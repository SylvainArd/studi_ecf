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rsidRPr="00B30CF8" w14:paraId="2811B71B" w14:textId="77777777" w:rsidTr="00B0688D">
        <w:trPr>
          <w:trHeight w:val="1771"/>
        </w:trPr>
        <w:tc>
          <w:tcPr>
            <w:tcW w:w="7240" w:type="dxa"/>
            <w:tcBorders>
              <w:top w:val="nil"/>
              <w:left w:val="nil"/>
              <w:bottom w:val="nil"/>
              <w:right w:val="nil"/>
            </w:tcBorders>
          </w:tcPr>
          <w:p w14:paraId="4DCC0CBE" w14:textId="77777777" w:rsidR="00B0688D" w:rsidRPr="00B30CF8" w:rsidRDefault="00B0688D" w:rsidP="007057F4">
            <w:pPr>
              <w:rPr>
                <w:rFonts w:ascii="Calibri" w:hAnsi="Calibri" w:cs="Calibri"/>
              </w:rPr>
            </w:pPr>
            <w:r w:rsidRPr="00B30CF8">
              <w:rPr>
                <w:rFonts w:ascii="Calibri" w:hAnsi="Calibri" w:cs="Calibri"/>
                <w:noProof/>
                <w:lang w:bidi="fr-FR"/>
              </w:rPr>
              <mc:AlternateContent>
                <mc:Choice Requires="wps">
                  <w:drawing>
                    <wp:inline distT="0" distB="0" distL="0" distR="0" wp14:anchorId="5E797594" wp14:editId="6CA5989E">
                      <wp:extent cx="4552950" cy="1339403"/>
                      <wp:effectExtent l="0" t="0" r="0" b="0"/>
                      <wp:docPr id="8" name="Zone de texte 8"/>
                      <wp:cNvGraphicFramePr/>
                      <a:graphic xmlns:a="http://schemas.openxmlformats.org/drawingml/2006/main">
                        <a:graphicData uri="http://schemas.microsoft.com/office/word/2010/wordprocessingShape">
                          <wps:wsp>
                            <wps:cNvSpPr txBox="1"/>
                            <wps:spPr>
                              <a:xfrm>
                                <a:off x="0" y="0"/>
                                <a:ext cx="4552950" cy="1339403"/>
                              </a:xfrm>
                              <a:prstGeom prst="rect">
                                <a:avLst/>
                              </a:prstGeom>
                              <a:noFill/>
                              <a:ln w="6350">
                                <a:noFill/>
                              </a:ln>
                            </wps:spPr>
                            <wps:txbx>
                              <w:txbxContent>
                                <w:p w14:paraId="1FC03483" w14:textId="67192DCC" w:rsidR="00B0688D" w:rsidRDefault="00936869" w:rsidP="002E0194">
                                  <w:pPr>
                                    <w:pStyle w:val="Titre"/>
                                    <w:rPr>
                                      <w:lang w:bidi="fr-FR"/>
                                    </w:rPr>
                                  </w:pPr>
                                  <w:r>
                                    <w:rPr>
                                      <w:lang w:bidi="fr-FR"/>
                                    </w:rPr>
                                    <w:t>ECF</w:t>
                                  </w:r>
                                </w:p>
                                <w:p w14:paraId="0A6012BA" w14:textId="27DCD20C" w:rsidR="00936869" w:rsidRPr="002E0194" w:rsidRDefault="00936869" w:rsidP="002E0194">
                                  <w:pPr>
                                    <w:pStyle w:val="Titre"/>
                                  </w:pPr>
                                  <w:r>
                                    <w:rPr>
                                      <w:lang w:bidi="fr-FR"/>
                                    </w:rPr>
                                    <w:t>Bachelor Devops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E797594" id="_x0000_t202" coordsize="21600,21600" o:spt="202" path="m,l,21600r21600,l21600,xe">
                      <v:stroke joinstyle="miter"/>
                      <v:path gradientshapeok="t" o:connecttype="rect"/>
                    </v:shapetype>
                    <v:shape id="Zone de texte 8" o:spid="_x0000_s1026" type="#_x0000_t202" style="width:358.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" filled="f" stroked="f" strokeweight=".5pt">
                      <v:textbox>
                        <w:txbxContent>
                          <w:p w14:paraId="1FC03483" w14:textId="67192DCC" w:rsidR="00B0688D" w:rsidRDefault="00936869" w:rsidP="002E0194">
                            <w:pPr>
                              <w:pStyle w:val="Titre"/>
                              <w:rPr>
                                <w:lang w:bidi="fr-FR"/>
                              </w:rPr>
                            </w:pPr>
                            <w:r>
                              <w:rPr>
                                <w:lang w:bidi="fr-FR"/>
                              </w:rPr>
                              <w:t>ECF</w:t>
                            </w:r>
                          </w:p>
                          <w:p w14:paraId="0A6012BA" w14:textId="27DCD20C" w:rsidR="00936869" w:rsidRPr="002E0194" w:rsidRDefault="00936869" w:rsidP="002E0194">
                            <w:pPr>
                              <w:pStyle w:val="Titre"/>
                            </w:pPr>
                            <w:r>
                              <w:rPr>
                                <w:lang w:bidi="fr-FR"/>
                              </w:rPr>
                              <w:t>Bachelor Devops</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B0688D" w:rsidRPr="00B30CF8" w14:paraId="03F4815F" w14:textId="77777777" w:rsidTr="00B0688D">
        <w:trPr>
          <w:trHeight w:val="2043"/>
        </w:trPr>
        <w:tc>
          <w:tcPr>
            <w:tcW w:w="4572" w:type="dxa"/>
          </w:tcPr>
          <w:p w14:paraId="4AAA57BB" w14:textId="72B23634" w:rsidR="00B0688D" w:rsidRPr="00B30CF8" w:rsidRDefault="00B0688D" w:rsidP="007057F4">
            <w:pPr>
              <w:rPr>
                <w:rFonts w:ascii="Calibri" w:hAnsi="Calibri" w:cs="Calibri"/>
              </w:rPr>
            </w:pPr>
            <w:r w:rsidRPr="00B30CF8">
              <w:rPr>
                <w:rFonts w:ascii="Calibri" w:hAnsi="Calibri" w:cs="Calibri"/>
                <w:noProof/>
                <w:lang w:bidi="fr-FR"/>
              </w:rPr>
              <mc:AlternateContent>
                <mc:Choice Requires="wps">
                  <w:drawing>
                    <wp:inline distT="0" distB="0" distL="0" distR="0" wp14:anchorId="4E40ACFF" wp14:editId="223993AC">
                      <wp:extent cx="2842054" cy="469557"/>
                      <wp:effectExtent l="0" t="0" r="0" b="6985"/>
                      <wp:docPr id="6" name="Zone de texte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625D16FC" w14:textId="43A94673" w:rsidR="00B0688D" w:rsidRDefault="00936869" w:rsidP="004F2231">
                                  <w:pPr>
                                    <w:rPr>
                                      <w:rFonts w:asciiTheme="majorHAnsi" w:hAnsiTheme="majorHAnsi"/>
                                      <w:color w:val="0189F9" w:themeColor="accent1"/>
                                      <w:sz w:val="48"/>
                                      <w:szCs w:val="48"/>
                                      <w:lang w:bidi="fr-FR"/>
                                    </w:rPr>
                                  </w:pPr>
                                  <w:r>
                                    <w:rPr>
                                      <w:rFonts w:asciiTheme="majorHAnsi" w:hAnsiTheme="majorHAnsi"/>
                                      <w:color w:val="0189F9" w:themeColor="accent1"/>
                                      <w:sz w:val="48"/>
                                      <w:szCs w:val="48"/>
                                      <w:lang w:bidi="fr-FR"/>
                                    </w:rPr>
                                    <w:t>Sylvain Ard</w:t>
                                  </w:r>
                                </w:p>
                                <w:p w14:paraId="4CF4439D" w14:textId="77777777" w:rsidR="002928AA" w:rsidRDefault="002928AA" w:rsidP="004F2231">
                                  <w:pPr>
                                    <w:rPr>
                                      <w:rFonts w:asciiTheme="majorHAnsi" w:hAnsiTheme="majorHAnsi"/>
                                      <w:color w:val="0189F9" w:themeColor="accent1"/>
                                      <w:sz w:val="48"/>
                                      <w:szCs w:val="48"/>
                                      <w:lang w:bidi="fr-FR"/>
                                    </w:rPr>
                                  </w:pPr>
                                </w:p>
                                <w:p w14:paraId="23C1D048" w14:textId="77777777" w:rsidR="002928AA" w:rsidRDefault="002928AA" w:rsidP="004F2231">
                                  <w:pPr>
                                    <w:rPr>
                                      <w:rFonts w:asciiTheme="majorHAnsi" w:hAnsiTheme="majorHAnsi"/>
                                      <w:color w:val="0189F9" w:themeColor="accent1"/>
                                      <w:sz w:val="48"/>
                                      <w:szCs w:val="48"/>
                                      <w:lang w:bidi="fr-FR"/>
                                    </w:rPr>
                                  </w:pPr>
                                </w:p>
                                <w:p w14:paraId="6BE7B04C" w14:textId="77777777" w:rsidR="002928AA" w:rsidRPr="002178B9" w:rsidRDefault="002928AA"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40ACFF" id="Zone de texte 6" o:spid="_x0000_s1027"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" filled="f" stroked="f" strokeweight=".5pt">
                      <v:textbox>
                        <w:txbxContent>
                          <w:p w14:paraId="625D16FC" w14:textId="43A94673" w:rsidR="00B0688D" w:rsidRDefault="00936869" w:rsidP="004F2231">
                            <w:pPr>
                              <w:rPr>
                                <w:rFonts w:asciiTheme="majorHAnsi" w:hAnsiTheme="majorHAnsi"/>
                                <w:color w:val="0189F9" w:themeColor="accent1"/>
                                <w:sz w:val="48"/>
                                <w:szCs w:val="48"/>
                                <w:lang w:bidi="fr-FR"/>
                              </w:rPr>
                            </w:pPr>
                            <w:r>
                              <w:rPr>
                                <w:rFonts w:asciiTheme="majorHAnsi" w:hAnsiTheme="majorHAnsi"/>
                                <w:color w:val="0189F9" w:themeColor="accent1"/>
                                <w:sz w:val="48"/>
                                <w:szCs w:val="48"/>
                                <w:lang w:bidi="fr-FR"/>
                              </w:rPr>
                              <w:t>Sylvain Ard</w:t>
                            </w:r>
                          </w:p>
                          <w:p w14:paraId="4CF4439D" w14:textId="77777777" w:rsidR="002928AA" w:rsidRDefault="002928AA" w:rsidP="004F2231">
                            <w:pPr>
                              <w:rPr>
                                <w:rFonts w:asciiTheme="majorHAnsi" w:hAnsiTheme="majorHAnsi"/>
                                <w:color w:val="0189F9" w:themeColor="accent1"/>
                                <w:sz w:val="48"/>
                                <w:szCs w:val="48"/>
                                <w:lang w:bidi="fr-FR"/>
                              </w:rPr>
                            </w:pPr>
                          </w:p>
                          <w:p w14:paraId="23C1D048" w14:textId="77777777" w:rsidR="002928AA" w:rsidRDefault="002928AA" w:rsidP="004F2231">
                            <w:pPr>
                              <w:rPr>
                                <w:rFonts w:asciiTheme="majorHAnsi" w:hAnsiTheme="majorHAnsi"/>
                                <w:color w:val="0189F9" w:themeColor="accent1"/>
                                <w:sz w:val="48"/>
                                <w:szCs w:val="48"/>
                                <w:lang w:bidi="fr-FR"/>
                              </w:rPr>
                            </w:pPr>
                          </w:p>
                          <w:p w14:paraId="6BE7B04C" w14:textId="77777777" w:rsidR="002928AA" w:rsidRPr="002178B9" w:rsidRDefault="002928AA" w:rsidP="004F2231">
                            <w:pPr>
                              <w:rPr>
                                <w:rFonts w:asciiTheme="majorHAnsi" w:hAnsiTheme="majorHAnsi"/>
                                <w:color w:val="0189F9" w:themeColor="accent1"/>
                                <w:sz w:val="48"/>
                                <w:szCs w:val="48"/>
                              </w:rPr>
                            </w:pPr>
                          </w:p>
                        </w:txbxContent>
                      </v:textbox>
                      <w10:anchorlock/>
                    </v:shape>
                  </w:pict>
                </mc:Fallback>
              </mc:AlternateContent>
            </w:r>
          </w:p>
        </w:tc>
      </w:tr>
    </w:tbl>
    <w:p w14:paraId="5613C438" w14:textId="77777777" w:rsidR="008A3C95" w:rsidRPr="00B30CF8" w:rsidRDefault="008A3C95" w:rsidP="007057F4">
      <w:pPr>
        <w:rPr>
          <w:rFonts w:ascii="Calibri" w:hAnsi="Calibri" w:cs="Calibri"/>
        </w:rPr>
      </w:pPr>
    </w:p>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5449"/>
        <w:gridCol w:w="4901"/>
      </w:tblGrid>
      <w:tr w:rsidR="0051019E" w:rsidRPr="00B30CF8" w14:paraId="4B5C3CD1" w14:textId="77777777" w:rsidTr="0051019E">
        <w:trPr>
          <w:trHeight w:val="1080"/>
        </w:trPr>
        <w:tc>
          <w:tcPr>
            <w:tcW w:w="5449" w:type="dxa"/>
            <w:vAlign w:val="center"/>
          </w:tcPr>
          <w:p w14:paraId="4F5B86B6" w14:textId="77777777" w:rsidR="0051019E" w:rsidRPr="00B30CF8" w:rsidRDefault="0051019E" w:rsidP="0051019E">
            <w:pPr>
              <w:rPr>
                <w:rFonts w:ascii="Calibri" w:hAnsi="Calibri" w:cs="Calibri"/>
              </w:rPr>
            </w:pPr>
            <w:r w:rsidRPr="00B30CF8">
              <w:rPr>
                <w:rFonts w:ascii="Calibri" w:hAnsi="Calibri" w:cs="Calibri"/>
                <w:noProof/>
                <w:lang w:bidi="fr-FR"/>
              </w:rPr>
              <mc:AlternateContent>
                <mc:Choice Requires="wps">
                  <w:drawing>
                    <wp:inline distT="0" distB="0" distL="0" distR="0" wp14:anchorId="34385D73" wp14:editId="7165D7B8">
                      <wp:extent cx="3248168" cy="647700"/>
                      <wp:effectExtent l="0" t="0" r="0" b="0"/>
                      <wp:docPr id="13" name="Zone de texte 13"/>
                      <wp:cNvGraphicFramePr/>
                      <a:graphic xmlns:a="http://schemas.openxmlformats.org/drawingml/2006/main">
                        <a:graphicData uri="http://schemas.microsoft.com/office/word/2010/wordprocessingShape">
                          <wps:wsp>
                            <wps:cNvSpPr txBox="1"/>
                            <wps:spPr>
                              <a:xfrm>
                                <a:off x="0" y="0"/>
                                <a:ext cx="3248168" cy="647700"/>
                              </a:xfrm>
                              <a:prstGeom prst="rect">
                                <a:avLst/>
                              </a:prstGeom>
                              <a:noFill/>
                              <a:ln w="6350">
                                <a:noFill/>
                              </a:ln>
                            </wps:spPr>
                            <wps:txbx>
                              <w:txbxContent>
                                <w:p w14:paraId="25227D43" w14:textId="3CFCC67E" w:rsidR="0051019E" w:rsidRPr="004F2231" w:rsidRDefault="00936869" w:rsidP="0051019E">
                                  <w:pPr>
                                    <w:rPr>
                                      <w:sz w:val="32"/>
                                      <w:szCs w:val="32"/>
                                    </w:rPr>
                                  </w:pPr>
                                  <w:r>
                                    <w:rPr>
                                      <w:sz w:val="32"/>
                                      <w:szCs w:val="32"/>
                                      <w:lang w:bidi="fr-FR"/>
                                    </w:rPr>
                                    <w:t>19/06/2024</w:t>
                                  </w:r>
                                </w:p>
                                <w:p w14:paraId="389CBAC4" w14:textId="77777777" w:rsidR="0051019E" w:rsidRPr="007057F4" w:rsidRDefault="0051019E" w:rsidP="0051019E"/>
                                <w:p w14:paraId="6FB5B59C" w14:textId="77777777" w:rsidR="0051019E" w:rsidRPr="007057F4" w:rsidRDefault="0051019E" w:rsidP="005101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4385D73" id="Zone de texte 13" o:spid="_x0000_s1028" type="#_x0000_t202" style="width:255.75pt;height: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" filled="f" stroked="f" strokeweight=".5pt">
                      <v:textbox>
                        <w:txbxContent>
                          <w:p w14:paraId="25227D43" w14:textId="3CFCC67E" w:rsidR="0051019E" w:rsidRPr="004F2231" w:rsidRDefault="00936869" w:rsidP="0051019E">
                            <w:pPr>
                              <w:rPr>
                                <w:sz w:val="32"/>
                                <w:szCs w:val="32"/>
                              </w:rPr>
                            </w:pPr>
                            <w:r>
                              <w:rPr>
                                <w:sz w:val="32"/>
                                <w:szCs w:val="32"/>
                                <w:lang w:bidi="fr-FR"/>
                              </w:rPr>
                              <w:t>19/06/2024</w:t>
                            </w:r>
                          </w:p>
                          <w:p w14:paraId="389CBAC4" w14:textId="77777777" w:rsidR="0051019E" w:rsidRPr="007057F4" w:rsidRDefault="0051019E" w:rsidP="0051019E"/>
                          <w:p w14:paraId="6FB5B59C" w14:textId="77777777" w:rsidR="0051019E" w:rsidRPr="007057F4" w:rsidRDefault="0051019E" w:rsidP="0051019E"/>
                        </w:txbxContent>
                      </v:textbox>
                      <w10:anchorlock/>
                    </v:shape>
                  </w:pict>
                </mc:Fallback>
              </mc:AlternateContent>
            </w:r>
          </w:p>
        </w:tc>
        <w:tc>
          <w:tcPr>
            <w:tcW w:w="4901" w:type="dxa"/>
            <w:vAlign w:val="center"/>
          </w:tcPr>
          <w:p w14:paraId="054BE351" w14:textId="04CD96FF" w:rsidR="0051019E" w:rsidRPr="00B30CF8" w:rsidRDefault="00936869" w:rsidP="0051019E">
            <w:pPr>
              <w:jc w:val="right"/>
              <w:rPr>
                <w:rFonts w:ascii="Calibri" w:hAnsi="Calibri" w:cs="Calibri"/>
              </w:rPr>
            </w:pPr>
            <w:r w:rsidRPr="00B30CF8">
              <w:rPr>
                <w:rFonts w:ascii="Calibri" w:hAnsi="Calibri" w:cs="Calibri"/>
                <w:noProof/>
              </w:rPr>
              <w:drawing>
                <wp:inline distT="0" distB="0" distL="0" distR="0" wp14:anchorId="5E265D82" wp14:editId="7E6049D1">
                  <wp:extent cx="1990108" cy="691563"/>
                  <wp:effectExtent l="0" t="0" r="0" b="0"/>
                  <wp:docPr id="300991578" name="Image 300991578" descr="Studi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i — Wikipé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4608" cy="700077"/>
                          </a:xfrm>
                          <a:prstGeom prst="rect">
                            <a:avLst/>
                          </a:prstGeom>
                          <a:noFill/>
                          <a:ln>
                            <a:noFill/>
                          </a:ln>
                        </pic:spPr>
                      </pic:pic>
                    </a:graphicData>
                  </a:graphic>
                </wp:inline>
              </w:drawing>
            </w:r>
          </w:p>
        </w:tc>
      </w:tr>
    </w:tbl>
    <w:p w14:paraId="2C960614" w14:textId="77777777" w:rsidR="008A3C95" w:rsidRPr="00B30CF8" w:rsidRDefault="002E0194" w:rsidP="007057F4">
      <w:pPr>
        <w:rPr>
          <w:rFonts w:ascii="Calibri" w:hAnsi="Calibri" w:cs="Calibri"/>
        </w:rPr>
      </w:pPr>
      <w:r w:rsidRPr="00B30CF8">
        <w:rPr>
          <w:rFonts w:ascii="Calibri" w:hAnsi="Calibri" w:cs="Calibri"/>
          <w:noProof/>
          <w:lang w:bidi="fr-FR"/>
        </w:rPr>
        <w:drawing>
          <wp:anchor distT="0" distB="0" distL="114300" distR="114300" simplePos="0" relativeHeight="251662336" behindDoc="1" locked="0" layoutInCell="1" allowOverlap="1" wp14:anchorId="57E8F1D9" wp14:editId="1E92ED66">
            <wp:simplePos x="0" y="0"/>
            <wp:positionH relativeFrom="column">
              <wp:posOffset>-12065</wp:posOffset>
            </wp:positionH>
            <wp:positionV relativeFrom="paragraph">
              <wp:posOffset>3031087</wp:posOffset>
            </wp:positionV>
            <wp:extent cx="2330450" cy="3310890"/>
            <wp:effectExtent l="0" t="0" r="0" b="3810"/>
            <wp:wrapNone/>
            <wp:docPr id="4" name="Graphisme 4"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B30CF8">
        <w:rPr>
          <w:rFonts w:ascii="Calibri" w:hAnsi="Calibri" w:cs="Calibri"/>
          <w:noProof/>
          <w:lang w:bidi="fr-FR"/>
        </w:rPr>
        <w:drawing>
          <wp:anchor distT="0" distB="0" distL="114300" distR="114300" simplePos="0" relativeHeight="251660288" behindDoc="1" locked="0" layoutInCell="1" allowOverlap="1" wp14:anchorId="05AA1430" wp14:editId="68D51667">
            <wp:simplePos x="0" y="0"/>
            <wp:positionH relativeFrom="column">
              <wp:posOffset>-12065</wp:posOffset>
            </wp:positionH>
            <wp:positionV relativeFrom="paragraph">
              <wp:posOffset>3037598</wp:posOffset>
            </wp:positionV>
            <wp:extent cx="7045257" cy="3329054"/>
            <wp:effectExtent l="0" t="0" r="3810" b="5080"/>
            <wp:wrapNone/>
            <wp:docPr id="3" name="Image 3" descr="photo d’un centre d’aff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1">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sidRPr="00B30CF8">
        <w:rPr>
          <w:rFonts w:ascii="Calibri" w:hAnsi="Calibri" w:cs="Calibri"/>
          <w:noProof/>
          <w:lang w:bidi="fr-FR"/>
        </w:rPr>
        <w:drawing>
          <wp:anchor distT="0" distB="0" distL="114300" distR="114300" simplePos="0" relativeHeight="251661312" behindDoc="1" locked="0" layoutInCell="1" allowOverlap="1" wp14:anchorId="51C96A9F" wp14:editId="370C439C">
            <wp:simplePos x="0" y="0"/>
            <wp:positionH relativeFrom="column">
              <wp:posOffset>3376635</wp:posOffset>
            </wp:positionH>
            <wp:positionV relativeFrom="paragraph">
              <wp:posOffset>1452880</wp:posOffset>
            </wp:positionV>
            <wp:extent cx="2274015" cy="3122528"/>
            <wp:effectExtent l="0" t="0" r="0" b="1905"/>
            <wp:wrapNone/>
            <wp:docPr id="2" name="Graphisme 2"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B30CF8">
        <w:rPr>
          <w:rFonts w:ascii="Calibri" w:hAnsi="Calibri" w:cs="Calibri"/>
          <w:noProof/>
          <w:lang w:bidi="fr-FR"/>
        </w:rPr>
        <w:drawing>
          <wp:anchor distT="0" distB="0" distL="114300" distR="114300" simplePos="0" relativeHeight="251658240" behindDoc="1" locked="0" layoutInCell="1" allowOverlap="1" wp14:anchorId="6C8A7616" wp14:editId="16E10F99">
            <wp:simplePos x="0" y="0"/>
            <wp:positionH relativeFrom="column">
              <wp:posOffset>-718641</wp:posOffset>
            </wp:positionH>
            <wp:positionV relativeFrom="paragraph">
              <wp:posOffset>1620457</wp:posOffset>
            </wp:positionV>
            <wp:extent cx="5859887" cy="2490114"/>
            <wp:effectExtent l="0" t="0" r="7620" b="5715"/>
            <wp:wrapNone/>
            <wp:docPr id="1" name="Graphisme 1" descr="rectangle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sidRPr="00B30CF8">
        <w:rPr>
          <w:rFonts w:ascii="Calibri" w:hAnsi="Calibri" w:cs="Calibri"/>
          <w:lang w:bidi="fr-FR"/>
        </w:rPr>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10061"/>
      </w:tblGrid>
      <w:tr w:rsidR="004F2231" w:rsidRPr="00B30CF8" w14:paraId="15997278" w14:textId="77777777" w:rsidTr="002178B9">
        <w:trPr>
          <w:trHeight w:val="3386"/>
        </w:trPr>
        <w:tc>
          <w:tcPr>
            <w:tcW w:w="10061" w:type="dxa"/>
            <w:tcBorders>
              <w:top w:val="nil"/>
              <w:left w:val="nil"/>
              <w:bottom w:val="nil"/>
              <w:right w:val="nil"/>
            </w:tcBorders>
          </w:tcPr>
          <w:bookmarkStart w:id="0" w:name="_Toc169696837" w:displacedByCustomXml="next"/>
          <w:sdt>
            <w:sdtPr>
              <w:rPr>
                <w:rFonts w:asciiTheme="minorHAnsi" w:eastAsiaTheme="minorEastAsia" w:hAnsiTheme="minorHAnsi" w:cstheme="minorBidi"/>
                <w:bCs w:val="0"/>
                <w:caps w:val="0"/>
                <w:sz w:val="28"/>
                <w:szCs w:val="22"/>
              </w:rPr>
              <w:id w:val="-1433659069"/>
              <w:docPartObj>
                <w:docPartGallery w:val="Table of Contents"/>
                <w:docPartUnique/>
              </w:docPartObj>
            </w:sdtPr>
            <w:sdtContent>
              <w:p w14:paraId="54869FEC" w14:textId="2FCFE30F" w:rsidR="003B26C3" w:rsidRDefault="003B26C3">
                <w:pPr>
                  <w:pStyle w:val="En-ttedetabledesmatires"/>
                  <w:framePr w:hSpace="0" w:wrap="auto" w:vAnchor="margin" w:hAnchor="text" w:yAlign="inline"/>
                </w:pPr>
                <w:r>
                  <w:t>Table des matières</w:t>
                </w:r>
              </w:p>
              <w:p w14:paraId="7366C1FA" w14:textId="39EE6299" w:rsidR="003B26C3" w:rsidRDefault="003B26C3">
                <w:pPr>
                  <w:pStyle w:val="TM2"/>
                  <w:rPr>
                    <w:b w:val="0"/>
                    <w:noProof/>
                    <w:color w:val="auto"/>
                    <w:kern w:val="2"/>
                    <w:sz w:val="24"/>
                    <w:szCs w:val="24"/>
                    <w:lang w:eastAsia="fr-FR"/>
                    <w14:ligatures w14:val="standardContextual"/>
                  </w:rPr>
                </w:pPr>
                <w:r>
                  <w:fldChar w:fldCharType="begin"/>
                </w:r>
                <w:r>
                  <w:instrText xml:space="preserve"> TOC \o "1-3" \h \z \u </w:instrText>
                </w:r>
                <w:r>
                  <w:fldChar w:fldCharType="separate"/>
                </w:r>
                <w:hyperlink w:anchor="_Toc169697585" w:history="1">
                  <w:r w:rsidRPr="005E2887">
                    <w:rPr>
                      <w:rStyle w:val="Lienhypertexte"/>
                      <w:noProof/>
                    </w:rPr>
                    <w:t>1. Introduction</w:t>
                  </w:r>
                  <w:r>
                    <w:rPr>
                      <w:noProof/>
                      <w:webHidden/>
                    </w:rPr>
                    <w:tab/>
                  </w:r>
                  <w:r>
                    <w:rPr>
                      <w:noProof/>
                      <w:webHidden/>
                    </w:rPr>
                    <w:fldChar w:fldCharType="begin"/>
                  </w:r>
                  <w:r>
                    <w:rPr>
                      <w:noProof/>
                      <w:webHidden/>
                    </w:rPr>
                    <w:instrText xml:space="preserve"> PAGEREF _Toc169697585 \h </w:instrText>
                  </w:r>
                  <w:r>
                    <w:rPr>
                      <w:noProof/>
                      <w:webHidden/>
                    </w:rPr>
                  </w:r>
                  <w:r>
                    <w:rPr>
                      <w:noProof/>
                      <w:webHidden/>
                    </w:rPr>
                    <w:fldChar w:fldCharType="separate"/>
                  </w:r>
                  <w:r>
                    <w:rPr>
                      <w:noProof/>
                      <w:webHidden/>
                    </w:rPr>
                    <w:t>2</w:t>
                  </w:r>
                  <w:r>
                    <w:rPr>
                      <w:noProof/>
                      <w:webHidden/>
                    </w:rPr>
                    <w:fldChar w:fldCharType="end"/>
                  </w:r>
                </w:hyperlink>
              </w:p>
              <w:p w14:paraId="482C917A" w14:textId="7DB6BC3D" w:rsidR="003B26C3" w:rsidRDefault="00000000">
                <w:pPr>
                  <w:pStyle w:val="TM3"/>
                  <w:tabs>
                    <w:tab w:val="right" w:leader="dot" w:pos="9592"/>
                  </w:tabs>
                  <w:rPr>
                    <w:b w:val="0"/>
                    <w:noProof/>
                    <w:color w:val="auto"/>
                    <w:kern w:val="2"/>
                    <w:sz w:val="24"/>
                    <w:szCs w:val="24"/>
                    <w:lang w:eastAsia="fr-FR"/>
                    <w14:ligatures w14:val="standardContextual"/>
                  </w:rPr>
                </w:pPr>
                <w:hyperlink w:anchor="_Toc169697586" w:history="1">
                  <w:r w:rsidR="003B26C3" w:rsidRPr="005E2887">
                    <w:rPr>
                      <w:rStyle w:val="Lienhypertexte"/>
                      <w:noProof/>
                    </w:rPr>
                    <w:t>1.1 Présentation de Studi</w:t>
                  </w:r>
                  <w:r w:rsidR="003B26C3">
                    <w:rPr>
                      <w:noProof/>
                      <w:webHidden/>
                    </w:rPr>
                    <w:tab/>
                  </w:r>
                  <w:r w:rsidR="003B26C3">
                    <w:rPr>
                      <w:noProof/>
                      <w:webHidden/>
                    </w:rPr>
                    <w:fldChar w:fldCharType="begin"/>
                  </w:r>
                  <w:r w:rsidR="003B26C3">
                    <w:rPr>
                      <w:noProof/>
                      <w:webHidden/>
                    </w:rPr>
                    <w:instrText xml:space="preserve"> PAGEREF _Toc169697586 \h </w:instrText>
                  </w:r>
                  <w:r w:rsidR="003B26C3">
                    <w:rPr>
                      <w:noProof/>
                      <w:webHidden/>
                    </w:rPr>
                  </w:r>
                  <w:r w:rsidR="003B26C3">
                    <w:rPr>
                      <w:noProof/>
                      <w:webHidden/>
                    </w:rPr>
                    <w:fldChar w:fldCharType="separate"/>
                  </w:r>
                  <w:r w:rsidR="003B26C3">
                    <w:rPr>
                      <w:noProof/>
                      <w:webHidden/>
                    </w:rPr>
                    <w:t>2</w:t>
                  </w:r>
                  <w:r w:rsidR="003B26C3">
                    <w:rPr>
                      <w:noProof/>
                      <w:webHidden/>
                    </w:rPr>
                    <w:fldChar w:fldCharType="end"/>
                  </w:r>
                </w:hyperlink>
              </w:p>
              <w:p w14:paraId="70D5C052" w14:textId="5DC08D9B" w:rsidR="003B26C3" w:rsidRDefault="00000000">
                <w:pPr>
                  <w:pStyle w:val="TM3"/>
                  <w:tabs>
                    <w:tab w:val="right" w:leader="dot" w:pos="9592"/>
                  </w:tabs>
                  <w:rPr>
                    <w:b w:val="0"/>
                    <w:noProof/>
                    <w:color w:val="auto"/>
                    <w:kern w:val="2"/>
                    <w:sz w:val="24"/>
                    <w:szCs w:val="24"/>
                    <w:lang w:eastAsia="fr-FR"/>
                    <w14:ligatures w14:val="standardContextual"/>
                  </w:rPr>
                </w:pPr>
                <w:hyperlink w:anchor="_Toc169697587" w:history="1">
                  <w:r w:rsidR="003B26C3" w:rsidRPr="005E2887">
                    <w:rPr>
                      <w:rStyle w:val="Lienhypertexte"/>
                      <w:noProof/>
                    </w:rPr>
                    <w:t>1.2 Travail de DevOps</w:t>
                  </w:r>
                  <w:r w:rsidR="003B26C3">
                    <w:rPr>
                      <w:noProof/>
                      <w:webHidden/>
                    </w:rPr>
                    <w:tab/>
                  </w:r>
                  <w:r w:rsidR="003B26C3">
                    <w:rPr>
                      <w:noProof/>
                      <w:webHidden/>
                    </w:rPr>
                    <w:fldChar w:fldCharType="begin"/>
                  </w:r>
                  <w:r w:rsidR="003B26C3">
                    <w:rPr>
                      <w:noProof/>
                      <w:webHidden/>
                    </w:rPr>
                    <w:instrText xml:space="preserve"> PAGEREF _Toc169697587 \h </w:instrText>
                  </w:r>
                  <w:r w:rsidR="003B26C3">
                    <w:rPr>
                      <w:noProof/>
                      <w:webHidden/>
                    </w:rPr>
                  </w:r>
                  <w:r w:rsidR="003B26C3">
                    <w:rPr>
                      <w:noProof/>
                      <w:webHidden/>
                    </w:rPr>
                    <w:fldChar w:fldCharType="separate"/>
                  </w:r>
                  <w:r w:rsidR="003B26C3">
                    <w:rPr>
                      <w:noProof/>
                      <w:webHidden/>
                    </w:rPr>
                    <w:t>3</w:t>
                  </w:r>
                  <w:r w:rsidR="003B26C3">
                    <w:rPr>
                      <w:noProof/>
                      <w:webHidden/>
                    </w:rPr>
                    <w:fldChar w:fldCharType="end"/>
                  </w:r>
                </w:hyperlink>
              </w:p>
              <w:p w14:paraId="5340032C" w14:textId="1F9C52E8" w:rsidR="003B26C3" w:rsidRDefault="00000000">
                <w:pPr>
                  <w:pStyle w:val="TM2"/>
                  <w:rPr>
                    <w:b w:val="0"/>
                    <w:noProof/>
                    <w:color w:val="auto"/>
                    <w:kern w:val="2"/>
                    <w:sz w:val="24"/>
                    <w:szCs w:val="24"/>
                    <w:lang w:eastAsia="fr-FR"/>
                    <w14:ligatures w14:val="standardContextual"/>
                  </w:rPr>
                </w:pPr>
                <w:hyperlink w:anchor="_Toc169697588" w:history="1">
                  <w:r w:rsidR="003B26C3" w:rsidRPr="005E2887">
                    <w:rPr>
                      <w:rStyle w:val="Lienhypertexte"/>
                      <w:noProof/>
                    </w:rPr>
                    <w:t>2. Infrastructure as code</w:t>
                  </w:r>
                  <w:r w:rsidR="003B26C3">
                    <w:rPr>
                      <w:noProof/>
                      <w:webHidden/>
                    </w:rPr>
                    <w:tab/>
                  </w:r>
                  <w:r w:rsidR="003B26C3">
                    <w:rPr>
                      <w:noProof/>
                      <w:webHidden/>
                    </w:rPr>
                    <w:fldChar w:fldCharType="begin"/>
                  </w:r>
                  <w:r w:rsidR="003B26C3">
                    <w:rPr>
                      <w:noProof/>
                      <w:webHidden/>
                    </w:rPr>
                    <w:instrText xml:space="preserve"> PAGEREF _Toc169697588 \h </w:instrText>
                  </w:r>
                  <w:r w:rsidR="003B26C3">
                    <w:rPr>
                      <w:noProof/>
                      <w:webHidden/>
                    </w:rPr>
                  </w:r>
                  <w:r w:rsidR="003B26C3">
                    <w:rPr>
                      <w:noProof/>
                      <w:webHidden/>
                    </w:rPr>
                    <w:fldChar w:fldCharType="separate"/>
                  </w:r>
                  <w:r w:rsidR="003B26C3">
                    <w:rPr>
                      <w:noProof/>
                      <w:webHidden/>
                    </w:rPr>
                    <w:t>4</w:t>
                  </w:r>
                  <w:r w:rsidR="003B26C3">
                    <w:rPr>
                      <w:noProof/>
                      <w:webHidden/>
                    </w:rPr>
                    <w:fldChar w:fldCharType="end"/>
                  </w:r>
                </w:hyperlink>
              </w:p>
              <w:p w14:paraId="59C692B6" w14:textId="54753D17" w:rsidR="003B26C3" w:rsidRDefault="00000000">
                <w:pPr>
                  <w:pStyle w:val="TM3"/>
                  <w:tabs>
                    <w:tab w:val="right" w:leader="dot" w:pos="9592"/>
                  </w:tabs>
                  <w:rPr>
                    <w:b w:val="0"/>
                    <w:noProof/>
                    <w:color w:val="auto"/>
                    <w:kern w:val="2"/>
                    <w:sz w:val="24"/>
                    <w:szCs w:val="24"/>
                    <w:lang w:eastAsia="fr-FR"/>
                    <w14:ligatures w14:val="standardContextual"/>
                  </w:rPr>
                </w:pPr>
                <w:hyperlink w:anchor="_Toc169697589" w:history="1">
                  <w:r w:rsidR="003B26C3" w:rsidRPr="005E2887">
                    <w:rPr>
                      <w:rStyle w:val="Lienhypertexte"/>
                      <w:noProof/>
                    </w:rPr>
                    <w:t>2.1 Présentation de l’infrastructure as code</w:t>
                  </w:r>
                  <w:r w:rsidR="003B26C3">
                    <w:rPr>
                      <w:noProof/>
                      <w:webHidden/>
                    </w:rPr>
                    <w:tab/>
                  </w:r>
                  <w:r w:rsidR="003B26C3">
                    <w:rPr>
                      <w:noProof/>
                      <w:webHidden/>
                    </w:rPr>
                    <w:fldChar w:fldCharType="begin"/>
                  </w:r>
                  <w:r w:rsidR="003B26C3">
                    <w:rPr>
                      <w:noProof/>
                      <w:webHidden/>
                    </w:rPr>
                    <w:instrText xml:space="preserve"> PAGEREF _Toc169697589 \h </w:instrText>
                  </w:r>
                  <w:r w:rsidR="003B26C3">
                    <w:rPr>
                      <w:noProof/>
                      <w:webHidden/>
                    </w:rPr>
                  </w:r>
                  <w:r w:rsidR="003B26C3">
                    <w:rPr>
                      <w:noProof/>
                      <w:webHidden/>
                    </w:rPr>
                    <w:fldChar w:fldCharType="separate"/>
                  </w:r>
                  <w:r w:rsidR="003B26C3">
                    <w:rPr>
                      <w:noProof/>
                      <w:webHidden/>
                    </w:rPr>
                    <w:t>4</w:t>
                  </w:r>
                  <w:r w:rsidR="003B26C3">
                    <w:rPr>
                      <w:noProof/>
                      <w:webHidden/>
                    </w:rPr>
                    <w:fldChar w:fldCharType="end"/>
                  </w:r>
                </w:hyperlink>
              </w:p>
              <w:p w14:paraId="31F74741" w14:textId="30A59255" w:rsidR="003B26C3" w:rsidRDefault="00000000">
                <w:pPr>
                  <w:pStyle w:val="TM3"/>
                  <w:tabs>
                    <w:tab w:val="right" w:leader="dot" w:pos="9592"/>
                  </w:tabs>
                  <w:rPr>
                    <w:b w:val="0"/>
                    <w:noProof/>
                    <w:color w:val="auto"/>
                    <w:kern w:val="2"/>
                    <w:sz w:val="24"/>
                    <w:szCs w:val="24"/>
                    <w:lang w:eastAsia="fr-FR"/>
                    <w14:ligatures w14:val="standardContextual"/>
                  </w:rPr>
                </w:pPr>
                <w:hyperlink w:anchor="_Toc169697590" w:history="1">
                  <w:r w:rsidR="003B26C3" w:rsidRPr="005E2887">
                    <w:rPr>
                      <w:rStyle w:val="Lienhypertexte"/>
                      <w:noProof/>
                    </w:rPr>
                    <w:t>2.2 Présentation de Terraform</w:t>
                  </w:r>
                  <w:r w:rsidR="003B26C3">
                    <w:rPr>
                      <w:noProof/>
                      <w:webHidden/>
                    </w:rPr>
                    <w:tab/>
                  </w:r>
                  <w:r w:rsidR="003B26C3">
                    <w:rPr>
                      <w:noProof/>
                      <w:webHidden/>
                    </w:rPr>
                    <w:fldChar w:fldCharType="begin"/>
                  </w:r>
                  <w:r w:rsidR="003B26C3">
                    <w:rPr>
                      <w:noProof/>
                      <w:webHidden/>
                    </w:rPr>
                    <w:instrText xml:space="preserve"> PAGEREF _Toc169697590 \h </w:instrText>
                  </w:r>
                  <w:r w:rsidR="003B26C3">
                    <w:rPr>
                      <w:noProof/>
                      <w:webHidden/>
                    </w:rPr>
                  </w:r>
                  <w:r w:rsidR="003B26C3">
                    <w:rPr>
                      <w:noProof/>
                      <w:webHidden/>
                    </w:rPr>
                    <w:fldChar w:fldCharType="separate"/>
                  </w:r>
                  <w:r w:rsidR="003B26C3">
                    <w:rPr>
                      <w:noProof/>
                      <w:webHidden/>
                    </w:rPr>
                    <w:t>5</w:t>
                  </w:r>
                  <w:r w:rsidR="003B26C3">
                    <w:rPr>
                      <w:noProof/>
                      <w:webHidden/>
                    </w:rPr>
                    <w:fldChar w:fldCharType="end"/>
                  </w:r>
                </w:hyperlink>
              </w:p>
              <w:p w14:paraId="76755B1B" w14:textId="693C9439" w:rsidR="003B26C3" w:rsidRDefault="00000000">
                <w:pPr>
                  <w:pStyle w:val="TM3"/>
                  <w:tabs>
                    <w:tab w:val="right" w:leader="dot" w:pos="9592"/>
                  </w:tabs>
                  <w:rPr>
                    <w:b w:val="0"/>
                    <w:noProof/>
                    <w:color w:val="auto"/>
                    <w:kern w:val="2"/>
                    <w:sz w:val="24"/>
                    <w:szCs w:val="24"/>
                    <w:lang w:eastAsia="fr-FR"/>
                    <w14:ligatures w14:val="standardContextual"/>
                  </w:rPr>
                </w:pPr>
                <w:hyperlink w:anchor="_Toc169697591" w:history="1">
                  <w:r w:rsidR="003B26C3" w:rsidRPr="005E2887">
                    <w:rPr>
                      <w:rStyle w:val="Lienhypertexte"/>
                      <w:noProof/>
                    </w:rPr>
                    <w:t>2.3 Cahier des charges</w:t>
                  </w:r>
                  <w:r w:rsidR="003B26C3">
                    <w:rPr>
                      <w:noProof/>
                      <w:webHidden/>
                    </w:rPr>
                    <w:tab/>
                  </w:r>
                  <w:r w:rsidR="003B26C3">
                    <w:rPr>
                      <w:noProof/>
                      <w:webHidden/>
                    </w:rPr>
                    <w:fldChar w:fldCharType="begin"/>
                  </w:r>
                  <w:r w:rsidR="003B26C3">
                    <w:rPr>
                      <w:noProof/>
                      <w:webHidden/>
                    </w:rPr>
                    <w:instrText xml:space="preserve"> PAGEREF _Toc169697591 \h </w:instrText>
                  </w:r>
                  <w:r w:rsidR="003B26C3">
                    <w:rPr>
                      <w:noProof/>
                      <w:webHidden/>
                    </w:rPr>
                  </w:r>
                  <w:r w:rsidR="003B26C3">
                    <w:rPr>
                      <w:noProof/>
                      <w:webHidden/>
                    </w:rPr>
                    <w:fldChar w:fldCharType="separate"/>
                  </w:r>
                  <w:r w:rsidR="003B26C3">
                    <w:rPr>
                      <w:noProof/>
                      <w:webHidden/>
                    </w:rPr>
                    <w:t>7</w:t>
                  </w:r>
                  <w:r w:rsidR="003B26C3">
                    <w:rPr>
                      <w:noProof/>
                      <w:webHidden/>
                    </w:rPr>
                    <w:fldChar w:fldCharType="end"/>
                  </w:r>
                </w:hyperlink>
              </w:p>
              <w:p w14:paraId="0F351A7D" w14:textId="044AF439" w:rsidR="003B26C3" w:rsidRDefault="00000000">
                <w:pPr>
                  <w:pStyle w:val="TM3"/>
                  <w:tabs>
                    <w:tab w:val="right" w:leader="dot" w:pos="9592"/>
                  </w:tabs>
                  <w:rPr>
                    <w:b w:val="0"/>
                    <w:noProof/>
                    <w:color w:val="auto"/>
                    <w:kern w:val="2"/>
                    <w:sz w:val="24"/>
                    <w:szCs w:val="24"/>
                    <w:lang w:eastAsia="fr-FR"/>
                    <w14:ligatures w14:val="standardContextual"/>
                  </w:rPr>
                </w:pPr>
                <w:hyperlink w:anchor="_Toc169697592" w:history="1">
                  <w:r w:rsidR="003B26C3" w:rsidRPr="005E2887">
                    <w:rPr>
                      <w:rStyle w:val="Lienhypertexte"/>
                      <w:noProof/>
                    </w:rPr>
                    <w:t>2.4 Installation de terraform</w:t>
                  </w:r>
                  <w:r w:rsidR="003B26C3">
                    <w:rPr>
                      <w:noProof/>
                      <w:webHidden/>
                    </w:rPr>
                    <w:tab/>
                  </w:r>
                  <w:r w:rsidR="003B26C3">
                    <w:rPr>
                      <w:noProof/>
                      <w:webHidden/>
                    </w:rPr>
                    <w:fldChar w:fldCharType="begin"/>
                  </w:r>
                  <w:r w:rsidR="003B26C3">
                    <w:rPr>
                      <w:noProof/>
                      <w:webHidden/>
                    </w:rPr>
                    <w:instrText xml:space="preserve"> PAGEREF _Toc169697592 \h </w:instrText>
                  </w:r>
                  <w:r w:rsidR="003B26C3">
                    <w:rPr>
                      <w:noProof/>
                      <w:webHidden/>
                    </w:rPr>
                  </w:r>
                  <w:r w:rsidR="003B26C3">
                    <w:rPr>
                      <w:noProof/>
                      <w:webHidden/>
                    </w:rPr>
                    <w:fldChar w:fldCharType="separate"/>
                  </w:r>
                  <w:r w:rsidR="003B26C3">
                    <w:rPr>
                      <w:noProof/>
                      <w:webHidden/>
                    </w:rPr>
                    <w:t>7</w:t>
                  </w:r>
                  <w:r w:rsidR="003B26C3">
                    <w:rPr>
                      <w:noProof/>
                      <w:webHidden/>
                    </w:rPr>
                    <w:fldChar w:fldCharType="end"/>
                  </w:r>
                </w:hyperlink>
              </w:p>
              <w:p w14:paraId="0345F4AC" w14:textId="667EA4C1" w:rsidR="003B26C3" w:rsidRDefault="00000000">
                <w:pPr>
                  <w:pStyle w:val="TM3"/>
                  <w:tabs>
                    <w:tab w:val="right" w:leader="dot" w:pos="9592"/>
                  </w:tabs>
                  <w:rPr>
                    <w:b w:val="0"/>
                    <w:noProof/>
                    <w:color w:val="auto"/>
                    <w:kern w:val="2"/>
                    <w:sz w:val="24"/>
                    <w:szCs w:val="24"/>
                    <w:lang w:eastAsia="fr-FR"/>
                    <w14:ligatures w14:val="standardContextual"/>
                  </w:rPr>
                </w:pPr>
                <w:hyperlink w:anchor="_Toc169697593" w:history="1">
                  <w:r w:rsidR="003B26C3" w:rsidRPr="005E2887">
                    <w:rPr>
                      <w:rStyle w:val="Lienhypertexte"/>
                      <w:noProof/>
                    </w:rPr>
                    <w:t>2.5 Scripts terraform</w:t>
                  </w:r>
                  <w:r w:rsidR="003B26C3">
                    <w:rPr>
                      <w:noProof/>
                      <w:webHidden/>
                    </w:rPr>
                    <w:tab/>
                  </w:r>
                  <w:r w:rsidR="003B26C3">
                    <w:rPr>
                      <w:noProof/>
                      <w:webHidden/>
                    </w:rPr>
                    <w:fldChar w:fldCharType="begin"/>
                  </w:r>
                  <w:r w:rsidR="003B26C3">
                    <w:rPr>
                      <w:noProof/>
                      <w:webHidden/>
                    </w:rPr>
                    <w:instrText xml:space="preserve"> PAGEREF _Toc169697593 \h </w:instrText>
                  </w:r>
                  <w:r w:rsidR="003B26C3">
                    <w:rPr>
                      <w:noProof/>
                      <w:webHidden/>
                    </w:rPr>
                  </w:r>
                  <w:r w:rsidR="003B26C3">
                    <w:rPr>
                      <w:noProof/>
                      <w:webHidden/>
                    </w:rPr>
                    <w:fldChar w:fldCharType="separate"/>
                  </w:r>
                  <w:r w:rsidR="003B26C3">
                    <w:rPr>
                      <w:noProof/>
                      <w:webHidden/>
                    </w:rPr>
                    <w:t>7</w:t>
                  </w:r>
                  <w:r w:rsidR="003B26C3">
                    <w:rPr>
                      <w:noProof/>
                      <w:webHidden/>
                    </w:rPr>
                    <w:fldChar w:fldCharType="end"/>
                  </w:r>
                </w:hyperlink>
              </w:p>
              <w:p w14:paraId="2DC813FF" w14:textId="2D0BCA59" w:rsidR="003B26C3" w:rsidRDefault="00000000">
                <w:pPr>
                  <w:pStyle w:val="TM2"/>
                  <w:rPr>
                    <w:b w:val="0"/>
                    <w:noProof/>
                    <w:color w:val="auto"/>
                    <w:kern w:val="2"/>
                    <w:sz w:val="24"/>
                    <w:szCs w:val="24"/>
                    <w:lang w:eastAsia="fr-FR"/>
                    <w14:ligatures w14:val="standardContextual"/>
                  </w:rPr>
                </w:pPr>
                <w:hyperlink w:anchor="_Toc169697594" w:history="1">
                  <w:r w:rsidR="003B26C3" w:rsidRPr="005E2887">
                    <w:rPr>
                      <w:rStyle w:val="Lienhypertexte"/>
                      <w:noProof/>
                    </w:rPr>
                    <w:t>3. CI/CD</w:t>
                  </w:r>
                  <w:r w:rsidR="003B26C3">
                    <w:rPr>
                      <w:noProof/>
                      <w:webHidden/>
                    </w:rPr>
                    <w:tab/>
                  </w:r>
                  <w:r w:rsidR="003B26C3">
                    <w:rPr>
                      <w:noProof/>
                      <w:webHidden/>
                    </w:rPr>
                    <w:fldChar w:fldCharType="begin"/>
                  </w:r>
                  <w:r w:rsidR="003B26C3">
                    <w:rPr>
                      <w:noProof/>
                      <w:webHidden/>
                    </w:rPr>
                    <w:instrText xml:space="preserve"> PAGEREF _Toc169697594 \h </w:instrText>
                  </w:r>
                  <w:r w:rsidR="003B26C3">
                    <w:rPr>
                      <w:noProof/>
                      <w:webHidden/>
                    </w:rPr>
                  </w:r>
                  <w:r w:rsidR="003B26C3">
                    <w:rPr>
                      <w:noProof/>
                      <w:webHidden/>
                    </w:rPr>
                    <w:fldChar w:fldCharType="separate"/>
                  </w:r>
                  <w:r w:rsidR="003B26C3">
                    <w:rPr>
                      <w:noProof/>
                      <w:webHidden/>
                    </w:rPr>
                    <w:t>24</w:t>
                  </w:r>
                  <w:r w:rsidR="003B26C3">
                    <w:rPr>
                      <w:noProof/>
                      <w:webHidden/>
                    </w:rPr>
                    <w:fldChar w:fldCharType="end"/>
                  </w:r>
                </w:hyperlink>
              </w:p>
              <w:p w14:paraId="6FB3E93D" w14:textId="553124BE" w:rsidR="003B26C3" w:rsidRDefault="00000000">
                <w:pPr>
                  <w:pStyle w:val="TM3"/>
                  <w:tabs>
                    <w:tab w:val="right" w:leader="dot" w:pos="9592"/>
                  </w:tabs>
                  <w:rPr>
                    <w:b w:val="0"/>
                    <w:noProof/>
                    <w:color w:val="auto"/>
                    <w:kern w:val="2"/>
                    <w:sz w:val="24"/>
                    <w:szCs w:val="24"/>
                    <w:lang w:eastAsia="fr-FR"/>
                    <w14:ligatures w14:val="standardContextual"/>
                  </w:rPr>
                </w:pPr>
                <w:hyperlink w:anchor="_Toc169697595" w:history="1">
                  <w:r w:rsidR="003B26C3" w:rsidRPr="005E2887">
                    <w:rPr>
                      <w:rStyle w:val="Lienhypertexte"/>
                      <w:noProof/>
                    </w:rPr>
                    <w:t>3.1 Définition</w:t>
                  </w:r>
                  <w:r w:rsidR="003B26C3">
                    <w:rPr>
                      <w:noProof/>
                      <w:webHidden/>
                    </w:rPr>
                    <w:tab/>
                  </w:r>
                  <w:r w:rsidR="003B26C3">
                    <w:rPr>
                      <w:noProof/>
                      <w:webHidden/>
                    </w:rPr>
                    <w:fldChar w:fldCharType="begin"/>
                  </w:r>
                  <w:r w:rsidR="003B26C3">
                    <w:rPr>
                      <w:noProof/>
                      <w:webHidden/>
                    </w:rPr>
                    <w:instrText xml:space="preserve"> PAGEREF _Toc169697595 \h </w:instrText>
                  </w:r>
                  <w:r w:rsidR="003B26C3">
                    <w:rPr>
                      <w:noProof/>
                      <w:webHidden/>
                    </w:rPr>
                  </w:r>
                  <w:r w:rsidR="003B26C3">
                    <w:rPr>
                      <w:noProof/>
                      <w:webHidden/>
                    </w:rPr>
                    <w:fldChar w:fldCharType="separate"/>
                  </w:r>
                  <w:r w:rsidR="003B26C3">
                    <w:rPr>
                      <w:noProof/>
                      <w:webHidden/>
                    </w:rPr>
                    <w:t>24</w:t>
                  </w:r>
                  <w:r w:rsidR="003B26C3">
                    <w:rPr>
                      <w:noProof/>
                      <w:webHidden/>
                    </w:rPr>
                    <w:fldChar w:fldCharType="end"/>
                  </w:r>
                </w:hyperlink>
              </w:p>
              <w:p w14:paraId="6407C491" w14:textId="6044A0FB" w:rsidR="003B26C3" w:rsidRDefault="00000000">
                <w:pPr>
                  <w:pStyle w:val="TM3"/>
                  <w:tabs>
                    <w:tab w:val="right" w:leader="dot" w:pos="9592"/>
                  </w:tabs>
                  <w:rPr>
                    <w:b w:val="0"/>
                    <w:noProof/>
                    <w:color w:val="auto"/>
                    <w:kern w:val="2"/>
                    <w:sz w:val="24"/>
                    <w:szCs w:val="24"/>
                    <w:lang w:eastAsia="fr-FR"/>
                    <w14:ligatures w14:val="standardContextual"/>
                  </w:rPr>
                </w:pPr>
                <w:hyperlink w:anchor="_Toc169697596" w:history="1">
                  <w:r w:rsidR="003B26C3" w:rsidRPr="005E2887">
                    <w:rPr>
                      <w:rStyle w:val="Lienhypertexte"/>
                      <w:noProof/>
                    </w:rPr>
                    <w:t>3.2 Installation de NodeJS sur mon PC local</w:t>
                  </w:r>
                  <w:r w:rsidR="003B26C3">
                    <w:rPr>
                      <w:noProof/>
                      <w:webHidden/>
                    </w:rPr>
                    <w:tab/>
                  </w:r>
                  <w:r w:rsidR="003B26C3">
                    <w:rPr>
                      <w:noProof/>
                      <w:webHidden/>
                    </w:rPr>
                    <w:fldChar w:fldCharType="begin"/>
                  </w:r>
                  <w:r w:rsidR="003B26C3">
                    <w:rPr>
                      <w:noProof/>
                      <w:webHidden/>
                    </w:rPr>
                    <w:instrText xml:space="preserve"> PAGEREF _Toc169697596 \h </w:instrText>
                  </w:r>
                  <w:r w:rsidR="003B26C3">
                    <w:rPr>
                      <w:noProof/>
                      <w:webHidden/>
                    </w:rPr>
                  </w:r>
                  <w:r w:rsidR="003B26C3">
                    <w:rPr>
                      <w:noProof/>
                      <w:webHidden/>
                    </w:rPr>
                    <w:fldChar w:fldCharType="separate"/>
                  </w:r>
                  <w:r w:rsidR="003B26C3">
                    <w:rPr>
                      <w:noProof/>
                      <w:webHidden/>
                    </w:rPr>
                    <w:t>26</w:t>
                  </w:r>
                  <w:r w:rsidR="003B26C3">
                    <w:rPr>
                      <w:noProof/>
                      <w:webHidden/>
                    </w:rPr>
                    <w:fldChar w:fldCharType="end"/>
                  </w:r>
                </w:hyperlink>
              </w:p>
              <w:p w14:paraId="190CCED0" w14:textId="4362C785" w:rsidR="003B26C3" w:rsidRDefault="00000000">
                <w:pPr>
                  <w:pStyle w:val="TM3"/>
                  <w:tabs>
                    <w:tab w:val="right" w:leader="dot" w:pos="9592"/>
                  </w:tabs>
                  <w:rPr>
                    <w:b w:val="0"/>
                    <w:noProof/>
                    <w:color w:val="auto"/>
                    <w:kern w:val="2"/>
                    <w:sz w:val="24"/>
                    <w:szCs w:val="24"/>
                    <w:lang w:eastAsia="fr-FR"/>
                    <w14:ligatures w14:val="standardContextual"/>
                  </w:rPr>
                </w:pPr>
                <w:hyperlink w:anchor="_Toc169697597" w:history="1">
                  <w:r w:rsidR="003B26C3" w:rsidRPr="005E2887">
                    <w:rPr>
                      <w:rStyle w:val="Lienhypertexte"/>
                      <w:noProof/>
                    </w:rPr>
                    <w:t>3.3 Création de l’application React</w:t>
                  </w:r>
                  <w:r w:rsidR="003B26C3">
                    <w:rPr>
                      <w:noProof/>
                      <w:webHidden/>
                    </w:rPr>
                    <w:tab/>
                  </w:r>
                  <w:r w:rsidR="003B26C3">
                    <w:rPr>
                      <w:noProof/>
                      <w:webHidden/>
                    </w:rPr>
                    <w:fldChar w:fldCharType="begin"/>
                  </w:r>
                  <w:r w:rsidR="003B26C3">
                    <w:rPr>
                      <w:noProof/>
                      <w:webHidden/>
                    </w:rPr>
                    <w:instrText xml:space="preserve"> PAGEREF _Toc169697597 \h </w:instrText>
                  </w:r>
                  <w:r w:rsidR="003B26C3">
                    <w:rPr>
                      <w:noProof/>
                      <w:webHidden/>
                    </w:rPr>
                  </w:r>
                  <w:r w:rsidR="003B26C3">
                    <w:rPr>
                      <w:noProof/>
                      <w:webHidden/>
                    </w:rPr>
                    <w:fldChar w:fldCharType="separate"/>
                  </w:r>
                  <w:r w:rsidR="003B26C3">
                    <w:rPr>
                      <w:noProof/>
                      <w:webHidden/>
                    </w:rPr>
                    <w:t>28</w:t>
                  </w:r>
                  <w:r w:rsidR="003B26C3">
                    <w:rPr>
                      <w:noProof/>
                      <w:webHidden/>
                    </w:rPr>
                    <w:fldChar w:fldCharType="end"/>
                  </w:r>
                </w:hyperlink>
              </w:p>
              <w:p w14:paraId="1B66B6C4" w14:textId="2EAEC6D8" w:rsidR="003B26C3" w:rsidRDefault="00000000">
                <w:pPr>
                  <w:pStyle w:val="TM3"/>
                  <w:tabs>
                    <w:tab w:val="right" w:leader="dot" w:pos="9592"/>
                  </w:tabs>
                  <w:rPr>
                    <w:b w:val="0"/>
                    <w:noProof/>
                    <w:color w:val="auto"/>
                    <w:kern w:val="2"/>
                    <w:sz w:val="24"/>
                    <w:szCs w:val="24"/>
                    <w:lang w:eastAsia="fr-FR"/>
                    <w14:ligatures w14:val="standardContextual"/>
                  </w:rPr>
                </w:pPr>
                <w:hyperlink w:anchor="_Toc169697598" w:history="1">
                  <w:r w:rsidR="003B26C3" w:rsidRPr="005E2887">
                    <w:rPr>
                      <w:rStyle w:val="Lienhypertexte"/>
                      <w:noProof/>
                    </w:rPr>
                    <w:t>3.4 CI/CD proprement dit</w:t>
                  </w:r>
                  <w:r w:rsidR="003B26C3">
                    <w:rPr>
                      <w:noProof/>
                      <w:webHidden/>
                    </w:rPr>
                    <w:tab/>
                  </w:r>
                  <w:r w:rsidR="003B26C3">
                    <w:rPr>
                      <w:noProof/>
                      <w:webHidden/>
                    </w:rPr>
                    <w:fldChar w:fldCharType="begin"/>
                  </w:r>
                  <w:r w:rsidR="003B26C3">
                    <w:rPr>
                      <w:noProof/>
                      <w:webHidden/>
                    </w:rPr>
                    <w:instrText xml:space="preserve"> PAGEREF _Toc169697598 \h </w:instrText>
                  </w:r>
                  <w:r w:rsidR="003B26C3">
                    <w:rPr>
                      <w:noProof/>
                      <w:webHidden/>
                    </w:rPr>
                  </w:r>
                  <w:r w:rsidR="003B26C3">
                    <w:rPr>
                      <w:noProof/>
                      <w:webHidden/>
                    </w:rPr>
                    <w:fldChar w:fldCharType="separate"/>
                  </w:r>
                  <w:r w:rsidR="003B26C3">
                    <w:rPr>
                      <w:noProof/>
                      <w:webHidden/>
                    </w:rPr>
                    <w:t>29</w:t>
                  </w:r>
                  <w:r w:rsidR="003B26C3">
                    <w:rPr>
                      <w:noProof/>
                      <w:webHidden/>
                    </w:rPr>
                    <w:fldChar w:fldCharType="end"/>
                  </w:r>
                </w:hyperlink>
              </w:p>
              <w:p w14:paraId="4E7E2F54" w14:textId="1BD11CAB" w:rsidR="003B26C3" w:rsidRDefault="00000000">
                <w:pPr>
                  <w:pStyle w:val="TM2"/>
                  <w:rPr>
                    <w:b w:val="0"/>
                    <w:noProof/>
                    <w:color w:val="auto"/>
                    <w:kern w:val="2"/>
                    <w:sz w:val="24"/>
                    <w:szCs w:val="24"/>
                    <w:lang w:eastAsia="fr-FR"/>
                    <w14:ligatures w14:val="standardContextual"/>
                  </w:rPr>
                </w:pPr>
                <w:hyperlink w:anchor="_Toc169697599" w:history="1">
                  <w:r w:rsidR="003B26C3" w:rsidRPr="005E2887">
                    <w:rPr>
                      <w:rStyle w:val="Lienhypertexte"/>
                      <w:noProof/>
                    </w:rPr>
                    <w:t>4.Backups</w:t>
                  </w:r>
                  <w:r w:rsidR="003B26C3">
                    <w:rPr>
                      <w:noProof/>
                      <w:webHidden/>
                    </w:rPr>
                    <w:tab/>
                  </w:r>
                  <w:r w:rsidR="003B26C3">
                    <w:rPr>
                      <w:noProof/>
                      <w:webHidden/>
                    </w:rPr>
                    <w:fldChar w:fldCharType="begin"/>
                  </w:r>
                  <w:r w:rsidR="003B26C3">
                    <w:rPr>
                      <w:noProof/>
                      <w:webHidden/>
                    </w:rPr>
                    <w:instrText xml:space="preserve"> PAGEREF _Toc169697599 \h </w:instrText>
                  </w:r>
                  <w:r w:rsidR="003B26C3">
                    <w:rPr>
                      <w:noProof/>
                      <w:webHidden/>
                    </w:rPr>
                  </w:r>
                  <w:r w:rsidR="003B26C3">
                    <w:rPr>
                      <w:noProof/>
                      <w:webHidden/>
                    </w:rPr>
                    <w:fldChar w:fldCharType="separate"/>
                  </w:r>
                  <w:r w:rsidR="003B26C3">
                    <w:rPr>
                      <w:noProof/>
                      <w:webHidden/>
                    </w:rPr>
                    <w:t>35</w:t>
                  </w:r>
                  <w:r w:rsidR="003B26C3">
                    <w:rPr>
                      <w:noProof/>
                      <w:webHidden/>
                    </w:rPr>
                    <w:fldChar w:fldCharType="end"/>
                  </w:r>
                </w:hyperlink>
              </w:p>
              <w:p w14:paraId="59EA9736" w14:textId="0EBA2435" w:rsidR="003B26C3" w:rsidRDefault="00000000">
                <w:pPr>
                  <w:pStyle w:val="TM2"/>
                  <w:tabs>
                    <w:tab w:val="left" w:pos="560"/>
                  </w:tabs>
                  <w:rPr>
                    <w:b w:val="0"/>
                    <w:noProof/>
                    <w:color w:val="auto"/>
                    <w:kern w:val="2"/>
                    <w:sz w:val="24"/>
                    <w:szCs w:val="24"/>
                    <w:lang w:eastAsia="fr-FR"/>
                    <w14:ligatures w14:val="standardContextual"/>
                  </w:rPr>
                </w:pPr>
                <w:hyperlink w:anchor="_Toc169697600" w:history="1">
                  <w:r w:rsidR="003B26C3" w:rsidRPr="005E2887">
                    <w:rPr>
                      <w:rStyle w:val="Lienhypertexte"/>
                      <w:noProof/>
                    </w:rPr>
                    <w:t>5.</w:t>
                  </w:r>
                  <w:r w:rsidR="003B26C3">
                    <w:rPr>
                      <w:b w:val="0"/>
                      <w:noProof/>
                      <w:color w:val="auto"/>
                      <w:kern w:val="2"/>
                      <w:sz w:val="24"/>
                      <w:szCs w:val="24"/>
                      <w:lang w:eastAsia="fr-FR"/>
                      <w14:ligatures w14:val="standardContextual"/>
                    </w:rPr>
                    <w:tab/>
                  </w:r>
                  <w:r w:rsidR="003B26C3" w:rsidRPr="005E2887">
                    <w:rPr>
                      <w:rStyle w:val="Lienhypertexte"/>
                      <w:noProof/>
                    </w:rPr>
                    <w:t>Monitoring</w:t>
                  </w:r>
                  <w:r w:rsidR="003B26C3">
                    <w:rPr>
                      <w:noProof/>
                      <w:webHidden/>
                    </w:rPr>
                    <w:tab/>
                  </w:r>
                  <w:r w:rsidR="003B26C3">
                    <w:rPr>
                      <w:noProof/>
                      <w:webHidden/>
                    </w:rPr>
                    <w:fldChar w:fldCharType="begin"/>
                  </w:r>
                  <w:r w:rsidR="003B26C3">
                    <w:rPr>
                      <w:noProof/>
                      <w:webHidden/>
                    </w:rPr>
                    <w:instrText xml:space="preserve"> PAGEREF _Toc169697600 \h </w:instrText>
                  </w:r>
                  <w:r w:rsidR="003B26C3">
                    <w:rPr>
                      <w:noProof/>
                      <w:webHidden/>
                    </w:rPr>
                  </w:r>
                  <w:r w:rsidR="003B26C3">
                    <w:rPr>
                      <w:noProof/>
                      <w:webHidden/>
                    </w:rPr>
                    <w:fldChar w:fldCharType="separate"/>
                  </w:r>
                  <w:r w:rsidR="003B26C3">
                    <w:rPr>
                      <w:noProof/>
                      <w:webHidden/>
                    </w:rPr>
                    <w:t>37</w:t>
                  </w:r>
                  <w:r w:rsidR="003B26C3">
                    <w:rPr>
                      <w:noProof/>
                      <w:webHidden/>
                    </w:rPr>
                    <w:fldChar w:fldCharType="end"/>
                  </w:r>
                </w:hyperlink>
              </w:p>
              <w:p w14:paraId="17B7C976" w14:textId="5E0091AD" w:rsidR="003B26C3" w:rsidRDefault="00000000">
                <w:pPr>
                  <w:pStyle w:val="TM3"/>
                  <w:tabs>
                    <w:tab w:val="right" w:leader="dot" w:pos="9592"/>
                  </w:tabs>
                  <w:rPr>
                    <w:b w:val="0"/>
                    <w:noProof/>
                    <w:color w:val="auto"/>
                    <w:kern w:val="2"/>
                    <w:sz w:val="24"/>
                    <w:szCs w:val="24"/>
                    <w:lang w:eastAsia="fr-FR"/>
                    <w14:ligatures w14:val="standardContextual"/>
                  </w:rPr>
                </w:pPr>
                <w:hyperlink w:anchor="_Toc169697601" w:history="1">
                  <w:r w:rsidR="003B26C3" w:rsidRPr="005E2887">
                    <w:rPr>
                      <w:rStyle w:val="Lienhypertexte"/>
                      <w:noProof/>
                    </w:rPr>
                    <w:t>5.1 Introduction au monitoring</w:t>
                  </w:r>
                  <w:r w:rsidR="003B26C3">
                    <w:rPr>
                      <w:noProof/>
                      <w:webHidden/>
                    </w:rPr>
                    <w:tab/>
                  </w:r>
                  <w:r w:rsidR="003B26C3">
                    <w:rPr>
                      <w:noProof/>
                      <w:webHidden/>
                    </w:rPr>
                    <w:fldChar w:fldCharType="begin"/>
                  </w:r>
                  <w:r w:rsidR="003B26C3">
                    <w:rPr>
                      <w:noProof/>
                      <w:webHidden/>
                    </w:rPr>
                    <w:instrText xml:space="preserve"> PAGEREF _Toc169697601 \h </w:instrText>
                  </w:r>
                  <w:r w:rsidR="003B26C3">
                    <w:rPr>
                      <w:noProof/>
                      <w:webHidden/>
                    </w:rPr>
                  </w:r>
                  <w:r w:rsidR="003B26C3">
                    <w:rPr>
                      <w:noProof/>
                      <w:webHidden/>
                    </w:rPr>
                    <w:fldChar w:fldCharType="separate"/>
                  </w:r>
                  <w:r w:rsidR="003B26C3">
                    <w:rPr>
                      <w:noProof/>
                      <w:webHidden/>
                    </w:rPr>
                    <w:t>37</w:t>
                  </w:r>
                  <w:r w:rsidR="003B26C3">
                    <w:rPr>
                      <w:noProof/>
                      <w:webHidden/>
                    </w:rPr>
                    <w:fldChar w:fldCharType="end"/>
                  </w:r>
                </w:hyperlink>
              </w:p>
              <w:p w14:paraId="00B87B5A" w14:textId="549C3BDF" w:rsidR="003B26C3" w:rsidRDefault="00000000">
                <w:pPr>
                  <w:pStyle w:val="TM3"/>
                  <w:tabs>
                    <w:tab w:val="right" w:leader="dot" w:pos="9592"/>
                  </w:tabs>
                  <w:rPr>
                    <w:b w:val="0"/>
                    <w:noProof/>
                    <w:color w:val="auto"/>
                    <w:kern w:val="2"/>
                    <w:sz w:val="24"/>
                    <w:szCs w:val="24"/>
                    <w:lang w:eastAsia="fr-FR"/>
                    <w14:ligatures w14:val="standardContextual"/>
                  </w:rPr>
                </w:pPr>
                <w:hyperlink w:anchor="_Toc169697602" w:history="1">
                  <w:r w:rsidR="003B26C3" w:rsidRPr="005E2887">
                    <w:rPr>
                      <w:rStyle w:val="Lienhypertexte"/>
                      <w:noProof/>
                      <w:lang w:eastAsia="fr-FR"/>
                    </w:rPr>
                    <w:t>5.2 Introduction à Centreon</w:t>
                  </w:r>
                  <w:r w:rsidR="003B26C3">
                    <w:rPr>
                      <w:noProof/>
                      <w:webHidden/>
                    </w:rPr>
                    <w:tab/>
                  </w:r>
                  <w:r w:rsidR="003B26C3">
                    <w:rPr>
                      <w:noProof/>
                      <w:webHidden/>
                    </w:rPr>
                    <w:fldChar w:fldCharType="begin"/>
                  </w:r>
                  <w:r w:rsidR="003B26C3">
                    <w:rPr>
                      <w:noProof/>
                      <w:webHidden/>
                    </w:rPr>
                    <w:instrText xml:space="preserve"> PAGEREF _Toc169697602 \h </w:instrText>
                  </w:r>
                  <w:r w:rsidR="003B26C3">
                    <w:rPr>
                      <w:noProof/>
                      <w:webHidden/>
                    </w:rPr>
                  </w:r>
                  <w:r w:rsidR="003B26C3">
                    <w:rPr>
                      <w:noProof/>
                      <w:webHidden/>
                    </w:rPr>
                    <w:fldChar w:fldCharType="separate"/>
                  </w:r>
                  <w:r w:rsidR="003B26C3">
                    <w:rPr>
                      <w:noProof/>
                      <w:webHidden/>
                    </w:rPr>
                    <w:t>39</w:t>
                  </w:r>
                  <w:r w:rsidR="003B26C3">
                    <w:rPr>
                      <w:noProof/>
                      <w:webHidden/>
                    </w:rPr>
                    <w:fldChar w:fldCharType="end"/>
                  </w:r>
                </w:hyperlink>
              </w:p>
              <w:p w14:paraId="4060EA1C" w14:textId="4AE1D0F9" w:rsidR="003B26C3" w:rsidRDefault="00000000">
                <w:pPr>
                  <w:pStyle w:val="TM3"/>
                  <w:tabs>
                    <w:tab w:val="right" w:leader="dot" w:pos="9592"/>
                  </w:tabs>
                  <w:rPr>
                    <w:b w:val="0"/>
                    <w:noProof/>
                    <w:color w:val="auto"/>
                    <w:kern w:val="2"/>
                    <w:sz w:val="24"/>
                    <w:szCs w:val="24"/>
                    <w:lang w:eastAsia="fr-FR"/>
                    <w14:ligatures w14:val="standardContextual"/>
                  </w:rPr>
                </w:pPr>
                <w:hyperlink w:anchor="_Toc169697603" w:history="1">
                  <w:r w:rsidR="003B26C3" w:rsidRPr="005E2887">
                    <w:rPr>
                      <w:rStyle w:val="Lienhypertexte"/>
                      <w:noProof/>
                    </w:rPr>
                    <w:t>5.3 Installation d’une instance Centreon pour surveiller les EC2 frontends et backends</w:t>
                  </w:r>
                  <w:r w:rsidR="003B26C3">
                    <w:rPr>
                      <w:noProof/>
                      <w:webHidden/>
                    </w:rPr>
                    <w:tab/>
                  </w:r>
                  <w:r w:rsidR="003B26C3">
                    <w:rPr>
                      <w:noProof/>
                      <w:webHidden/>
                    </w:rPr>
                    <w:fldChar w:fldCharType="begin"/>
                  </w:r>
                  <w:r w:rsidR="003B26C3">
                    <w:rPr>
                      <w:noProof/>
                      <w:webHidden/>
                    </w:rPr>
                    <w:instrText xml:space="preserve"> PAGEREF _Toc169697603 \h </w:instrText>
                  </w:r>
                  <w:r w:rsidR="003B26C3">
                    <w:rPr>
                      <w:noProof/>
                      <w:webHidden/>
                    </w:rPr>
                  </w:r>
                  <w:r w:rsidR="003B26C3">
                    <w:rPr>
                      <w:noProof/>
                      <w:webHidden/>
                    </w:rPr>
                    <w:fldChar w:fldCharType="separate"/>
                  </w:r>
                  <w:r w:rsidR="003B26C3">
                    <w:rPr>
                      <w:noProof/>
                      <w:webHidden/>
                    </w:rPr>
                    <w:t>40</w:t>
                  </w:r>
                  <w:r w:rsidR="003B26C3">
                    <w:rPr>
                      <w:noProof/>
                      <w:webHidden/>
                    </w:rPr>
                    <w:fldChar w:fldCharType="end"/>
                  </w:r>
                </w:hyperlink>
              </w:p>
              <w:p w14:paraId="610219C6" w14:textId="53BE2531" w:rsidR="003B26C3" w:rsidRDefault="00000000">
                <w:pPr>
                  <w:pStyle w:val="TM2"/>
                  <w:rPr>
                    <w:b w:val="0"/>
                    <w:noProof/>
                    <w:color w:val="auto"/>
                    <w:kern w:val="2"/>
                    <w:sz w:val="24"/>
                    <w:szCs w:val="24"/>
                    <w:lang w:eastAsia="fr-FR"/>
                    <w14:ligatures w14:val="standardContextual"/>
                  </w:rPr>
                </w:pPr>
                <w:hyperlink w:anchor="_Toc169697604" w:history="1">
                  <w:r w:rsidR="003B26C3" w:rsidRPr="005E2887">
                    <w:rPr>
                      <w:rStyle w:val="Lienhypertexte"/>
                      <w:noProof/>
                    </w:rPr>
                    <w:t>6.Conclusion</w:t>
                  </w:r>
                  <w:r w:rsidR="003B26C3">
                    <w:rPr>
                      <w:noProof/>
                      <w:webHidden/>
                    </w:rPr>
                    <w:tab/>
                  </w:r>
                  <w:r w:rsidR="003B26C3">
                    <w:rPr>
                      <w:noProof/>
                      <w:webHidden/>
                    </w:rPr>
                    <w:fldChar w:fldCharType="begin"/>
                  </w:r>
                  <w:r w:rsidR="003B26C3">
                    <w:rPr>
                      <w:noProof/>
                      <w:webHidden/>
                    </w:rPr>
                    <w:instrText xml:space="preserve"> PAGEREF _Toc169697604 \h </w:instrText>
                  </w:r>
                  <w:r w:rsidR="003B26C3">
                    <w:rPr>
                      <w:noProof/>
                      <w:webHidden/>
                    </w:rPr>
                  </w:r>
                  <w:r w:rsidR="003B26C3">
                    <w:rPr>
                      <w:noProof/>
                      <w:webHidden/>
                    </w:rPr>
                    <w:fldChar w:fldCharType="separate"/>
                  </w:r>
                  <w:r w:rsidR="003B26C3">
                    <w:rPr>
                      <w:noProof/>
                      <w:webHidden/>
                    </w:rPr>
                    <w:t>59</w:t>
                  </w:r>
                  <w:r w:rsidR="003B26C3">
                    <w:rPr>
                      <w:noProof/>
                      <w:webHidden/>
                    </w:rPr>
                    <w:fldChar w:fldCharType="end"/>
                  </w:r>
                </w:hyperlink>
              </w:p>
              <w:p w14:paraId="4BB1F122" w14:textId="40A5B2F9" w:rsidR="003B26C3" w:rsidRDefault="003B26C3">
                <w:r>
                  <w:rPr>
                    <w:bCs/>
                  </w:rPr>
                  <w:fldChar w:fldCharType="end"/>
                </w:r>
              </w:p>
            </w:sdtContent>
          </w:sdt>
          <w:p w14:paraId="20BC0FF8" w14:textId="77777777" w:rsidR="00B46C22" w:rsidRDefault="00B46C22" w:rsidP="00571F4B">
            <w:pPr>
              <w:pStyle w:val="Titre2"/>
              <w:framePr w:hSpace="0" w:wrap="auto" w:vAnchor="margin" w:hAnchor="text" w:yAlign="inline"/>
            </w:pPr>
          </w:p>
          <w:p w14:paraId="30B0F070" w14:textId="77777777" w:rsidR="003B26C3" w:rsidRDefault="003B26C3" w:rsidP="003B26C3"/>
          <w:p w14:paraId="46106218" w14:textId="77777777" w:rsidR="003B26C3" w:rsidRPr="003B26C3" w:rsidRDefault="003B26C3" w:rsidP="003B26C3"/>
          <w:p w14:paraId="668FACDA" w14:textId="678645F2" w:rsidR="003976EB" w:rsidRDefault="003976EB" w:rsidP="002928AA">
            <w:pPr>
              <w:pStyle w:val="Titre2"/>
              <w:framePr w:hSpace="0" w:wrap="auto" w:vAnchor="margin" w:hAnchor="text" w:yAlign="inline"/>
              <w:numPr>
                <w:ilvl w:val="0"/>
                <w:numId w:val="58"/>
              </w:numPr>
            </w:pPr>
            <w:bookmarkStart w:id="1" w:name="_Toc169697534"/>
            <w:bookmarkStart w:id="2" w:name="_Toc169697585"/>
            <w:r w:rsidRPr="00FD1A08">
              <w:lastRenderedPageBreak/>
              <w:t>Introduction</w:t>
            </w:r>
            <w:bookmarkEnd w:id="0"/>
            <w:bookmarkEnd w:id="1"/>
            <w:bookmarkEnd w:id="2"/>
          </w:p>
          <w:p w14:paraId="1B0D47C0" w14:textId="3D93A4B4" w:rsidR="002928AA" w:rsidRPr="002928AA" w:rsidRDefault="002928AA" w:rsidP="002928AA">
            <w:pPr>
              <w:rPr>
                <w:b w:val="0"/>
                <w:bCs/>
                <w:szCs w:val="28"/>
              </w:rPr>
            </w:pPr>
            <w:r w:rsidRPr="002928AA">
              <w:rPr>
                <w:b w:val="0"/>
                <w:bCs/>
                <w:szCs w:val="28"/>
              </w:rPr>
              <w:t xml:space="preserve">Mon ECF est disponible à l’adresse suivante : </w:t>
            </w:r>
            <w:r w:rsidRPr="002928AA">
              <w:rPr>
                <w:b w:val="0"/>
                <w:bCs/>
                <w:szCs w:val="28"/>
              </w:rPr>
              <w:t>https://github.com/SylvainArd/studi_ecf/</w:t>
            </w:r>
          </w:p>
          <w:p w14:paraId="449259E5" w14:textId="37DAEC33" w:rsidR="009C4645" w:rsidRPr="00FD1A08" w:rsidRDefault="009C4645" w:rsidP="00571F4B">
            <w:pPr>
              <w:pStyle w:val="Titre3"/>
            </w:pPr>
            <w:bookmarkStart w:id="3" w:name="_Toc169696838"/>
            <w:bookmarkStart w:id="4" w:name="_Toc169697535"/>
            <w:bookmarkStart w:id="5" w:name="_Toc169697586"/>
            <w:r w:rsidRPr="00FD1A08">
              <w:t>1.1 Présentation de Studi</w:t>
            </w:r>
            <w:bookmarkEnd w:id="3"/>
            <w:bookmarkEnd w:id="4"/>
            <w:bookmarkEnd w:id="5"/>
          </w:p>
          <w:p w14:paraId="08474EB5" w14:textId="77777777" w:rsidR="009C4645" w:rsidRPr="00FD1A08" w:rsidRDefault="009C4645" w:rsidP="009C4645">
            <w:pPr>
              <w:pStyle w:val="NormalWeb"/>
              <w:rPr>
                <w:rFonts w:asciiTheme="minorHAnsi" w:hAnsiTheme="minorHAnsi" w:cstheme="minorHAnsi"/>
                <w:bCs/>
                <w:sz w:val="28"/>
                <w:szCs w:val="28"/>
              </w:rPr>
            </w:pPr>
            <w:r w:rsidRPr="00FD1A08">
              <w:rPr>
                <w:rStyle w:val="lev"/>
                <w:rFonts w:asciiTheme="minorHAnsi" w:hAnsiTheme="minorHAnsi" w:cstheme="minorHAnsi"/>
                <w:b w:val="0"/>
                <w:sz w:val="28"/>
                <w:szCs w:val="28"/>
              </w:rPr>
              <w:t>Studi</w:t>
            </w:r>
            <w:r w:rsidRPr="00FD1A08">
              <w:rPr>
                <w:rFonts w:asciiTheme="minorHAnsi" w:hAnsiTheme="minorHAnsi" w:cstheme="minorHAnsi"/>
                <w:bCs/>
                <w:sz w:val="28"/>
                <w:szCs w:val="28"/>
              </w:rPr>
              <w:t xml:space="preserve"> est une plateforme française de formation en ligne spécialisée dans l'enseignement supérieur et professionnel. Elle offre une variété de programmes de formation pour aider les apprenants à acquérir de nouvelles compétences et à progresser dans leur carrière.</w:t>
            </w:r>
          </w:p>
          <w:p w14:paraId="32A31F57" w14:textId="77777777" w:rsidR="009C4645" w:rsidRPr="0098207B" w:rsidRDefault="009C4645" w:rsidP="009C4645">
            <w:pPr>
              <w:pStyle w:val="Contenu"/>
              <w:framePr w:hSpace="0" w:wrap="auto" w:vAnchor="margin" w:hAnchor="text" w:yAlign="inline"/>
              <w:rPr>
                <w:rFonts w:cstheme="minorHAnsi"/>
                <w:b/>
                <w:bCs/>
                <w:szCs w:val="28"/>
              </w:rPr>
            </w:pPr>
            <w:r w:rsidRPr="0098207B">
              <w:rPr>
                <w:rFonts w:cstheme="minorHAnsi"/>
                <w:b/>
                <w:bCs/>
                <w:szCs w:val="28"/>
              </w:rPr>
              <w:t>Caractéristiques Principales</w:t>
            </w:r>
          </w:p>
          <w:p w14:paraId="36F61F2D" w14:textId="77777777" w:rsidR="009C4645" w:rsidRPr="00FD1A08" w:rsidRDefault="009C4645" w:rsidP="009C4645">
            <w:pPr>
              <w:pStyle w:val="NormalWeb"/>
              <w:numPr>
                <w:ilvl w:val="0"/>
                <w:numId w:val="52"/>
              </w:numPr>
              <w:rPr>
                <w:rFonts w:asciiTheme="minorHAnsi" w:hAnsiTheme="minorHAnsi" w:cstheme="minorHAnsi"/>
                <w:bCs/>
                <w:sz w:val="28"/>
                <w:szCs w:val="28"/>
              </w:rPr>
            </w:pPr>
            <w:r w:rsidRPr="00FD1A08">
              <w:rPr>
                <w:rStyle w:val="lev"/>
                <w:rFonts w:asciiTheme="minorHAnsi" w:hAnsiTheme="minorHAnsi" w:cstheme="minorHAnsi"/>
                <w:b w:val="0"/>
                <w:sz w:val="28"/>
                <w:szCs w:val="28"/>
              </w:rPr>
              <w:t>Programmes Variés</w:t>
            </w:r>
            <w:r w:rsidRPr="00FD1A08">
              <w:rPr>
                <w:rFonts w:asciiTheme="minorHAnsi" w:hAnsiTheme="minorHAnsi" w:cstheme="minorHAnsi"/>
                <w:bCs/>
                <w:sz w:val="28"/>
                <w:szCs w:val="28"/>
              </w:rPr>
              <w:t xml:space="preserve"> :</w:t>
            </w:r>
          </w:p>
          <w:p w14:paraId="1B16E1A2" w14:textId="77777777" w:rsidR="009C4645" w:rsidRPr="00FD1A08" w:rsidRDefault="009C4645" w:rsidP="009C4645">
            <w:pPr>
              <w:numPr>
                <w:ilvl w:val="1"/>
                <w:numId w:val="52"/>
              </w:numPr>
              <w:spacing w:before="100" w:beforeAutospacing="1" w:after="100" w:afterAutospacing="1" w:line="240" w:lineRule="auto"/>
              <w:rPr>
                <w:rFonts w:cstheme="minorHAnsi"/>
                <w:b w:val="0"/>
                <w:bCs/>
                <w:szCs w:val="28"/>
              </w:rPr>
            </w:pPr>
            <w:r w:rsidRPr="00FD1A08">
              <w:rPr>
                <w:rFonts w:cstheme="minorHAnsi"/>
                <w:b w:val="0"/>
                <w:bCs/>
                <w:szCs w:val="28"/>
              </w:rPr>
              <w:t>Offre des formations diplômantes et certifiantes dans divers domaines tels que le commerce, la gestion, le marketing, les ressources humaines, l'informatique, et plus encore.</w:t>
            </w:r>
          </w:p>
          <w:p w14:paraId="57DAC6FC" w14:textId="77777777" w:rsidR="009C4645" w:rsidRPr="00FD1A08" w:rsidRDefault="009C4645" w:rsidP="009C4645">
            <w:pPr>
              <w:pStyle w:val="NormalWeb"/>
              <w:numPr>
                <w:ilvl w:val="0"/>
                <w:numId w:val="52"/>
              </w:numPr>
              <w:rPr>
                <w:rFonts w:asciiTheme="minorHAnsi" w:hAnsiTheme="minorHAnsi" w:cstheme="minorHAnsi"/>
                <w:bCs/>
                <w:sz w:val="28"/>
                <w:szCs w:val="28"/>
              </w:rPr>
            </w:pPr>
            <w:r w:rsidRPr="00FD1A08">
              <w:rPr>
                <w:rStyle w:val="lev"/>
                <w:rFonts w:asciiTheme="minorHAnsi" w:hAnsiTheme="minorHAnsi" w:cstheme="minorHAnsi"/>
                <w:b w:val="0"/>
                <w:sz w:val="28"/>
                <w:szCs w:val="28"/>
              </w:rPr>
              <w:t>Flexibilité</w:t>
            </w:r>
            <w:r w:rsidRPr="00FD1A08">
              <w:rPr>
                <w:rFonts w:asciiTheme="minorHAnsi" w:hAnsiTheme="minorHAnsi" w:cstheme="minorHAnsi"/>
                <w:bCs/>
                <w:sz w:val="28"/>
                <w:szCs w:val="28"/>
              </w:rPr>
              <w:t xml:space="preserve"> :</w:t>
            </w:r>
          </w:p>
          <w:p w14:paraId="7F10A828" w14:textId="77777777" w:rsidR="009C4645" w:rsidRPr="00FD1A08" w:rsidRDefault="009C4645" w:rsidP="009C4645">
            <w:pPr>
              <w:numPr>
                <w:ilvl w:val="1"/>
                <w:numId w:val="52"/>
              </w:numPr>
              <w:spacing w:before="100" w:beforeAutospacing="1" w:after="100" w:afterAutospacing="1" w:line="240" w:lineRule="auto"/>
              <w:rPr>
                <w:rFonts w:cstheme="minorHAnsi"/>
                <w:b w:val="0"/>
                <w:bCs/>
                <w:szCs w:val="28"/>
              </w:rPr>
            </w:pPr>
            <w:r w:rsidRPr="00FD1A08">
              <w:rPr>
                <w:rFonts w:cstheme="minorHAnsi"/>
                <w:b w:val="0"/>
                <w:bCs/>
                <w:szCs w:val="28"/>
              </w:rPr>
              <w:t>Les cours sont accessibles en ligne, permettant aux apprenants d'étudier à leur propre rythme et selon leur emploi du temps.</w:t>
            </w:r>
          </w:p>
          <w:p w14:paraId="3D0FF4FA" w14:textId="77777777" w:rsidR="009C4645" w:rsidRPr="00FD1A08" w:rsidRDefault="009C4645" w:rsidP="009C4645">
            <w:pPr>
              <w:pStyle w:val="NormalWeb"/>
              <w:numPr>
                <w:ilvl w:val="0"/>
                <w:numId w:val="52"/>
              </w:numPr>
              <w:rPr>
                <w:rFonts w:asciiTheme="minorHAnsi" w:hAnsiTheme="minorHAnsi" w:cstheme="minorHAnsi"/>
                <w:bCs/>
                <w:sz w:val="28"/>
                <w:szCs w:val="28"/>
              </w:rPr>
            </w:pPr>
            <w:r w:rsidRPr="00FD1A08">
              <w:rPr>
                <w:rStyle w:val="lev"/>
                <w:rFonts w:asciiTheme="minorHAnsi" w:hAnsiTheme="minorHAnsi" w:cstheme="minorHAnsi"/>
                <w:b w:val="0"/>
                <w:sz w:val="28"/>
                <w:szCs w:val="28"/>
              </w:rPr>
              <w:t>Accompagnement Personnalisé</w:t>
            </w:r>
            <w:r w:rsidRPr="00FD1A08">
              <w:rPr>
                <w:rFonts w:asciiTheme="minorHAnsi" w:hAnsiTheme="minorHAnsi" w:cstheme="minorHAnsi"/>
                <w:bCs/>
                <w:sz w:val="28"/>
                <w:szCs w:val="28"/>
              </w:rPr>
              <w:t xml:space="preserve"> :</w:t>
            </w:r>
          </w:p>
          <w:p w14:paraId="2835EAC5" w14:textId="77777777" w:rsidR="009C4645" w:rsidRPr="00FD1A08" w:rsidRDefault="009C4645" w:rsidP="009C4645">
            <w:pPr>
              <w:numPr>
                <w:ilvl w:val="1"/>
                <w:numId w:val="52"/>
              </w:numPr>
              <w:spacing w:before="100" w:beforeAutospacing="1" w:after="100" w:afterAutospacing="1" w:line="240" w:lineRule="auto"/>
              <w:rPr>
                <w:rFonts w:cstheme="minorHAnsi"/>
                <w:b w:val="0"/>
                <w:bCs/>
                <w:szCs w:val="28"/>
              </w:rPr>
            </w:pPr>
            <w:r w:rsidRPr="00FD1A08">
              <w:rPr>
                <w:rFonts w:cstheme="minorHAnsi"/>
                <w:b w:val="0"/>
                <w:bCs/>
                <w:szCs w:val="28"/>
              </w:rPr>
              <w:t>Propose un suivi individualisé avec des tuteurs et des coachs pour aider les étudiants à réussir leur parcours de formation.</w:t>
            </w:r>
          </w:p>
          <w:p w14:paraId="377C5A23" w14:textId="77777777" w:rsidR="009C4645" w:rsidRPr="00FD1A08" w:rsidRDefault="009C4645" w:rsidP="009C4645">
            <w:pPr>
              <w:pStyle w:val="NormalWeb"/>
              <w:numPr>
                <w:ilvl w:val="0"/>
                <w:numId w:val="52"/>
              </w:numPr>
              <w:rPr>
                <w:rFonts w:asciiTheme="minorHAnsi" w:hAnsiTheme="minorHAnsi" w:cstheme="minorHAnsi"/>
                <w:bCs/>
                <w:sz w:val="28"/>
                <w:szCs w:val="28"/>
              </w:rPr>
            </w:pPr>
            <w:r w:rsidRPr="00FD1A08">
              <w:rPr>
                <w:rStyle w:val="lev"/>
                <w:rFonts w:asciiTheme="minorHAnsi" w:hAnsiTheme="minorHAnsi" w:cstheme="minorHAnsi"/>
                <w:b w:val="0"/>
                <w:sz w:val="28"/>
                <w:szCs w:val="28"/>
              </w:rPr>
              <w:t>Interactivité</w:t>
            </w:r>
            <w:r w:rsidRPr="00FD1A08">
              <w:rPr>
                <w:rFonts w:asciiTheme="minorHAnsi" w:hAnsiTheme="minorHAnsi" w:cstheme="minorHAnsi"/>
                <w:bCs/>
                <w:sz w:val="28"/>
                <w:szCs w:val="28"/>
              </w:rPr>
              <w:t xml:space="preserve"> :</w:t>
            </w:r>
          </w:p>
          <w:p w14:paraId="389AD100" w14:textId="77777777" w:rsidR="009C4645" w:rsidRPr="00FD1A08" w:rsidRDefault="009C4645" w:rsidP="009C4645">
            <w:pPr>
              <w:numPr>
                <w:ilvl w:val="1"/>
                <w:numId w:val="52"/>
              </w:numPr>
              <w:spacing w:before="100" w:beforeAutospacing="1" w:after="100" w:afterAutospacing="1" w:line="240" w:lineRule="auto"/>
              <w:rPr>
                <w:rFonts w:cstheme="minorHAnsi"/>
                <w:b w:val="0"/>
                <w:bCs/>
                <w:szCs w:val="28"/>
              </w:rPr>
            </w:pPr>
            <w:r w:rsidRPr="00FD1A08">
              <w:rPr>
                <w:rFonts w:cstheme="minorHAnsi"/>
                <w:b w:val="0"/>
                <w:bCs/>
                <w:szCs w:val="28"/>
              </w:rPr>
              <w:t>Utilise des outils pédagogiques interactifs comme des vidéos, des quiz, des forums de discussion, et des travaux pratiques pour enrichir l'expérience d'apprentissage.</w:t>
            </w:r>
          </w:p>
          <w:p w14:paraId="2650B023" w14:textId="77777777" w:rsidR="009C4645" w:rsidRPr="00FD1A08" w:rsidRDefault="009C4645" w:rsidP="009C4645">
            <w:pPr>
              <w:pStyle w:val="NormalWeb"/>
              <w:numPr>
                <w:ilvl w:val="0"/>
                <w:numId w:val="52"/>
              </w:numPr>
              <w:rPr>
                <w:rFonts w:asciiTheme="minorHAnsi" w:hAnsiTheme="minorHAnsi" w:cstheme="minorHAnsi"/>
                <w:bCs/>
                <w:sz w:val="28"/>
                <w:szCs w:val="28"/>
              </w:rPr>
            </w:pPr>
            <w:r w:rsidRPr="00FD1A08">
              <w:rPr>
                <w:rStyle w:val="lev"/>
                <w:rFonts w:asciiTheme="minorHAnsi" w:hAnsiTheme="minorHAnsi" w:cstheme="minorHAnsi"/>
                <w:b w:val="0"/>
                <w:sz w:val="28"/>
                <w:szCs w:val="28"/>
              </w:rPr>
              <w:t>Reconnaissance Officielle</w:t>
            </w:r>
            <w:r w:rsidRPr="00FD1A08">
              <w:rPr>
                <w:rFonts w:asciiTheme="minorHAnsi" w:hAnsiTheme="minorHAnsi" w:cstheme="minorHAnsi"/>
                <w:bCs/>
                <w:sz w:val="28"/>
                <w:szCs w:val="28"/>
              </w:rPr>
              <w:t xml:space="preserve"> :</w:t>
            </w:r>
          </w:p>
          <w:p w14:paraId="0081FEF8" w14:textId="77777777" w:rsidR="009C4645" w:rsidRPr="00FD1A08" w:rsidRDefault="009C4645" w:rsidP="009C4645">
            <w:pPr>
              <w:numPr>
                <w:ilvl w:val="1"/>
                <w:numId w:val="52"/>
              </w:numPr>
              <w:spacing w:before="100" w:beforeAutospacing="1" w:after="100" w:afterAutospacing="1" w:line="240" w:lineRule="auto"/>
              <w:rPr>
                <w:rFonts w:cstheme="minorHAnsi"/>
                <w:b w:val="0"/>
                <w:bCs/>
                <w:szCs w:val="28"/>
              </w:rPr>
            </w:pPr>
            <w:r w:rsidRPr="00FD1A08">
              <w:rPr>
                <w:rFonts w:cstheme="minorHAnsi"/>
                <w:b w:val="0"/>
                <w:bCs/>
                <w:szCs w:val="28"/>
              </w:rPr>
              <w:t>Les formations proposées sont reconnues par l'État français et peuvent conduire à des diplômes ou des certifications reconnus sur le marché du travail.</w:t>
            </w:r>
          </w:p>
          <w:p w14:paraId="161F11D0" w14:textId="77777777" w:rsidR="009C4645" w:rsidRPr="00480465" w:rsidRDefault="009C4645" w:rsidP="009C4645">
            <w:pPr>
              <w:pStyle w:val="Contenu"/>
              <w:framePr w:hSpace="0" w:wrap="auto" w:vAnchor="margin" w:hAnchor="text" w:yAlign="inline"/>
              <w:rPr>
                <w:rFonts w:cstheme="minorHAnsi"/>
                <w:b/>
                <w:bCs/>
                <w:szCs w:val="28"/>
              </w:rPr>
            </w:pPr>
            <w:r w:rsidRPr="00480465">
              <w:rPr>
                <w:rFonts w:cstheme="minorHAnsi"/>
                <w:b/>
                <w:bCs/>
                <w:szCs w:val="28"/>
              </w:rPr>
              <w:t>Avantages de Studi</w:t>
            </w:r>
          </w:p>
          <w:p w14:paraId="40FB285D" w14:textId="77777777" w:rsidR="009C4645" w:rsidRPr="00FD1A08" w:rsidRDefault="009C4645" w:rsidP="009C4645">
            <w:pPr>
              <w:pStyle w:val="NormalWeb"/>
              <w:numPr>
                <w:ilvl w:val="0"/>
                <w:numId w:val="53"/>
              </w:numPr>
              <w:rPr>
                <w:rFonts w:asciiTheme="minorHAnsi" w:hAnsiTheme="minorHAnsi" w:cstheme="minorHAnsi"/>
                <w:bCs/>
                <w:sz w:val="28"/>
                <w:szCs w:val="28"/>
              </w:rPr>
            </w:pPr>
            <w:r w:rsidRPr="00FD1A08">
              <w:rPr>
                <w:rStyle w:val="lev"/>
                <w:rFonts w:asciiTheme="minorHAnsi" w:hAnsiTheme="minorHAnsi" w:cstheme="minorHAnsi"/>
                <w:b w:val="0"/>
                <w:sz w:val="28"/>
                <w:szCs w:val="28"/>
              </w:rPr>
              <w:t>Accessibilité</w:t>
            </w:r>
            <w:r w:rsidRPr="00FD1A08">
              <w:rPr>
                <w:rFonts w:asciiTheme="minorHAnsi" w:hAnsiTheme="minorHAnsi" w:cstheme="minorHAnsi"/>
                <w:bCs/>
                <w:sz w:val="28"/>
                <w:szCs w:val="28"/>
              </w:rPr>
              <w:t xml:space="preserve"> :</w:t>
            </w:r>
          </w:p>
          <w:p w14:paraId="7E4847EB" w14:textId="77777777" w:rsidR="009C4645" w:rsidRDefault="009C4645" w:rsidP="009C4645">
            <w:pPr>
              <w:numPr>
                <w:ilvl w:val="1"/>
                <w:numId w:val="53"/>
              </w:numPr>
              <w:spacing w:before="100" w:beforeAutospacing="1" w:after="100" w:afterAutospacing="1" w:line="240" w:lineRule="auto"/>
              <w:rPr>
                <w:rFonts w:cstheme="minorHAnsi"/>
                <w:b w:val="0"/>
                <w:bCs/>
                <w:szCs w:val="28"/>
              </w:rPr>
            </w:pPr>
            <w:r w:rsidRPr="00FD1A08">
              <w:rPr>
                <w:rFonts w:cstheme="minorHAnsi"/>
                <w:b w:val="0"/>
                <w:bCs/>
                <w:szCs w:val="28"/>
              </w:rPr>
              <w:t>Permet à chacun d'accéder à des formations de qualité depuis n'importe où, à tout moment.</w:t>
            </w:r>
          </w:p>
          <w:p w14:paraId="2FBFF424" w14:textId="77777777" w:rsidR="002928AA" w:rsidRPr="00FD1A08" w:rsidRDefault="002928AA" w:rsidP="002928AA">
            <w:pPr>
              <w:spacing w:before="100" w:beforeAutospacing="1" w:after="100" w:afterAutospacing="1" w:line="240" w:lineRule="auto"/>
              <w:rPr>
                <w:rFonts w:cstheme="minorHAnsi"/>
                <w:b w:val="0"/>
                <w:bCs/>
                <w:szCs w:val="28"/>
              </w:rPr>
            </w:pPr>
          </w:p>
          <w:p w14:paraId="35FBF982" w14:textId="77777777" w:rsidR="009C4645" w:rsidRPr="00FD1A08" w:rsidRDefault="009C4645" w:rsidP="009C4645">
            <w:pPr>
              <w:pStyle w:val="NormalWeb"/>
              <w:numPr>
                <w:ilvl w:val="0"/>
                <w:numId w:val="53"/>
              </w:numPr>
              <w:rPr>
                <w:rFonts w:asciiTheme="minorHAnsi" w:hAnsiTheme="minorHAnsi" w:cstheme="minorHAnsi"/>
                <w:bCs/>
                <w:sz w:val="28"/>
                <w:szCs w:val="28"/>
              </w:rPr>
            </w:pPr>
            <w:r w:rsidRPr="00FD1A08">
              <w:rPr>
                <w:rStyle w:val="lev"/>
                <w:rFonts w:asciiTheme="minorHAnsi" w:hAnsiTheme="minorHAnsi" w:cstheme="minorHAnsi"/>
                <w:b w:val="0"/>
                <w:sz w:val="28"/>
                <w:szCs w:val="28"/>
              </w:rPr>
              <w:t>Formation Professionnalisante</w:t>
            </w:r>
            <w:r w:rsidRPr="00FD1A08">
              <w:rPr>
                <w:rFonts w:asciiTheme="minorHAnsi" w:hAnsiTheme="minorHAnsi" w:cstheme="minorHAnsi"/>
                <w:bCs/>
                <w:sz w:val="28"/>
                <w:szCs w:val="28"/>
              </w:rPr>
              <w:t xml:space="preserve"> :</w:t>
            </w:r>
          </w:p>
          <w:p w14:paraId="1E9FC2E0" w14:textId="77777777" w:rsidR="009C4645" w:rsidRPr="00FD1A08" w:rsidRDefault="009C4645" w:rsidP="009C4645">
            <w:pPr>
              <w:numPr>
                <w:ilvl w:val="1"/>
                <w:numId w:val="53"/>
              </w:numPr>
              <w:spacing w:before="100" w:beforeAutospacing="1" w:after="100" w:afterAutospacing="1" w:line="240" w:lineRule="auto"/>
              <w:rPr>
                <w:rFonts w:cstheme="minorHAnsi"/>
                <w:b w:val="0"/>
                <w:bCs/>
                <w:szCs w:val="28"/>
              </w:rPr>
            </w:pPr>
            <w:r w:rsidRPr="00FD1A08">
              <w:rPr>
                <w:rFonts w:cstheme="minorHAnsi"/>
                <w:b w:val="0"/>
                <w:bCs/>
                <w:szCs w:val="28"/>
              </w:rPr>
              <w:t>Les programmes sont conçus pour répondre aux besoins du marché du travail et sont souvent créés en partenariat avec des entreprises.</w:t>
            </w:r>
          </w:p>
          <w:p w14:paraId="7203CC43" w14:textId="77777777" w:rsidR="009C4645" w:rsidRPr="00FD1A08" w:rsidRDefault="009C4645" w:rsidP="009C4645">
            <w:pPr>
              <w:pStyle w:val="NormalWeb"/>
              <w:numPr>
                <w:ilvl w:val="0"/>
                <w:numId w:val="53"/>
              </w:numPr>
              <w:rPr>
                <w:rFonts w:asciiTheme="minorHAnsi" w:hAnsiTheme="minorHAnsi" w:cstheme="minorHAnsi"/>
                <w:bCs/>
                <w:sz w:val="28"/>
                <w:szCs w:val="28"/>
              </w:rPr>
            </w:pPr>
            <w:r w:rsidRPr="00FD1A08">
              <w:rPr>
                <w:rStyle w:val="lev"/>
                <w:rFonts w:asciiTheme="minorHAnsi" w:hAnsiTheme="minorHAnsi" w:cstheme="minorHAnsi"/>
                <w:b w:val="0"/>
                <w:sz w:val="28"/>
                <w:szCs w:val="28"/>
              </w:rPr>
              <w:t>Mise à Jour Continue</w:t>
            </w:r>
            <w:r w:rsidRPr="00FD1A08">
              <w:rPr>
                <w:rFonts w:asciiTheme="minorHAnsi" w:hAnsiTheme="minorHAnsi" w:cstheme="minorHAnsi"/>
                <w:bCs/>
                <w:sz w:val="28"/>
                <w:szCs w:val="28"/>
              </w:rPr>
              <w:t xml:space="preserve"> :</w:t>
            </w:r>
          </w:p>
          <w:p w14:paraId="16C00BB8" w14:textId="77777777" w:rsidR="009C4645" w:rsidRPr="00FD1A08" w:rsidRDefault="009C4645" w:rsidP="009C4645">
            <w:pPr>
              <w:numPr>
                <w:ilvl w:val="1"/>
                <w:numId w:val="53"/>
              </w:numPr>
              <w:spacing w:before="100" w:beforeAutospacing="1" w:after="100" w:afterAutospacing="1" w:line="240" w:lineRule="auto"/>
              <w:rPr>
                <w:rFonts w:cstheme="minorHAnsi"/>
                <w:b w:val="0"/>
                <w:bCs/>
                <w:szCs w:val="28"/>
              </w:rPr>
            </w:pPr>
            <w:r w:rsidRPr="00FD1A08">
              <w:rPr>
                <w:rFonts w:cstheme="minorHAnsi"/>
                <w:b w:val="0"/>
                <w:bCs/>
                <w:szCs w:val="28"/>
              </w:rPr>
              <w:t>Les contenus de formation sont régulièrement mis à jour pour suivre les évolutions des secteurs professionnels et des technologies.</w:t>
            </w:r>
          </w:p>
          <w:p w14:paraId="608E628A" w14:textId="77777777" w:rsidR="009C4645" w:rsidRPr="00FD1A08" w:rsidRDefault="009C4645" w:rsidP="009C4645">
            <w:pPr>
              <w:pStyle w:val="NormalWeb"/>
              <w:numPr>
                <w:ilvl w:val="0"/>
                <w:numId w:val="53"/>
              </w:numPr>
              <w:rPr>
                <w:rFonts w:asciiTheme="minorHAnsi" w:hAnsiTheme="minorHAnsi" w:cstheme="minorHAnsi"/>
                <w:bCs/>
                <w:sz w:val="28"/>
                <w:szCs w:val="28"/>
              </w:rPr>
            </w:pPr>
            <w:r w:rsidRPr="00FD1A08">
              <w:rPr>
                <w:rStyle w:val="lev"/>
                <w:rFonts w:asciiTheme="minorHAnsi" w:hAnsiTheme="minorHAnsi" w:cstheme="minorHAnsi"/>
                <w:b w:val="0"/>
                <w:sz w:val="28"/>
                <w:szCs w:val="28"/>
              </w:rPr>
              <w:t>Communauté d'Apprenants</w:t>
            </w:r>
            <w:r w:rsidRPr="00FD1A08">
              <w:rPr>
                <w:rFonts w:asciiTheme="minorHAnsi" w:hAnsiTheme="minorHAnsi" w:cstheme="minorHAnsi"/>
                <w:bCs/>
                <w:sz w:val="28"/>
                <w:szCs w:val="28"/>
              </w:rPr>
              <w:t xml:space="preserve"> :</w:t>
            </w:r>
          </w:p>
          <w:p w14:paraId="51673A06" w14:textId="77777777" w:rsidR="009C4645" w:rsidRPr="00FD1A08" w:rsidRDefault="009C4645" w:rsidP="009C4645">
            <w:pPr>
              <w:numPr>
                <w:ilvl w:val="1"/>
                <w:numId w:val="53"/>
              </w:numPr>
              <w:spacing w:before="100" w:beforeAutospacing="1" w:after="100" w:afterAutospacing="1" w:line="240" w:lineRule="auto"/>
              <w:rPr>
                <w:rFonts w:cstheme="minorHAnsi"/>
                <w:b w:val="0"/>
                <w:bCs/>
                <w:szCs w:val="28"/>
              </w:rPr>
            </w:pPr>
            <w:r w:rsidRPr="00FD1A08">
              <w:rPr>
                <w:rFonts w:cstheme="minorHAnsi"/>
                <w:b w:val="0"/>
                <w:bCs/>
                <w:szCs w:val="28"/>
              </w:rPr>
              <w:t>Favorise l'échange et le networking entre les étudiants grâce à une communauté active et des événements réguliers.</w:t>
            </w:r>
          </w:p>
          <w:p w14:paraId="0029D59F" w14:textId="77777777" w:rsidR="009C4645" w:rsidRPr="00FD1A08" w:rsidRDefault="009C4645" w:rsidP="009C4645">
            <w:pPr>
              <w:pStyle w:val="NormalWeb"/>
              <w:rPr>
                <w:rFonts w:asciiTheme="minorHAnsi" w:hAnsiTheme="minorHAnsi" w:cstheme="minorHAnsi"/>
                <w:bCs/>
                <w:sz w:val="28"/>
                <w:szCs w:val="28"/>
              </w:rPr>
            </w:pPr>
            <w:r w:rsidRPr="00FD1A08">
              <w:rPr>
                <w:rFonts w:asciiTheme="minorHAnsi" w:hAnsiTheme="minorHAnsi" w:cstheme="minorHAnsi"/>
                <w:bCs/>
                <w:sz w:val="28"/>
                <w:szCs w:val="28"/>
              </w:rPr>
              <w:t>En résumé, Studi est une plateforme de formation en ligne flexible et accessible, offrant des programmes variés et reconnus, avec un accompagnement personnalisé pour assurer la réussite des apprenants.</w:t>
            </w:r>
          </w:p>
          <w:p w14:paraId="1146310D" w14:textId="77777777" w:rsidR="009C4645" w:rsidRPr="00FD1A08" w:rsidRDefault="009C4645" w:rsidP="00571F4B">
            <w:pPr>
              <w:pStyle w:val="Titre3"/>
              <w:rPr>
                <w:color w:val="auto"/>
                <w:lang w:eastAsia="fr-FR"/>
              </w:rPr>
            </w:pPr>
            <w:bookmarkStart w:id="6" w:name="_Toc169696839"/>
            <w:bookmarkStart w:id="7" w:name="_Toc169697536"/>
            <w:bookmarkStart w:id="8" w:name="_Toc169697587"/>
            <w:r w:rsidRPr="00FD1A08">
              <w:t>1.2 Travail de DevOps</w:t>
            </w:r>
            <w:bookmarkEnd w:id="6"/>
            <w:bookmarkEnd w:id="7"/>
            <w:bookmarkEnd w:id="8"/>
          </w:p>
          <w:p w14:paraId="4CD4699B" w14:textId="77777777" w:rsidR="009C4645" w:rsidRPr="00FD1A08" w:rsidRDefault="009C4645" w:rsidP="009C4645">
            <w:pPr>
              <w:pStyle w:val="NormalWeb"/>
              <w:rPr>
                <w:rFonts w:asciiTheme="minorHAnsi" w:hAnsiTheme="minorHAnsi" w:cstheme="minorHAnsi"/>
                <w:sz w:val="28"/>
                <w:szCs w:val="28"/>
              </w:rPr>
            </w:pPr>
            <w:r w:rsidRPr="00FD1A08">
              <w:rPr>
                <w:rStyle w:val="lev"/>
                <w:rFonts w:asciiTheme="minorHAnsi" w:hAnsiTheme="minorHAnsi" w:cstheme="minorHAnsi"/>
                <w:b w:val="0"/>
                <w:bCs w:val="0"/>
                <w:sz w:val="28"/>
                <w:szCs w:val="28"/>
              </w:rPr>
              <w:t>DevOps</w:t>
            </w:r>
            <w:r w:rsidRPr="00FD1A08">
              <w:rPr>
                <w:rFonts w:asciiTheme="minorHAnsi" w:hAnsiTheme="minorHAnsi" w:cstheme="minorHAnsi"/>
                <w:sz w:val="28"/>
                <w:szCs w:val="28"/>
              </w:rPr>
              <w:t xml:space="preserve"> combine développement logiciel (Dev) et opérations informatiques (Ops) pour améliorer l'efficacité et la vitesse de livraison des logiciels.</w:t>
            </w:r>
          </w:p>
          <w:p w14:paraId="0BE44DC2" w14:textId="77777777" w:rsidR="009C4645" w:rsidRPr="00480465" w:rsidRDefault="009C4645" w:rsidP="00FD1A08">
            <w:pPr>
              <w:pStyle w:val="Contenu"/>
              <w:framePr w:hSpace="0" w:wrap="auto" w:vAnchor="margin" w:hAnchor="text" w:yAlign="inline"/>
              <w:rPr>
                <w:rFonts w:cstheme="minorHAnsi"/>
                <w:b/>
                <w:bCs/>
                <w:szCs w:val="28"/>
              </w:rPr>
            </w:pPr>
            <w:r w:rsidRPr="00480465">
              <w:rPr>
                <w:rFonts w:cstheme="minorHAnsi"/>
                <w:b/>
                <w:bCs/>
                <w:szCs w:val="28"/>
              </w:rPr>
              <w:t>Objectifs du DevOps</w:t>
            </w:r>
          </w:p>
          <w:p w14:paraId="5087B4E9" w14:textId="77777777" w:rsidR="009C4645" w:rsidRPr="00FD1A08" w:rsidRDefault="009C4645" w:rsidP="009C4645">
            <w:pPr>
              <w:numPr>
                <w:ilvl w:val="0"/>
                <w:numId w:val="54"/>
              </w:numPr>
              <w:spacing w:before="100" w:beforeAutospacing="1" w:after="100" w:afterAutospacing="1" w:line="240" w:lineRule="auto"/>
              <w:rPr>
                <w:rFonts w:cstheme="minorHAnsi"/>
                <w:b w:val="0"/>
                <w:szCs w:val="28"/>
              </w:rPr>
            </w:pPr>
            <w:r w:rsidRPr="00FD1A08">
              <w:rPr>
                <w:rStyle w:val="lev"/>
                <w:rFonts w:cstheme="minorHAnsi"/>
                <w:bCs w:val="0"/>
                <w:szCs w:val="28"/>
              </w:rPr>
              <w:t>Automatisation</w:t>
            </w:r>
            <w:r w:rsidRPr="00FD1A08">
              <w:rPr>
                <w:rFonts w:cstheme="minorHAnsi"/>
                <w:b w:val="0"/>
                <w:szCs w:val="28"/>
              </w:rPr>
              <w:t xml:space="preserve"> : Automatiser le déploiement, les tests et la gestion des infrastructures.</w:t>
            </w:r>
          </w:p>
          <w:p w14:paraId="013439A5" w14:textId="77777777" w:rsidR="009C4645" w:rsidRPr="00FD1A08" w:rsidRDefault="009C4645" w:rsidP="009C4645">
            <w:pPr>
              <w:numPr>
                <w:ilvl w:val="0"/>
                <w:numId w:val="54"/>
              </w:numPr>
              <w:spacing w:before="100" w:beforeAutospacing="1" w:after="100" w:afterAutospacing="1" w:line="240" w:lineRule="auto"/>
              <w:rPr>
                <w:rFonts w:cstheme="minorHAnsi"/>
                <w:b w:val="0"/>
                <w:szCs w:val="28"/>
              </w:rPr>
            </w:pPr>
            <w:r w:rsidRPr="00FD1A08">
              <w:rPr>
                <w:rStyle w:val="lev"/>
                <w:rFonts w:cstheme="minorHAnsi"/>
                <w:bCs w:val="0"/>
                <w:szCs w:val="28"/>
              </w:rPr>
              <w:t>CI/CD</w:t>
            </w:r>
            <w:r w:rsidRPr="00FD1A08">
              <w:rPr>
                <w:rFonts w:cstheme="minorHAnsi"/>
                <w:b w:val="0"/>
                <w:szCs w:val="28"/>
              </w:rPr>
              <w:t xml:space="preserve"> : Mettre en place des pipelines pour intégration et déploiement continus.</w:t>
            </w:r>
          </w:p>
          <w:p w14:paraId="4B94311A" w14:textId="77777777" w:rsidR="009C4645" w:rsidRPr="00FD1A08" w:rsidRDefault="009C4645" w:rsidP="009C4645">
            <w:pPr>
              <w:numPr>
                <w:ilvl w:val="0"/>
                <w:numId w:val="54"/>
              </w:numPr>
              <w:spacing w:before="100" w:beforeAutospacing="1" w:after="100" w:afterAutospacing="1" w:line="240" w:lineRule="auto"/>
              <w:rPr>
                <w:rFonts w:cstheme="minorHAnsi"/>
                <w:b w:val="0"/>
                <w:szCs w:val="28"/>
              </w:rPr>
            </w:pPr>
            <w:r w:rsidRPr="00FD1A08">
              <w:rPr>
                <w:rStyle w:val="lev"/>
                <w:rFonts w:cstheme="minorHAnsi"/>
                <w:bCs w:val="0"/>
                <w:szCs w:val="28"/>
              </w:rPr>
              <w:t>Collaboration</w:t>
            </w:r>
            <w:r w:rsidRPr="00FD1A08">
              <w:rPr>
                <w:rFonts w:cstheme="minorHAnsi"/>
                <w:b w:val="0"/>
                <w:szCs w:val="28"/>
              </w:rPr>
              <w:t xml:space="preserve"> : Faciliter la collaboration entre les équipes de développement et d'opérations.</w:t>
            </w:r>
          </w:p>
          <w:p w14:paraId="0F2C9B33" w14:textId="77777777" w:rsidR="009C4645" w:rsidRPr="00FD1A08" w:rsidRDefault="009C4645" w:rsidP="009C4645">
            <w:pPr>
              <w:numPr>
                <w:ilvl w:val="0"/>
                <w:numId w:val="54"/>
              </w:numPr>
              <w:spacing w:before="100" w:beforeAutospacing="1" w:after="100" w:afterAutospacing="1" w:line="240" w:lineRule="auto"/>
              <w:rPr>
                <w:rFonts w:cstheme="minorHAnsi"/>
                <w:b w:val="0"/>
                <w:szCs w:val="28"/>
              </w:rPr>
            </w:pPr>
            <w:r w:rsidRPr="00FD1A08">
              <w:rPr>
                <w:rStyle w:val="lev"/>
                <w:rFonts w:cstheme="minorHAnsi"/>
                <w:bCs w:val="0"/>
                <w:szCs w:val="28"/>
              </w:rPr>
              <w:t>Surveillance</w:t>
            </w:r>
            <w:r w:rsidRPr="00FD1A08">
              <w:rPr>
                <w:rFonts w:cstheme="minorHAnsi"/>
                <w:b w:val="0"/>
                <w:szCs w:val="28"/>
              </w:rPr>
              <w:t xml:space="preserve"> : Surveiller les performances des applications et de l'infrastructure.</w:t>
            </w:r>
          </w:p>
          <w:p w14:paraId="3D4AAFEC" w14:textId="77777777" w:rsidR="009C4645" w:rsidRPr="00480465" w:rsidRDefault="009C4645" w:rsidP="00FD1A08">
            <w:pPr>
              <w:pStyle w:val="Contenu"/>
              <w:framePr w:hSpace="0" w:wrap="auto" w:vAnchor="margin" w:hAnchor="text" w:yAlign="inline"/>
              <w:rPr>
                <w:rFonts w:cstheme="minorHAnsi"/>
                <w:b/>
                <w:bCs/>
                <w:szCs w:val="28"/>
              </w:rPr>
            </w:pPr>
            <w:r w:rsidRPr="00480465">
              <w:rPr>
                <w:rFonts w:cstheme="minorHAnsi"/>
                <w:b/>
                <w:bCs/>
                <w:szCs w:val="28"/>
              </w:rPr>
              <w:t>Responsabilités d'un DevOps</w:t>
            </w:r>
          </w:p>
          <w:p w14:paraId="754BB3A4" w14:textId="77777777" w:rsidR="009C4645" w:rsidRPr="00FD1A08" w:rsidRDefault="009C4645" w:rsidP="009C4645">
            <w:pPr>
              <w:numPr>
                <w:ilvl w:val="0"/>
                <w:numId w:val="55"/>
              </w:numPr>
              <w:spacing w:before="100" w:beforeAutospacing="1" w:after="100" w:afterAutospacing="1" w:line="240" w:lineRule="auto"/>
              <w:rPr>
                <w:rFonts w:cstheme="minorHAnsi"/>
                <w:b w:val="0"/>
                <w:szCs w:val="28"/>
              </w:rPr>
            </w:pPr>
            <w:r w:rsidRPr="00FD1A08">
              <w:rPr>
                <w:rStyle w:val="lev"/>
                <w:rFonts w:cstheme="minorHAnsi"/>
                <w:bCs w:val="0"/>
                <w:szCs w:val="28"/>
              </w:rPr>
              <w:t>Gestion des Infrastructures</w:t>
            </w:r>
            <w:r w:rsidRPr="00FD1A08">
              <w:rPr>
                <w:rFonts w:cstheme="minorHAnsi"/>
                <w:b w:val="0"/>
                <w:szCs w:val="28"/>
              </w:rPr>
              <w:t xml:space="preserve"> : Utiliser des outils comme Terraform pour déployer les infrastructures.</w:t>
            </w:r>
          </w:p>
          <w:p w14:paraId="7437A2A5" w14:textId="77777777" w:rsidR="009C4645" w:rsidRPr="00FD1A08" w:rsidRDefault="009C4645" w:rsidP="009C4645">
            <w:pPr>
              <w:numPr>
                <w:ilvl w:val="0"/>
                <w:numId w:val="55"/>
              </w:numPr>
              <w:spacing w:before="100" w:beforeAutospacing="1" w:after="100" w:afterAutospacing="1" w:line="240" w:lineRule="auto"/>
              <w:rPr>
                <w:rFonts w:cstheme="minorHAnsi"/>
                <w:b w:val="0"/>
                <w:szCs w:val="28"/>
              </w:rPr>
            </w:pPr>
            <w:r w:rsidRPr="00FD1A08">
              <w:rPr>
                <w:rStyle w:val="lev"/>
                <w:rFonts w:cstheme="minorHAnsi"/>
                <w:bCs w:val="0"/>
                <w:szCs w:val="28"/>
              </w:rPr>
              <w:t>Automatisation des Builds et Déploiements</w:t>
            </w:r>
            <w:r w:rsidRPr="00FD1A08">
              <w:rPr>
                <w:rFonts w:cstheme="minorHAnsi"/>
                <w:b w:val="0"/>
                <w:szCs w:val="28"/>
              </w:rPr>
              <w:t xml:space="preserve"> : Configurer des pipelines CI/CD avec Jenkins ou GitLab CI.</w:t>
            </w:r>
          </w:p>
          <w:p w14:paraId="15678EC0" w14:textId="77777777" w:rsidR="009C4645" w:rsidRPr="00FD1A08" w:rsidRDefault="009C4645" w:rsidP="009C4645">
            <w:pPr>
              <w:numPr>
                <w:ilvl w:val="0"/>
                <w:numId w:val="55"/>
              </w:numPr>
              <w:spacing w:before="100" w:beforeAutospacing="1" w:after="100" w:afterAutospacing="1" w:line="240" w:lineRule="auto"/>
              <w:rPr>
                <w:rFonts w:cstheme="minorHAnsi"/>
                <w:b w:val="0"/>
                <w:szCs w:val="28"/>
              </w:rPr>
            </w:pPr>
            <w:r w:rsidRPr="00FD1A08">
              <w:rPr>
                <w:rStyle w:val="lev"/>
                <w:rFonts w:cstheme="minorHAnsi"/>
                <w:bCs w:val="0"/>
                <w:szCs w:val="28"/>
              </w:rPr>
              <w:t>Surveillance et Logging</w:t>
            </w:r>
            <w:r w:rsidRPr="00FD1A08">
              <w:rPr>
                <w:rFonts w:cstheme="minorHAnsi"/>
                <w:b w:val="0"/>
                <w:szCs w:val="28"/>
              </w:rPr>
              <w:t xml:space="preserve"> : Utiliser Prometheus, Grafana, ELK Stack pour suivre les performances.</w:t>
            </w:r>
          </w:p>
          <w:p w14:paraId="40DC2A80" w14:textId="77777777" w:rsidR="009C4645" w:rsidRPr="00FD1A08" w:rsidRDefault="009C4645" w:rsidP="009C4645">
            <w:pPr>
              <w:numPr>
                <w:ilvl w:val="0"/>
                <w:numId w:val="55"/>
              </w:numPr>
              <w:spacing w:before="100" w:beforeAutospacing="1" w:after="100" w:afterAutospacing="1" w:line="240" w:lineRule="auto"/>
              <w:rPr>
                <w:rFonts w:cstheme="minorHAnsi"/>
                <w:b w:val="0"/>
                <w:szCs w:val="28"/>
              </w:rPr>
            </w:pPr>
            <w:r w:rsidRPr="00FD1A08">
              <w:rPr>
                <w:rStyle w:val="lev"/>
                <w:rFonts w:cstheme="minorHAnsi"/>
                <w:bCs w:val="0"/>
                <w:szCs w:val="28"/>
              </w:rPr>
              <w:lastRenderedPageBreak/>
              <w:t>Sécurité</w:t>
            </w:r>
            <w:r w:rsidRPr="00FD1A08">
              <w:rPr>
                <w:rFonts w:cstheme="minorHAnsi"/>
                <w:b w:val="0"/>
                <w:szCs w:val="28"/>
              </w:rPr>
              <w:t xml:space="preserve"> : Intégrer la sécurité dans le cycle de développement.</w:t>
            </w:r>
          </w:p>
          <w:p w14:paraId="0FA87D21" w14:textId="68B0603D" w:rsidR="001F28E6" w:rsidRPr="002928AA" w:rsidRDefault="009C4645" w:rsidP="00FD1A08">
            <w:pPr>
              <w:numPr>
                <w:ilvl w:val="0"/>
                <w:numId w:val="55"/>
              </w:numPr>
              <w:spacing w:before="100" w:beforeAutospacing="1" w:after="100" w:afterAutospacing="1" w:line="240" w:lineRule="auto"/>
              <w:rPr>
                <w:rFonts w:cstheme="minorHAnsi"/>
                <w:b w:val="0"/>
                <w:szCs w:val="28"/>
              </w:rPr>
            </w:pPr>
            <w:r w:rsidRPr="00FD1A08">
              <w:rPr>
                <w:rStyle w:val="lev"/>
                <w:rFonts w:cstheme="minorHAnsi"/>
                <w:bCs w:val="0"/>
                <w:szCs w:val="28"/>
              </w:rPr>
              <w:t>Conteneurisation</w:t>
            </w:r>
            <w:r w:rsidRPr="00FD1A08">
              <w:rPr>
                <w:rFonts w:cstheme="minorHAnsi"/>
                <w:b w:val="0"/>
                <w:szCs w:val="28"/>
              </w:rPr>
              <w:t xml:space="preserve"> : Utiliser Docker et Kubernetes pour gérer les applications.</w:t>
            </w:r>
          </w:p>
          <w:p w14:paraId="043EE39E" w14:textId="663B6542" w:rsidR="009C4645" w:rsidRPr="00480465" w:rsidRDefault="009C4645" w:rsidP="00FD1A08">
            <w:pPr>
              <w:pStyle w:val="Contenu"/>
              <w:framePr w:hSpace="0" w:wrap="auto" w:vAnchor="margin" w:hAnchor="text" w:yAlign="inline"/>
              <w:rPr>
                <w:rFonts w:cstheme="minorHAnsi"/>
                <w:b/>
                <w:bCs/>
                <w:szCs w:val="28"/>
              </w:rPr>
            </w:pPr>
            <w:r w:rsidRPr="00480465">
              <w:rPr>
                <w:rFonts w:cstheme="minorHAnsi"/>
                <w:b/>
                <w:bCs/>
                <w:szCs w:val="28"/>
              </w:rPr>
              <w:t>Compétences Clés</w:t>
            </w:r>
          </w:p>
          <w:p w14:paraId="7BAEE189" w14:textId="77777777" w:rsidR="009C4645" w:rsidRPr="00FD1A08" w:rsidRDefault="009C4645" w:rsidP="009C4645">
            <w:pPr>
              <w:numPr>
                <w:ilvl w:val="0"/>
                <w:numId w:val="56"/>
              </w:numPr>
              <w:spacing w:before="100" w:beforeAutospacing="1" w:after="100" w:afterAutospacing="1" w:line="240" w:lineRule="auto"/>
              <w:rPr>
                <w:rFonts w:cstheme="minorHAnsi"/>
                <w:b w:val="0"/>
                <w:szCs w:val="28"/>
              </w:rPr>
            </w:pPr>
            <w:r w:rsidRPr="00FD1A08">
              <w:rPr>
                <w:rStyle w:val="lev"/>
                <w:rFonts w:cstheme="minorHAnsi"/>
                <w:bCs w:val="0"/>
                <w:szCs w:val="28"/>
              </w:rPr>
              <w:t>Techniques</w:t>
            </w:r>
            <w:r w:rsidRPr="00FD1A08">
              <w:rPr>
                <w:rFonts w:cstheme="minorHAnsi"/>
                <w:b w:val="0"/>
                <w:szCs w:val="28"/>
              </w:rPr>
              <w:t xml:space="preserve"> : Outils de gestion, scripting (Python, Bash).</w:t>
            </w:r>
          </w:p>
          <w:p w14:paraId="7F0F4D5C" w14:textId="77777777" w:rsidR="009C4645" w:rsidRPr="00FD1A08" w:rsidRDefault="009C4645" w:rsidP="009C4645">
            <w:pPr>
              <w:numPr>
                <w:ilvl w:val="0"/>
                <w:numId w:val="56"/>
              </w:numPr>
              <w:spacing w:before="100" w:beforeAutospacing="1" w:after="100" w:afterAutospacing="1" w:line="240" w:lineRule="auto"/>
              <w:rPr>
                <w:rFonts w:cstheme="minorHAnsi"/>
                <w:b w:val="0"/>
                <w:szCs w:val="28"/>
              </w:rPr>
            </w:pPr>
            <w:r w:rsidRPr="00FD1A08">
              <w:rPr>
                <w:rStyle w:val="lev"/>
                <w:rFonts w:cstheme="minorHAnsi"/>
                <w:bCs w:val="0"/>
                <w:szCs w:val="28"/>
              </w:rPr>
              <w:t>Collaboration</w:t>
            </w:r>
            <w:r w:rsidRPr="00FD1A08">
              <w:rPr>
                <w:rFonts w:cstheme="minorHAnsi"/>
                <w:b w:val="0"/>
                <w:szCs w:val="28"/>
              </w:rPr>
              <w:t xml:space="preserve"> : Travail efficace avec les équipes.</w:t>
            </w:r>
          </w:p>
          <w:p w14:paraId="0917C7B9" w14:textId="77777777" w:rsidR="009C4645" w:rsidRPr="00FD1A08" w:rsidRDefault="009C4645" w:rsidP="009C4645">
            <w:pPr>
              <w:numPr>
                <w:ilvl w:val="0"/>
                <w:numId w:val="56"/>
              </w:numPr>
              <w:spacing w:before="100" w:beforeAutospacing="1" w:after="100" w:afterAutospacing="1" w:line="240" w:lineRule="auto"/>
              <w:rPr>
                <w:rFonts w:cstheme="minorHAnsi"/>
                <w:b w:val="0"/>
                <w:szCs w:val="28"/>
              </w:rPr>
            </w:pPr>
            <w:r w:rsidRPr="00FD1A08">
              <w:rPr>
                <w:rStyle w:val="lev"/>
                <w:rFonts w:cstheme="minorHAnsi"/>
                <w:bCs w:val="0"/>
                <w:szCs w:val="28"/>
              </w:rPr>
              <w:t>Résolution de Problèmes</w:t>
            </w:r>
            <w:r w:rsidRPr="00FD1A08">
              <w:rPr>
                <w:rFonts w:cstheme="minorHAnsi"/>
                <w:b w:val="0"/>
                <w:szCs w:val="28"/>
              </w:rPr>
              <w:t xml:space="preserve"> : Identification et solution rapide des problèmes.</w:t>
            </w:r>
          </w:p>
          <w:p w14:paraId="7055BD13" w14:textId="77777777" w:rsidR="009C4645" w:rsidRPr="00FD1A08" w:rsidRDefault="009C4645" w:rsidP="009C4645">
            <w:pPr>
              <w:numPr>
                <w:ilvl w:val="0"/>
                <w:numId w:val="56"/>
              </w:numPr>
              <w:spacing w:before="100" w:beforeAutospacing="1" w:after="100" w:afterAutospacing="1" w:line="240" w:lineRule="auto"/>
              <w:rPr>
                <w:rFonts w:cstheme="minorHAnsi"/>
                <w:b w:val="0"/>
                <w:szCs w:val="28"/>
              </w:rPr>
            </w:pPr>
            <w:r w:rsidRPr="00FD1A08">
              <w:rPr>
                <w:rStyle w:val="lev"/>
                <w:rFonts w:cstheme="minorHAnsi"/>
                <w:bCs w:val="0"/>
                <w:szCs w:val="28"/>
              </w:rPr>
              <w:t>Sécurité</w:t>
            </w:r>
            <w:r w:rsidRPr="00FD1A08">
              <w:rPr>
                <w:rFonts w:cstheme="minorHAnsi"/>
                <w:b w:val="0"/>
                <w:szCs w:val="28"/>
              </w:rPr>
              <w:t xml:space="preserve"> : Principes de sécurité des applications et infrastructures.</w:t>
            </w:r>
          </w:p>
          <w:p w14:paraId="24437CF0" w14:textId="77777777" w:rsidR="009C4645" w:rsidRPr="00480465" w:rsidRDefault="009C4645" w:rsidP="00FD1A08">
            <w:pPr>
              <w:pStyle w:val="Contenu"/>
              <w:framePr w:hSpace="0" w:wrap="auto" w:vAnchor="margin" w:hAnchor="text" w:yAlign="inline"/>
              <w:rPr>
                <w:rFonts w:cstheme="minorHAnsi"/>
                <w:b/>
                <w:bCs/>
                <w:szCs w:val="28"/>
              </w:rPr>
            </w:pPr>
            <w:r w:rsidRPr="00480465">
              <w:rPr>
                <w:rFonts w:cstheme="minorHAnsi"/>
                <w:b/>
                <w:bCs/>
                <w:szCs w:val="28"/>
              </w:rPr>
              <w:t>Avantages</w:t>
            </w:r>
          </w:p>
          <w:p w14:paraId="4C1CC08E" w14:textId="77777777" w:rsidR="009C4645" w:rsidRPr="00FD1A08" w:rsidRDefault="009C4645" w:rsidP="009C4645">
            <w:pPr>
              <w:numPr>
                <w:ilvl w:val="0"/>
                <w:numId w:val="57"/>
              </w:numPr>
              <w:spacing w:before="100" w:beforeAutospacing="1" w:after="100" w:afterAutospacing="1" w:line="240" w:lineRule="auto"/>
              <w:rPr>
                <w:rFonts w:cstheme="minorHAnsi"/>
                <w:b w:val="0"/>
                <w:szCs w:val="28"/>
              </w:rPr>
            </w:pPr>
            <w:r w:rsidRPr="00FD1A08">
              <w:rPr>
                <w:rStyle w:val="lev"/>
                <w:rFonts w:cstheme="minorHAnsi"/>
                <w:bCs w:val="0"/>
                <w:szCs w:val="28"/>
              </w:rPr>
              <w:t>Livraison Rapide</w:t>
            </w:r>
            <w:r w:rsidRPr="00FD1A08">
              <w:rPr>
                <w:rFonts w:cstheme="minorHAnsi"/>
                <w:b w:val="0"/>
                <w:szCs w:val="28"/>
              </w:rPr>
              <w:t xml:space="preserve"> : Réduction du temps de mise en production.</w:t>
            </w:r>
          </w:p>
          <w:p w14:paraId="0613D85D" w14:textId="77777777" w:rsidR="009C4645" w:rsidRPr="00FD1A08" w:rsidRDefault="009C4645" w:rsidP="009C4645">
            <w:pPr>
              <w:numPr>
                <w:ilvl w:val="0"/>
                <w:numId w:val="57"/>
              </w:numPr>
              <w:spacing w:before="100" w:beforeAutospacing="1" w:after="100" w:afterAutospacing="1" w:line="240" w:lineRule="auto"/>
              <w:rPr>
                <w:rFonts w:cstheme="minorHAnsi"/>
                <w:b w:val="0"/>
                <w:szCs w:val="28"/>
              </w:rPr>
            </w:pPr>
            <w:r w:rsidRPr="00FD1A08">
              <w:rPr>
                <w:rStyle w:val="lev"/>
                <w:rFonts w:cstheme="minorHAnsi"/>
                <w:bCs w:val="0"/>
                <w:szCs w:val="28"/>
              </w:rPr>
              <w:t>Qualité Améliorée</w:t>
            </w:r>
            <w:r w:rsidRPr="00FD1A08">
              <w:rPr>
                <w:rFonts w:cstheme="minorHAnsi"/>
                <w:b w:val="0"/>
                <w:szCs w:val="28"/>
              </w:rPr>
              <w:t xml:space="preserve"> : Détection précoce des bugs.</w:t>
            </w:r>
          </w:p>
          <w:p w14:paraId="426013EB" w14:textId="77777777" w:rsidR="009C4645" w:rsidRPr="00FD1A08" w:rsidRDefault="009C4645" w:rsidP="009C4645">
            <w:pPr>
              <w:numPr>
                <w:ilvl w:val="0"/>
                <w:numId w:val="57"/>
              </w:numPr>
              <w:spacing w:before="100" w:beforeAutospacing="1" w:after="100" w:afterAutospacing="1" w:line="240" w:lineRule="auto"/>
              <w:rPr>
                <w:rFonts w:cstheme="minorHAnsi"/>
                <w:b w:val="0"/>
                <w:szCs w:val="28"/>
              </w:rPr>
            </w:pPr>
            <w:r w:rsidRPr="00FD1A08">
              <w:rPr>
                <w:rStyle w:val="lev"/>
                <w:rFonts w:cstheme="minorHAnsi"/>
                <w:bCs w:val="0"/>
                <w:szCs w:val="28"/>
              </w:rPr>
              <w:t>Réduction des Risques</w:t>
            </w:r>
            <w:r w:rsidRPr="00FD1A08">
              <w:rPr>
                <w:rFonts w:cstheme="minorHAnsi"/>
                <w:b w:val="0"/>
                <w:szCs w:val="28"/>
              </w:rPr>
              <w:t xml:space="preserve"> : Déploiements plus fréquents et plus petits.</w:t>
            </w:r>
          </w:p>
          <w:p w14:paraId="7AE8F7AF" w14:textId="77777777" w:rsidR="009C4645" w:rsidRPr="00FD1A08" w:rsidRDefault="009C4645" w:rsidP="009C4645">
            <w:pPr>
              <w:numPr>
                <w:ilvl w:val="0"/>
                <w:numId w:val="57"/>
              </w:numPr>
              <w:spacing w:before="100" w:beforeAutospacing="1" w:after="100" w:afterAutospacing="1" w:line="240" w:lineRule="auto"/>
              <w:rPr>
                <w:rFonts w:cstheme="minorHAnsi"/>
                <w:b w:val="0"/>
                <w:szCs w:val="28"/>
              </w:rPr>
            </w:pPr>
            <w:r w:rsidRPr="00FD1A08">
              <w:rPr>
                <w:rStyle w:val="lev"/>
                <w:rFonts w:cstheme="minorHAnsi"/>
                <w:bCs w:val="0"/>
                <w:szCs w:val="28"/>
              </w:rPr>
              <w:t>Efficacité</w:t>
            </w:r>
            <w:r w:rsidRPr="00FD1A08">
              <w:rPr>
                <w:rFonts w:cstheme="minorHAnsi"/>
                <w:b w:val="0"/>
                <w:szCs w:val="28"/>
              </w:rPr>
              <w:t xml:space="preserve"> : Automatisation des tâches répétitives.</w:t>
            </w:r>
          </w:p>
          <w:p w14:paraId="5672E231" w14:textId="77777777" w:rsidR="009C4645" w:rsidRPr="00FD1A08" w:rsidRDefault="009C4645" w:rsidP="009C4645">
            <w:pPr>
              <w:pStyle w:val="NormalWeb"/>
              <w:rPr>
                <w:rFonts w:asciiTheme="minorHAnsi" w:hAnsiTheme="minorHAnsi" w:cstheme="minorHAnsi"/>
                <w:sz w:val="28"/>
                <w:szCs w:val="28"/>
              </w:rPr>
            </w:pPr>
            <w:r w:rsidRPr="00FD1A08">
              <w:rPr>
                <w:rFonts w:asciiTheme="minorHAnsi" w:hAnsiTheme="minorHAnsi" w:cstheme="minorHAnsi"/>
                <w:sz w:val="28"/>
                <w:szCs w:val="28"/>
              </w:rPr>
              <w:t>En résumé, DevOps optimise les processus de développement et de déploiement, améliore la collaboration et assure une livraison rapide et sécurisée des logiciels.</w:t>
            </w:r>
          </w:p>
          <w:p w14:paraId="075BA9FE" w14:textId="77777777" w:rsidR="009C4645" w:rsidRDefault="009A13DB" w:rsidP="009C4645">
            <w:pPr>
              <w:pStyle w:val="Contenu"/>
              <w:framePr w:hSpace="0" w:wrap="auto" w:vAnchor="margin" w:hAnchor="text" w:yAlign="inline"/>
              <w:jc w:val="both"/>
              <w:rPr>
                <w:rFonts w:cstheme="minorHAnsi"/>
                <w:szCs w:val="28"/>
              </w:rPr>
            </w:pPr>
            <w:r w:rsidRPr="00FD1A08">
              <w:rPr>
                <w:rFonts w:cstheme="minorHAnsi"/>
                <w:szCs w:val="28"/>
              </w:rPr>
              <w:t>Au cours du bachelor Devops de l’organisme STUDI nous devions réaliser un TP nommé « Evaluation en cours de formation » pour septembre 2024</w:t>
            </w:r>
          </w:p>
          <w:p w14:paraId="1AD0A759" w14:textId="77777777" w:rsidR="00480465" w:rsidRPr="00FD1A08" w:rsidRDefault="00480465" w:rsidP="009C4645">
            <w:pPr>
              <w:pStyle w:val="Contenu"/>
              <w:framePr w:hSpace="0" w:wrap="auto" w:vAnchor="margin" w:hAnchor="text" w:yAlign="inline"/>
              <w:jc w:val="both"/>
              <w:rPr>
                <w:rFonts w:cstheme="minorHAnsi"/>
                <w:szCs w:val="28"/>
              </w:rPr>
            </w:pPr>
          </w:p>
          <w:p w14:paraId="75F2FFA2" w14:textId="4B9CBFE5" w:rsidR="00076F68" w:rsidRPr="00FD1A08" w:rsidRDefault="009C4645" w:rsidP="00571F4B">
            <w:pPr>
              <w:pStyle w:val="Titre2"/>
              <w:framePr w:hSpace="0" w:wrap="auto" w:vAnchor="margin" w:hAnchor="text" w:yAlign="inline"/>
            </w:pPr>
            <w:bookmarkStart w:id="9" w:name="_Toc169696840"/>
            <w:bookmarkStart w:id="10" w:name="_Toc169697537"/>
            <w:bookmarkStart w:id="11" w:name="_Toc169697588"/>
            <w:r w:rsidRPr="00FD1A08">
              <w:t xml:space="preserve">2. </w:t>
            </w:r>
            <w:r w:rsidR="00076F68" w:rsidRPr="00FD1A08">
              <w:t>Infrastructure as code</w:t>
            </w:r>
            <w:bookmarkEnd w:id="9"/>
            <w:bookmarkEnd w:id="10"/>
            <w:bookmarkEnd w:id="11"/>
          </w:p>
          <w:p w14:paraId="48E497D9" w14:textId="16EEF4D1" w:rsidR="00076F68" w:rsidRPr="00FD1A08" w:rsidRDefault="00973F76" w:rsidP="00571F4B">
            <w:pPr>
              <w:pStyle w:val="Titre3"/>
            </w:pPr>
            <w:bookmarkStart w:id="12" w:name="_Toc169696841"/>
            <w:bookmarkStart w:id="13" w:name="_Toc169697538"/>
            <w:bookmarkStart w:id="14" w:name="_Toc169697589"/>
            <w:r w:rsidRPr="00FD1A08">
              <w:t>2.1 Présentation de l’infrastructure as code</w:t>
            </w:r>
            <w:bookmarkEnd w:id="12"/>
            <w:bookmarkEnd w:id="13"/>
            <w:bookmarkEnd w:id="14"/>
          </w:p>
          <w:p w14:paraId="721B0CAB" w14:textId="77777777" w:rsidR="00973F76" w:rsidRPr="008932FC" w:rsidRDefault="00973F76" w:rsidP="008932FC">
            <w:pPr>
              <w:pStyle w:val="Contenu"/>
              <w:framePr w:hSpace="0" w:wrap="auto" w:vAnchor="margin" w:hAnchor="text" w:yAlign="inline"/>
              <w:rPr>
                <w:b/>
                <w:bCs/>
                <w:color w:val="auto"/>
                <w:lang w:eastAsia="fr-FR"/>
              </w:rPr>
            </w:pPr>
            <w:r w:rsidRPr="008932FC">
              <w:rPr>
                <w:b/>
                <w:bCs/>
              </w:rPr>
              <w:t>IaC (Infrastructure as Code)</w:t>
            </w:r>
          </w:p>
          <w:p w14:paraId="12C1E732" w14:textId="77777777" w:rsidR="00973F76" w:rsidRPr="00FD1A08" w:rsidRDefault="00973F76" w:rsidP="00973F76">
            <w:pPr>
              <w:pStyle w:val="NormalWeb"/>
              <w:rPr>
                <w:rFonts w:asciiTheme="minorHAnsi" w:hAnsiTheme="minorHAnsi" w:cstheme="minorHAnsi"/>
                <w:bCs/>
                <w:sz w:val="28"/>
                <w:szCs w:val="28"/>
              </w:rPr>
            </w:pPr>
            <w:r w:rsidRPr="00FD1A08">
              <w:rPr>
                <w:rStyle w:val="lev"/>
                <w:rFonts w:asciiTheme="minorHAnsi" w:hAnsiTheme="minorHAnsi" w:cstheme="minorHAnsi"/>
                <w:b w:val="0"/>
                <w:sz w:val="28"/>
                <w:szCs w:val="28"/>
              </w:rPr>
              <w:t>Infrastructure as Code (IaC)</w:t>
            </w:r>
            <w:r w:rsidRPr="00FD1A08">
              <w:rPr>
                <w:rFonts w:asciiTheme="minorHAnsi" w:hAnsiTheme="minorHAnsi" w:cstheme="minorHAnsi"/>
                <w:bCs/>
                <w:sz w:val="28"/>
                <w:szCs w:val="28"/>
              </w:rPr>
              <w:t xml:space="preserve"> est une pratique de gestion de l'infrastructure informatique via des fichiers de configuration au lieu de processus manuels. Voici ses principales caractéristiques :</w:t>
            </w:r>
          </w:p>
          <w:p w14:paraId="33CF325F" w14:textId="77777777" w:rsidR="00973F76" w:rsidRPr="00480465" w:rsidRDefault="00973F76" w:rsidP="00973F76">
            <w:pPr>
              <w:pStyle w:val="Contenu"/>
              <w:framePr w:hSpace="0" w:wrap="auto" w:vAnchor="margin" w:hAnchor="text" w:yAlign="inline"/>
              <w:rPr>
                <w:rFonts w:cstheme="minorHAnsi"/>
                <w:b/>
                <w:bCs/>
                <w:szCs w:val="28"/>
              </w:rPr>
            </w:pPr>
            <w:r w:rsidRPr="00480465">
              <w:rPr>
                <w:rFonts w:cstheme="minorHAnsi"/>
                <w:b/>
                <w:bCs/>
                <w:szCs w:val="28"/>
              </w:rPr>
              <w:t>Caractéristiques de l'IaC</w:t>
            </w:r>
          </w:p>
          <w:p w14:paraId="2ECC2BBF" w14:textId="77777777" w:rsidR="00973F76" w:rsidRPr="00FD1A08" w:rsidRDefault="00973F76" w:rsidP="00973F76">
            <w:pPr>
              <w:pStyle w:val="NormalWeb"/>
              <w:numPr>
                <w:ilvl w:val="0"/>
                <w:numId w:val="45"/>
              </w:numPr>
              <w:rPr>
                <w:rFonts w:asciiTheme="minorHAnsi" w:hAnsiTheme="minorHAnsi" w:cstheme="minorHAnsi"/>
                <w:bCs/>
                <w:sz w:val="28"/>
                <w:szCs w:val="28"/>
              </w:rPr>
            </w:pPr>
            <w:r w:rsidRPr="00FD1A08">
              <w:rPr>
                <w:rStyle w:val="lev"/>
                <w:rFonts w:asciiTheme="minorHAnsi" w:hAnsiTheme="minorHAnsi" w:cstheme="minorHAnsi"/>
                <w:b w:val="0"/>
                <w:sz w:val="28"/>
                <w:szCs w:val="28"/>
              </w:rPr>
              <w:t>Automatisation</w:t>
            </w:r>
            <w:r w:rsidRPr="00FD1A08">
              <w:rPr>
                <w:rFonts w:asciiTheme="minorHAnsi" w:hAnsiTheme="minorHAnsi" w:cstheme="minorHAnsi"/>
                <w:bCs/>
                <w:sz w:val="28"/>
                <w:szCs w:val="28"/>
              </w:rPr>
              <w:t xml:space="preserve"> :</w:t>
            </w:r>
          </w:p>
          <w:p w14:paraId="69B711EE" w14:textId="77777777" w:rsidR="00973F76" w:rsidRDefault="00973F76" w:rsidP="00973F76">
            <w:pPr>
              <w:numPr>
                <w:ilvl w:val="1"/>
                <w:numId w:val="45"/>
              </w:numPr>
              <w:spacing w:before="100" w:beforeAutospacing="1" w:after="100" w:afterAutospacing="1" w:line="240" w:lineRule="auto"/>
              <w:rPr>
                <w:rFonts w:cstheme="minorHAnsi"/>
                <w:b w:val="0"/>
                <w:bCs/>
                <w:szCs w:val="28"/>
              </w:rPr>
            </w:pPr>
            <w:r w:rsidRPr="00FD1A08">
              <w:rPr>
                <w:rFonts w:cstheme="minorHAnsi"/>
                <w:b w:val="0"/>
                <w:bCs/>
                <w:szCs w:val="28"/>
              </w:rPr>
              <w:t>Utilisation de scripts et fichiers de configuration pour automatiser le déploiement, la gestion et la mise à jour de l'infrastructure.</w:t>
            </w:r>
          </w:p>
          <w:p w14:paraId="44C2367E" w14:textId="77777777" w:rsidR="002928AA" w:rsidRPr="00FD1A08" w:rsidRDefault="002928AA" w:rsidP="002928AA">
            <w:pPr>
              <w:spacing w:before="100" w:beforeAutospacing="1" w:after="100" w:afterAutospacing="1" w:line="240" w:lineRule="auto"/>
              <w:rPr>
                <w:rFonts w:cstheme="minorHAnsi"/>
                <w:b w:val="0"/>
                <w:bCs/>
                <w:szCs w:val="28"/>
              </w:rPr>
            </w:pPr>
          </w:p>
          <w:p w14:paraId="2F37C59B" w14:textId="77777777" w:rsidR="00973F76" w:rsidRPr="00FD1A08" w:rsidRDefault="00973F76" w:rsidP="00973F76">
            <w:pPr>
              <w:pStyle w:val="NormalWeb"/>
              <w:numPr>
                <w:ilvl w:val="0"/>
                <w:numId w:val="45"/>
              </w:numPr>
              <w:rPr>
                <w:rFonts w:asciiTheme="minorHAnsi" w:hAnsiTheme="minorHAnsi" w:cstheme="minorHAnsi"/>
                <w:bCs/>
                <w:sz w:val="28"/>
                <w:szCs w:val="28"/>
              </w:rPr>
            </w:pPr>
            <w:r w:rsidRPr="00FD1A08">
              <w:rPr>
                <w:rStyle w:val="lev"/>
                <w:rFonts w:asciiTheme="minorHAnsi" w:hAnsiTheme="minorHAnsi" w:cstheme="minorHAnsi"/>
                <w:b w:val="0"/>
                <w:sz w:val="28"/>
                <w:szCs w:val="28"/>
              </w:rPr>
              <w:t>Consistance</w:t>
            </w:r>
            <w:r w:rsidRPr="00FD1A08">
              <w:rPr>
                <w:rFonts w:asciiTheme="minorHAnsi" w:hAnsiTheme="minorHAnsi" w:cstheme="minorHAnsi"/>
                <w:bCs/>
                <w:sz w:val="28"/>
                <w:szCs w:val="28"/>
              </w:rPr>
              <w:t xml:space="preserve"> :</w:t>
            </w:r>
          </w:p>
          <w:p w14:paraId="7073E002" w14:textId="4132CC88" w:rsidR="001F28E6" w:rsidRPr="002928AA" w:rsidRDefault="00973F76" w:rsidP="002928AA">
            <w:pPr>
              <w:numPr>
                <w:ilvl w:val="1"/>
                <w:numId w:val="45"/>
              </w:numPr>
              <w:spacing w:before="100" w:beforeAutospacing="1" w:after="100" w:afterAutospacing="1" w:line="240" w:lineRule="auto"/>
              <w:rPr>
                <w:rFonts w:cstheme="minorHAnsi"/>
                <w:b w:val="0"/>
                <w:bCs/>
                <w:szCs w:val="28"/>
              </w:rPr>
            </w:pPr>
            <w:r w:rsidRPr="00FD1A08">
              <w:rPr>
                <w:rFonts w:cstheme="minorHAnsi"/>
                <w:b w:val="0"/>
                <w:bCs/>
                <w:szCs w:val="28"/>
              </w:rPr>
              <w:t>Garantit que l'infrastructure est déployée de manière cohérente chaque fois, éliminant les erreurs humaines.</w:t>
            </w:r>
          </w:p>
          <w:p w14:paraId="0C71B3B4" w14:textId="77777777" w:rsidR="00973F76" w:rsidRPr="00FD1A08" w:rsidRDefault="00973F76" w:rsidP="00973F76">
            <w:pPr>
              <w:pStyle w:val="NormalWeb"/>
              <w:numPr>
                <w:ilvl w:val="0"/>
                <w:numId w:val="45"/>
              </w:numPr>
              <w:rPr>
                <w:rFonts w:asciiTheme="minorHAnsi" w:hAnsiTheme="minorHAnsi" w:cstheme="minorHAnsi"/>
                <w:bCs/>
                <w:sz w:val="28"/>
                <w:szCs w:val="28"/>
              </w:rPr>
            </w:pPr>
            <w:r w:rsidRPr="00FD1A08">
              <w:rPr>
                <w:rStyle w:val="lev"/>
                <w:rFonts w:asciiTheme="minorHAnsi" w:hAnsiTheme="minorHAnsi" w:cstheme="minorHAnsi"/>
                <w:b w:val="0"/>
                <w:sz w:val="28"/>
                <w:szCs w:val="28"/>
              </w:rPr>
              <w:t>Versionnement</w:t>
            </w:r>
            <w:r w:rsidRPr="00FD1A08">
              <w:rPr>
                <w:rFonts w:asciiTheme="minorHAnsi" w:hAnsiTheme="minorHAnsi" w:cstheme="minorHAnsi"/>
                <w:bCs/>
                <w:sz w:val="28"/>
                <w:szCs w:val="28"/>
              </w:rPr>
              <w:t xml:space="preserve"> :</w:t>
            </w:r>
          </w:p>
          <w:p w14:paraId="0107C10F" w14:textId="77777777" w:rsidR="00973F76" w:rsidRPr="00FD1A08" w:rsidRDefault="00973F76" w:rsidP="00973F76">
            <w:pPr>
              <w:numPr>
                <w:ilvl w:val="1"/>
                <w:numId w:val="45"/>
              </w:numPr>
              <w:spacing w:before="100" w:beforeAutospacing="1" w:after="100" w:afterAutospacing="1" w:line="240" w:lineRule="auto"/>
              <w:rPr>
                <w:rFonts w:cstheme="minorHAnsi"/>
                <w:b w:val="0"/>
                <w:bCs/>
                <w:szCs w:val="28"/>
              </w:rPr>
            </w:pPr>
            <w:r w:rsidRPr="00FD1A08">
              <w:rPr>
                <w:rFonts w:cstheme="minorHAnsi"/>
                <w:b w:val="0"/>
                <w:bCs/>
                <w:szCs w:val="28"/>
              </w:rPr>
              <w:t>Les fichiers de configuration peuvent être versionnés, permettant de suivre les modifications et de revenir à des versions précédentes si nécessaire.</w:t>
            </w:r>
          </w:p>
          <w:p w14:paraId="21860690" w14:textId="77777777" w:rsidR="00973F76" w:rsidRPr="00FD1A08" w:rsidRDefault="00973F76" w:rsidP="00973F76">
            <w:pPr>
              <w:pStyle w:val="NormalWeb"/>
              <w:numPr>
                <w:ilvl w:val="0"/>
                <w:numId w:val="45"/>
              </w:numPr>
              <w:rPr>
                <w:rFonts w:asciiTheme="minorHAnsi" w:hAnsiTheme="minorHAnsi" w:cstheme="minorHAnsi"/>
                <w:bCs/>
                <w:sz w:val="28"/>
                <w:szCs w:val="28"/>
              </w:rPr>
            </w:pPr>
            <w:r w:rsidRPr="00FD1A08">
              <w:rPr>
                <w:rStyle w:val="lev"/>
                <w:rFonts w:asciiTheme="minorHAnsi" w:hAnsiTheme="minorHAnsi" w:cstheme="minorHAnsi"/>
                <w:b w:val="0"/>
                <w:sz w:val="28"/>
                <w:szCs w:val="28"/>
              </w:rPr>
              <w:t>Évolutivité</w:t>
            </w:r>
            <w:r w:rsidRPr="00FD1A08">
              <w:rPr>
                <w:rFonts w:asciiTheme="minorHAnsi" w:hAnsiTheme="minorHAnsi" w:cstheme="minorHAnsi"/>
                <w:bCs/>
                <w:sz w:val="28"/>
                <w:szCs w:val="28"/>
              </w:rPr>
              <w:t xml:space="preserve"> :</w:t>
            </w:r>
          </w:p>
          <w:p w14:paraId="2DB678F0" w14:textId="77777777" w:rsidR="00973F76" w:rsidRPr="00FD1A08" w:rsidRDefault="00973F76" w:rsidP="00973F76">
            <w:pPr>
              <w:numPr>
                <w:ilvl w:val="1"/>
                <w:numId w:val="45"/>
              </w:numPr>
              <w:spacing w:before="100" w:beforeAutospacing="1" w:after="100" w:afterAutospacing="1" w:line="240" w:lineRule="auto"/>
              <w:rPr>
                <w:rFonts w:cstheme="minorHAnsi"/>
                <w:b w:val="0"/>
                <w:bCs/>
                <w:szCs w:val="28"/>
              </w:rPr>
            </w:pPr>
            <w:r w:rsidRPr="00FD1A08">
              <w:rPr>
                <w:rFonts w:cstheme="minorHAnsi"/>
                <w:b w:val="0"/>
                <w:bCs/>
                <w:szCs w:val="28"/>
              </w:rPr>
              <w:t>Facilite la mise à l'échelle de l'infrastructure en automatisant l'ajout et la suppression de ressources.</w:t>
            </w:r>
          </w:p>
          <w:p w14:paraId="4C4A5E20" w14:textId="77777777" w:rsidR="00973F76" w:rsidRPr="00480465" w:rsidRDefault="00973F76" w:rsidP="00973F76">
            <w:pPr>
              <w:pStyle w:val="Contenu"/>
              <w:framePr w:hSpace="0" w:wrap="auto" w:vAnchor="margin" w:hAnchor="text" w:yAlign="inline"/>
              <w:rPr>
                <w:rFonts w:cstheme="minorHAnsi"/>
                <w:b/>
                <w:bCs/>
                <w:szCs w:val="28"/>
              </w:rPr>
            </w:pPr>
            <w:r w:rsidRPr="00480465">
              <w:rPr>
                <w:rFonts w:cstheme="minorHAnsi"/>
                <w:b/>
                <w:bCs/>
                <w:szCs w:val="28"/>
              </w:rPr>
              <w:t>Outils Courants</w:t>
            </w:r>
          </w:p>
          <w:p w14:paraId="5C09C608" w14:textId="77777777" w:rsidR="00973F76" w:rsidRPr="00FD1A08" w:rsidRDefault="00973F76" w:rsidP="00973F76">
            <w:pPr>
              <w:numPr>
                <w:ilvl w:val="0"/>
                <w:numId w:val="46"/>
              </w:numPr>
              <w:spacing w:before="100" w:beforeAutospacing="1" w:after="100" w:afterAutospacing="1" w:line="240" w:lineRule="auto"/>
              <w:rPr>
                <w:rFonts w:cstheme="minorHAnsi"/>
                <w:b w:val="0"/>
                <w:bCs/>
                <w:szCs w:val="28"/>
              </w:rPr>
            </w:pPr>
            <w:r w:rsidRPr="00FD1A08">
              <w:rPr>
                <w:rStyle w:val="lev"/>
                <w:rFonts w:cstheme="minorHAnsi"/>
                <w:szCs w:val="28"/>
              </w:rPr>
              <w:t>Terraform</w:t>
            </w:r>
            <w:r w:rsidRPr="00FD1A08">
              <w:rPr>
                <w:rFonts w:cstheme="minorHAnsi"/>
                <w:b w:val="0"/>
                <w:bCs/>
                <w:szCs w:val="28"/>
              </w:rPr>
              <w:t xml:space="preserve"> : Provisionnement et gestion de l'infrastructure multi-cloud.</w:t>
            </w:r>
          </w:p>
          <w:p w14:paraId="7DFEFF50" w14:textId="77777777" w:rsidR="00973F76" w:rsidRPr="00FD1A08" w:rsidRDefault="00973F76" w:rsidP="00973F76">
            <w:pPr>
              <w:numPr>
                <w:ilvl w:val="0"/>
                <w:numId w:val="46"/>
              </w:numPr>
              <w:spacing w:before="100" w:beforeAutospacing="1" w:after="100" w:afterAutospacing="1" w:line="240" w:lineRule="auto"/>
              <w:rPr>
                <w:rFonts w:cstheme="minorHAnsi"/>
                <w:b w:val="0"/>
                <w:bCs/>
                <w:szCs w:val="28"/>
              </w:rPr>
            </w:pPr>
            <w:r w:rsidRPr="00FD1A08">
              <w:rPr>
                <w:rStyle w:val="lev"/>
                <w:rFonts w:cstheme="minorHAnsi"/>
                <w:szCs w:val="28"/>
              </w:rPr>
              <w:t>AWS CloudFormation</w:t>
            </w:r>
            <w:r w:rsidRPr="00FD1A08">
              <w:rPr>
                <w:rFonts w:cstheme="minorHAnsi"/>
                <w:b w:val="0"/>
                <w:bCs/>
                <w:szCs w:val="28"/>
              </w:rPr>
              <w:t xml:space="preserve"> : Gestion de l'infrastructure sur AWS.</w:t>
            </w:r>
          </w:p>
          <w:p w14:paraId="3A959B2C" w14:textId="77777777" w:rsidR="00973F76" w:rsidRPr="00FD1A08" w:rsidRDefault="00973F76" w:rsidP="00973F76">
            <w:pPr>
              <w:numPr>
                <w:ilvl w:val="0"/>
                <w:numId w:val="46"/>
              </w:numPr>
              <w:spacing w:before="100" w:beforeAutospacing="1" w:after="100" w:afterAutospacing="1" w:line="240" w:lineRule="auto"/>
              <w:rPr>
                <w:rFonts w:cstheme="minorHAnsi"/>
                <w:b w:val="0"/>
                <w:bCs/>
                <w:szCs w:val="28"/>
              </w:rPr>
            </w:pPr>
            <w:r w:rsidRPr="00FD1A08">
              <w:rPr>
                <w:rStyle w:val="lev"/>
                <w:rFonts w:cstheme="minorHAnsi"/>
                <w:szCs w:val="28"/>
              </w:rPr>
              <w:t>Ansible</w:t>
            </w:r>
            <w:r w:rsidRPr="00FD1A08">
              <w:rPr>
                <w:rFonts w:cstheme="minorHAnsi"/>
                <w:b w:val="0"/>
                <w:bCs/>
                <w:szCs w:val="28"/>
              </w:rPr>
              <w:t xml:space="preserve"> : Automatisation de la configuration et de la gestion des systèmes.</w:t>
            </w:r>
          </w:p>
          <w:p w14:paraId="186EAB3F" w14:textId="77777777" w:rsidR="00973F76" w:rsidRPr="00FD1A08" w:rsidRDefault="00973F76" w:rsidP="00973F76">
            <w:pPr>
              <w:numPr>
                <w:ilvl w:val="0"/>
                <w:numId w:val="46"/>
              </w:numPr>
              <w:spacing w:before="100" w:beforeAutospacing="1" w:after="100" w:afterAutospacing="1" w:line="240" w:lineRule="auto"/>
              <w:rPr>
                <w:rFonts w:cstheme="minorHAnsi"/>
                <w:b w:val="0"/>
                <w:bCs/>
                <w:szCs w:val="28"/>
              </w:rPr>
            </w:pPr>
            <w:r w:rsidRPr="00FD1A08">
              <w:rPr>
                <w:rStyle w:val="lev"/>
                <w:rFonts w:cstheme="minorHAnsi"/>
                <w:szCs w:val="28"/>
              </w:rPr>
              <w:t>Puppet/Chef</w:t>
            </w:r>
            <w:r w:rsidRPr="00FD1A08">
              <w:rPr>
                <w:rFonts w:cstheme="minorHAnsi"/>
                <w:b w:val="0"/>
                <w:bCs/>
                <w:szCs w:val="28"/>
              </w:rPr>
              <w:t xml:space="preserve"> : Automatisation de la configuration et de la gestion des infrastructures.</w:t>
            </w:r>
          </w:p>
          <w:p w14:paraId="68AC5591" w14:textId="77777777" w:rsidR="00973F76" w:rsidRPr="00480465" w:rsidRDefault="00973F76" w:rsidP="00973F76">
            <w:pPr>
              <w:pStyle w:val="Contenu"/>
              <w:framePr w:hSpace="0" w:wrap="auto" w:vAnchor="margin" w:hAnchor="text" w:yAlign="inline"/>
              <w:rPr>
                <w:rFonts w:cstheme="minorHAnsi"/>
                <w:b/>
                <w:bCs/>
                <w:szCs w:val="28"/>
              </w:rPr>
            </w:pPr>
            <w:r w:rsidRPr="00480465">
              <w:rPr>
                <w:rFonts w:cstheme="minorHAnsi"/>
                <w:b/>
                <w:bCs/>
                <w:szCs w:val="28"/>
              </w:rPr>
              <w:t>Avantages de l'IaC</w:t>
            </w:r>
          </w:p>
          <w:p w14:paraId="365B9908" w14:textId="77777777" w:rsidR="00973F76" w:rsidRPr="00FD1A08" w:rsidRDefault="00973F76" w:rsidP="00973F76">
            <w:pPr>
              <w:pStyle w:val="NormalWeb"/>
              <w:numPr>
                <w:ilvl w:val="0"/>
                <w:numId w:val="47"/>
              </w:numPr>
              <w:rPr>
                <w:rFonts w:asciiTheme="minorHAnsi" w:hAnsiTheme="minorHAnsi" w:cstheme="minorHAnsi"/>
                <w:bCs/>
                <w:sz w:val="28"/>
                <w:szCs w:val="28"/>
              </w:rPr>
            </w:pPr>
            <w:r w:rsidRPr="00FD1A08">
              <w:rPr>
                <w:rStyle w:val="lev"/>
                <w:rFonts w:asciiTheme="minorHAnsi" w:hAnsiTheme="minorHAnsi" w:cstheme="minorHAnsi"/>
                <w:b w:val="0"/>
                <w:sz w:val="28"/>
                <w:szCs w:val="28"/>
              </w:rPr>
              <w:t>Rapidité</w:t>
            </w:r>
            <w:r w:rsidRPr="00FD1A08">
              <w:rPr>
                <w:rFonts w:asciiTheme="minorHAnsi" w:hAnsiTheme="minorHAnsi" w:cstheme="minorHAnsi"/>
                <w:bCs/>
                <w:sz w:val="28"/>
                <w:szCs w:val="28"/>
              </w:rPr>
              <w:t xml:space="preserve"> :</w:t>
            </w:r>
          </w:p>
          <w:p w14:paraId="730A9D52" w14:textId="77777777" w:rsidR="00973F76" w:rsidRPr="00FD1A08" w:rsidRDefault="00973F76" w:rsidP="00973F76">
            <w:pPr>
              <w:numPr>
                <w:ilvl w:val="1"/>
                <w:numId w:val="47"/>
              </w:numPr>
              <w:spacing w:before="100" w:beforeAutospacing="1" w:after="100" w:afterAutospacing="1" w:line="240" w:lineRule="auto"/>
              <w:rPr>
                <w:rFonts w:cstheme="minorHAnsi"/>
                <w:b w:val="0"/>
                <w:bCs/>
                <w:szCs w:val="28"/>
              </w:rPr>
            </w:pPr>
            <w:r w:rsidRPr="00FD1A08">
              <w:rPr>
                <w:rFonts w:cstheme="minorHAnsi"/>
                <w:b w:val="0"/>
                <w:bCs/>
                <w:szCs w:val="28"/>
              </w:rPr>
              <w:t>Déploiement et configuration rapides de l'infrastructure, réduisant le temps de mise en production.</w:t>
            </w:r>
          </w:p>
          <w:p w14:paraId="794255B0" w14:textId="77777777" w:rsidR="00973F76" w:rsidRPr="00FD1A08" w:rsidRDefault="00973F76" w:rsidP="00973F76">
            <w:pPr>
              <w:pStyle w:val="NormalWeb"/>
              <w:numPr>
                <w:ilvl w:val="0"/>
                <w:numId w:val="47"/>
              </w:numPr>
              <w:rPr>
                <w:rFonts w:asciiTheme="minorHAnsi" w:hAnsiTheme="minorHAnsi" w:cstheme="minorHAnsi"/>
                <w:bCs/>
                <w:sz w:val="28"/>
                <w:szCs w:val="28"/>
              </w:rPr>
            </w:pPr>
            <w:r w:rsidRPr="00FD1A08">
              <w:rPr>
                <w:rStyle w:val="lev"/>
                <w:rFonts w:asciiTheme="minorHAnsi" w:hAnsiTheme="minorHAnsi" w:cstheme="minorHAnsi"/>
                <w:b w:val="0"/>
                <w:sz w:val="28"/>
                <w:szCs w:val="28"/>
              </w:rPr>
              <w:t>Fiabilité</w:t>
            </w:r>
            <w:r w:rsidRPr="00FD1A08">
              <w:rPr>
                <w:rFonts w:asciiTheme="minorHAnsi" w:hAnsiTheme="minorHAnsi" w:cstheme="minorHAnsi"/>
                <w:bCs/>
                <w:sz w:val="28"/>
                <w:szCs w:val="28"/>
              </w:rPr>
              <w:t xml:space="preserve"> :</w:t>
            </w:r>
          </w:p>
          <w:p w14:paraId="00DE275E" w14:textId="77777777" w:rsidR="00973F76" w:rsidRPr="00FD1A08" w:rsidRDefault="00973F76" w:rsidP="00973F76">
            <w:pPr>
              <w:numPr>
                <w:ilvl w:val="1"/>
                <w:numId w:val="47"/>
              </w:numPr>
              <w:spacing w:before="100" w:beforeAutospacing="1" w:after="100" w:afterAutospacing="1" w:line="240" w:lineRule="auto"/>
              <w:rPr>
                <w:rFonts w:cstheme="minorHAnsi"/>
                <w:b w:val="0"/>
                <w:bCs/>
                <w:szCs w:val="28"/>
              </w:rPr>
            </w:pPr>
            <w:r w:rsidRPr="00FD1A08">
              <w:rPr>
                <w:rFonts w:cstheme="minorHAnsi"/>
                <w:b w:val="0"/>
                <w:bCs/>
                <w:szCs w:val="28"/>
              </w:rPr>
              <w:t>Réduction des erreurs humaines grâce à l'automatisation et à la répétabilité des déploiements.</w:t>
            </w:r>
          </w:p>
          <w:p w14:paraId="65990050" w14:textId="77777777" w:rsidR="00973F76" w:rsidRPr="00FD1A08" w:rsidRDefault="00973F76" w:rsidP="00973F76">
            <w:pPr>
              <w:pStyle w:val="NormalWeb"/>
              <w:numPr>
                <w:ilvl w:val="0"/>
                <w:numId w:val="47"/>
              </w:numPr>
              <w:rPr>
                <w:rFonts w:asciiTheme="minorHAnsi" w:hAnsiTheme="minorHAnsi" w:cstheme="minorHAnsi"/>
                <w:bCs/>
                <w:sz w:val="28"/>
                <w:szCs w:val="28"/>
              </w:rPr>
            </w:pPr>
            <w:r w:rsidRPr="00FD1A08">
              <w:rPr>
                <w:rStyle w:val="lev"/>
                <w:rFonts w:asciiTheme="minorHAnsi" w:hAnsiTheme="minorHAnsi" w:cstheme="minorHAnsi"/>
                <w:b w:val="0"/>
                <w:sz w:val="28"/>
                <w:szCs w:val="28"/>
              </w:rPr>
              <w:t>Gestion Facilitée</w:t>
            </w:r>
            <w:r w:rsidRPr="00FD1A08">
              <w:rPr>
                <w:rFonts w:asciiTheme="minorHAnsi" w:hAnsiTheme="minorHAnsi" w:cstheme="minorHAnsi"/>
                <w:bCs/>
                <w:sz w:val="28"/>
                <w:szCs w:val="28"/>
              </w:rPr>
              <w:t xml:space="preserve"> :</w:t>
            </w:r>
          </w:p>
          <w:p w14:paraId="39ADDBA0" w14:textId="77777777" w:rsidR="00973F76" w:rsidRPr="00FD1A08" w:rsidRDefault="00973F76" w:rsidP="00973F76">
            <w:pPr>
              <w:numPr>
                <w:ilvl w:val="1"/>
                <w:numId w:val="47"/>
              </w:numPr>
              <w:spacing w:before="100" w:beforeAutospacing="1" w:after="100" w:afterAutospacing="1" w:line="240" w:lineRule="auto"/>
              <w:rPr>
                <w:rFonts w:cstheme="minorHAnsi"/>
                <w:b w:val="0"/>
                <w:bCs/>
                <w:szCs w:val="28"/>
              </w:rPr>
            </w:pPr>
            <w:r w:rsidRPr="00FD1A08">
              <w:rPr>
                <w:rFonts w:cstheme="minorHAnsi"/>
                <w:b w:val="0"/>
                <w:bCs/>
                <w:szCs w:val="28"/>
              </w:rPr>
              <w:t>Simplification de la gestion de l'infrastructure grâce à la centralisation et au versionnement des configurations.</w:t>
            </w:r>
          </w:p>
          <w:p w14:paraId="5DCF50E8" w14:textId="77777777" w:rsidR="00973F76" w:rsidRPr="00FD1A08" w:rsidRDefault="00973F76" w:rsidP="00973F76">
            <w:pPr>
              <w:pStyle w:val="NormalWeb"/>
              <w:numPr>
                <w:ilvl w:val="0"/>
                <w:numId w:val="47"/>
              </w:numPr>
              <w:rPr>
                <w:rFonts w:asciiTheme="minorHAnsi" w:hAnsiTheme="minorHAnsi" w:cstheme="minorHAnsi"/>
                <w:bCs/>
                <w:sz w:val="28"/>
                <w:szCs w:val="28"/>
              </w:rPr>
            </w:pPr>
            <w:r w:rsidRPr="00FD1A08">
              <w:rPr>
                <w:rStyle w:val="lev"/>
                <w:rFonts w:asciiTheme="minorHAnsi" w:hAnsiTheme="minorHAnsi" w:cstheme="minorHAnsi"/>
                <w:b w:val="0"/>
                <w:sz w:val="28"/>
                <w:szCs w:val="28"/>
              </w:rPr>
              <w:t>Coûts Réduits</w:t>
            </w:r>
            <w:r w:rsidRPr="00FD1A08">
              <w:rPr>
                <w:rFonts w:asciiTheme="minorHAnsi" w:hAnsiTheme="minorHAnsi" w:cstheme="minorHAnsi"/>
                <w:bCs/>
                <w:sz w:val="28"/>
                <w:szCs w:val="28"/>
              </w:rPr>
              <w:t xml:space="preserve"> :</w:t>
            </w:r>
          </w:p>
          <w:p w14:paraId="755FAE91" w14:textId="77777777" w:rsidR="00973F76" w:rsidRPr="00FD1A08" w:rsidRDefault="00973F76" w:rsidP="00973F76">
            <w:pPr>
              <w:numPr>
                <w:ilvl w:val="1"/>
                <w:numId w:val="47"/>
              </w:numPr>
              <w:spacing w:before="100" w:beforeAutospacing="1" w:after="100" w:afterAutospacing="1" w:line="240" w:lineRule="auto"/>
              <w:rPr>
                <w:rFonts w:cstheme="minorHAnsi"/>
                <w:b w:val="0"/>
                <w:bCs/>
                <w:szCs w:val="28"/>
              </w:rPr>
            </w:pPr>
            <w:r w:rsidRPr="00FD1A08">
              <w:rPr>
                <w:rFonts w:cstheme="minorHAnsi"/>
                <w:b w:val="0"/>
                <w:bCs/>
                <w:szCs w:val="28"/>
              </w:rPr>
              <w:t>Réduction des coûts opérationnels grâce à l'automatisation et à une gestion plus efficace des ressources.</w:t>
            </w:r>
          </w:p>
          <w:p w14:paraId="46ADEF2D" w14:textId="54DD4A48" w:rsidR="00480465" w:rsidRPr="00FD1A08" w:rsidRDefault="00973F76" w:rsidP="00973F76">
            <w:pPr>
              <w:pStyle w:val="NormalWeb"/>
              <w:rPr>
                <w:rFonts w:asciiTheme="minorHAnsi" w:hAnsiTheme="minorHAnsi" w:cstheme="minorHAnsi"/>
                <w:bCs/>
                <w:sz w:val="28"/>
                <w:szCs w:val="28"/>
              </w:rPr>
            </w:pPr>
            <w:r w:rsidRPr="00FD1A08">
              <w:rPr>
                <w:rFonts w:asciiTheme="minorHAnsi" w:hAnsiTheme="minorHAnsi" w:cstheme="minorHAnsi"/>
                <w:bCs/>
                <w:sz w:val="28"/>
                <w:szCs w:val="28"/>
              </w:rPr>
              <w:t>En résumé, l'IaC permet une gestion plus rapide, plus fiable et plus efficace de l'infrastructure informatique, en automatisant les processus et en utilisant des fichiers de configuration pour déployer et gérer les ressources.</w:t>
            </w:r>
          </w:p>
          <w:p w14:paraId="7B55C5E4" w14:textId="0E766647" w:rsidR="00973F76" w:rsidRPr="00FD1A08" w:rsidRDefault="00571F4B" w:rsidP="00571F4B">
            <w:pPr>
              <w:pStyle w:val="Titre3"/>
            </w:pPr>
            <w:bookmarkStart w:id="15" w:name="_Toc169696842"/>
            <w:bookmarkStart w:id="16" w:name="_Toc169697539"/>
            <w:bookmarkStart w:id="17" w:name="_Toc169697590"/>
            <w:r>
              <w:lastRenderedPageBreak/>
              <w:t xml:space="preserve">2.2 </w:t>
            </w:r>
            <w:r w:rsidR="00CA1218" w:rsidRPr="00FD1A08">
              <w:t>Présentation de Terraform</w:t>
            </w:r>
            <w:bookmarkEnd w:id="15"/>
            <w:bookmarkEnd w:id="16"/>
            <w:bookmarkEnd w:id="17"/>
          </w:p>
          <w:p w14:paraId="79EBC7E2" w14:textId="77777777" w:rsidR="00957458" w:rsidRPr="002A3BCB" w:rsidRDefault="00957458" w:rsidP="002A3BCB">
            <w:pPr>
              <w:pStyle w:val="Contenu"/>
              <w:framePr w:hSpace="0" w:wrap="auto" w:vAnchor="margin" w:hAnchor="text" w:yAlign="inline"/>
              <w:rPr>
                <w:b/>
                <w:bCs/>
                <w:color w:val="auto"/>
                <w:lang w:eastAsia="fr-FR"/>
              </w:rPr>
            </w:pPr>
            <w:bookmarkStart w:id="18" w:name="_Toc169696843"/>
            <w:r w:rsidRPr="002A3BCB">
              <w:rPr>
                <w:b/>
                <w:bCs/>
              </w:rPr>
              <w:t>Terraform</w:t>
            </w:r>
            <w:bookmarkEnd w:id="18"/>
          </w:p>
          <w:p w14:paraId="65602DCC" w14:textId="77777777" w:rsidR="00957458" w:rsidRPr="00FD1A08" w:rsidRDefault="00957458" w:rsidP="00957458">
            <w:pPr>
              <w:pStyle w:val="NormalWeb"/>
              <w:rPr>
                <w:rFonts w:asciiTheme="minorHAnsi" w:hAnsiTheme="minorHAnsi" w:cstheme="minorHAnsi"/>
                <w:bCs/>
                <w:sz w:val="28"/>
                <w:szCs w:val="28"/>
              </w:rPr>
            </w:pPr>
            <w:r w:rsidRPr="00FD1A08">
              <w:rPr>
                <w:rStyle w:val="lev"/>
                <w:rFonts w:asciiTheme="minorHAnsi" w:hAnsiTheme="minorHAnsi" w:cstheme="minorHAnsi"/>
                <w:b w:val="0"/>
                <w:sz w:val="28"/>
                <w:szCs w:val="28"/>
              </w:rPr>
              <w:t>Terraform</w:t>
            </w:r>
            <w:r w:rsidRPr="00FD1A08">
              <w:rPr>
                <w:rFonts w:asciiTheme="minorHAnsi" w:hAnsiTheme="minorHAnsi" w:cstheme="minorHAnsi"/>
                <w:bCs/>
                <w:sz w:val="28"/>
                <w:szCs w:val="28"/>
              </w:rPr>
              <w:t xml:space="preserve"> est un outil d'Infrastructure as Code (IaC) open source créé par HashiCorp, utilisé pour provisionner, gérer et versionner des ressources d'infrastructure de manière efficace et automatisée.</w:t>
            </w:r>
          </w:p>
          <w:p w14:paraId="35C9DF53" w14:textId="77777777" w:rsidR="00957458" w:rsidRPr="00480465" w:rsidRDefault="00957458" w:rsidP="00957458">
            <w:pPr>
              <w:pStyle w:val="Contenu"/>
              <w:framePr w:hSpace="0" w:wrap="auto" w:vAnchor="margin" w:hAnchor="text" w:yAlign="inline"/>
              <w:rPr>
                <w:rFonts w:cstheme="minorHAnsi"/>
                <w:b/>
                <w:bCs/>
                <w:szCs w:val="28"/>
              </w:rPr>
            </w:pPr>
            <w:r w:rsidRPr="00480465">
              <w:rPr>
                <w:rFonts w:cstheme="minorHAnsi"/>
                <w:b/>
                <w:bCs/>
                <w:szCs w:val="28"/>
              </w:rPr>
              <w:t>Caractéristiques Principales</w:t>
            </w:r>
          </w:p>
          <w:p w14:paraId="1C89426E" w14:textId="77777777" w:rsidR="00957458" w:rsidRPr="00FD1A08" w:rsidRDefault="00957458" w:rsidP="00957458">
            <w:pPr>
              <w:pStyle w:val="NormalWeb"/>
              <w:numPr>
                <w:ilvl w:val="0"/>
                <w:numId w:val="48"/>
              </w:numPr>
              <w:rPr>
                <w:rFonts w:asciiTheme="minorHAnsi" w:hAnsiTheme="minorHAnsi" w:cstheme="minorHAnsi"/>
                <w:bCs/>
                <w:sz w:val="28"/>
                <w:szCs w:val="28"/>
              </w:rPr>
            </w:pPr>
            <w:r w:rsidRPr="00FD1A08">
              <w:rPr>
                <w:rStyle w:val="lev"/>
                <w:rFonts w:asciiTheme="minorHAnsi" w:hAnsiTheme="minorHAnsi" w:cstheme="minorHAnsi"/>
                <w:b w:val="0"/>
                <w:sz w:val="28"/>
                <w:szCs w:val="28"/>
              </w:rPr>
              <w:t>Provisionnement Multi-Cloud</w:t>
            </w:r>
            <w:r w:rsidRPr="00FD1A08">
              <w:rPr>
                <w:rFonts w:asciiTheme="minorHAnsi" w:hAnsiTheme="minorHAnsi" w:cstheme="minorHAnsi"/>
                <w:bCs/>
                <w:sz w:val="28"/>
                <w:szCs w:val="28"/>
              </w:rPr>
              <w:t xml:space="preserve"> :</w:t>
            </w:r>
          </w:p>
          <w:p w14:paraId="58C6302E" w14:textId="77777777" w:rsidR="00957458" w:rsidRPr="00FD1A08" w:rsidRDefault="00957458" w:rsidP="00957458">
            <w:pPr>
              <w:numPr>
                <w:ilvl w:val="1"/>
                <w:numId w:val="48"/>
              </w:numPr>
              <w:spacing w:before="100" w:beforeAutospacing="1" w:after="100" w:afterAutospacing="1" w:line="240" w:lineRule="auto"/>
              <w:rPr>
                <w:rFonts w:cstheme="minorHAnsi"/>
                <w:b w:val="0"/>
                <w:bCs/>
                <w:szCs w:val="28"/>
              </w:rPr>
            </w:pPr>
            <w:r w:rsidRPr="00FD1A08">
              <w:rPr>
                <w:rFonts w:cstheme="minorHAnsi"/>
                <w:b w:val="0"/>
                <w:bCs/>
                <w:szCs w:val="28"/>
              </w:rPr>
              <w:t>Terraform permet de gérer des infrastructures sur plusieurs fournisseurs de cloud (AWS, Azure, Google Cloud) et des services locaux avec une syntaxe unifiée.</w:t>
            </w:r>
          </w:p>
          <w:p w14:paraId="463333B8" w14:textId="77777777" w:rsidR="00957458" w:rsidRPr="00FD1A08" w:rsidRDefault="00957458" w:rsidP="00957458">
            <w:pPr>
              <w:pStyle w:val="NormalWeb"/>
              <w:numPr>
                <w:ilvl w:val="0"/>
                <w:numId w:val="48"/>
              </w:numPr>
              <w:rPr>
                <w:rFonts w:asciiTheme="minorHAnsi" w:hAnsiTheme="minorHAnsi" w:cstheme="minorHAnsi"/>
                <w:bCs/>
                <w:sz w:val="28"/>
                <w:szCs w:val="28"/>
              </w:rPr>
            </w:pPr>
            <w:r w:rsidRPr="00FD1A08">
              <w:rPr>
                <w:rStyle w:val="lev"/>
                <w:rFonts w:asciiTheme="minorHAnsi" w:hAnsiTheme="minorHAnsi" w:cstheme="minorHAnsi"/>
                <w:b w:val="0"/>
                <w:sz w:val="28"/>
                <w:szCs w:val="28"/>
              </w:rPr>
              <w:t>Déclarations de Configuration</w:t>
            </w:r>
            <w:r w:rsidRPr="00FD1A08">
              <w:rPr>
                <w:rFonts w:asciiTheme="minorHAnsi" w:hAnsiTheme="minorHAnsi" w:cstheme="minorHAnsi"/>
                <w:bCs/>
                <w:sz w:val="28"/>
                <w:szCs w:val="28"/>
              </w:rPr>
              <w:t xml:space="preserve"> :</w:t>
            </w:r>
          </w:p>
          <w:p w14:paraId="3553FFF9" w14:textId="77777777" w:rsidR="00957458" w:rsidRPr="00FD1A08" w:rsidRDefault="00957458" w:rsidP="00957458">
            <w:pPr>
              <w:numPr>
                <w:ilvl w:val="1"/>
                <w:numId w:val="48"/>
              </w:numPr>
              <w:spacing w:before="100" w:beforeAutospacing="1" w:after="100" w:afterAutospacing="1" w:line="240" w:lineRule="auto"/>
              <w:rPr>
                <w:rFonts w:cstheme="minorHAnsi"/>
                <w:b w:val="0"/>
                <w:bCs/>
                <w:szCs w:val="28"/>
              </w:rPr>
            </w:pPr>
            <w:r w:rsidRPr="00FD1A08">
              <w:rPr>
                <w:rFonts w:cstheme="minorHAnsi"/>
                <w:b w:val="0"/>
                <w:bCs/>
                <w:szCs w:val="28"/>
              </w:rPr>
              <w:t>Les infrastructures sont définies dans des fichiers de configuration en utilisant le langage HCL (HashiCorp Configuration Language), permettant une gestion claire et lisible de l'infrastructure.</w:t>
            </w:r>
          </w:p>
          <w:p w14:paraId="728FBD09" w14:textId="77777777" w:rsidR="00957458" w:rsidRPr="00FD1A08" w:rsidRDefault="00957458" w:rsidP="00957458">
            <w:pPr>
              <w:pStyle w:val="NormalWeb"/>
              <w:numPr>
                <w:ilvl w:val="0"/>
                <w:numId w:val="48"/>
              </w:numPr>
              <w:rPr>
                <w:rFonts w:asciiTheme="minorHAnsi" w:hAnsiTheme="minorHAnsi" w:cstheme="minorHAnsi"/>
                <w:bCs/>
                <w:sz w:val="28"/>
                <w:szCs w:val="28"/>
              </w:rPr>
            </w:pPr>
            <w:r w:rsidRPr="00FD1A08">
              <w:rPr>
                <w:rStyle w:val="lev"/>
                <w:rFonts w:asciiTheme="minorHAnsi" w:hAnsiTheme="minorHAnsi" w:cstheme="minorHAnsi"/>
                <w:b w:val="0"/>
                <w:sz w:val="28"/>
                <w:szCs w:val="28"/>
              </w:rPr>
              <w:t>Planification et Prévisualisation</w:t>
            </w:r>
            <w:r w:rsidRPr="00FD1A08">
              <w:rPr>
                <w:rFonts w:asciiTheme="minorHAnsi" w:hAnsiTheme="minorHAnsi" w:cstheme="minorHAnsi"/>
                <w:bCs/>
                <w:sz w:val="28"/>
                <w:szCs w:val="28"/>
              </w:rPr>
              <w:t xml:space="preserve"> :</w:t>
            </w:r>
          </w:p>
          <w:p w14:paraId="0F53EA59" w14:textId="77777777" w:rsidR="00957458" w:rsidRPr="00FD1A08" w:rsidRDefault="00957458" w:rsidP="00957458">
            <w:pPr>
              <w:numPr>
                <w:ilvl w:val="1"/>
                <w:numId w:val="48"/>
              </w:numPr>
              <w:spacing w:before="100" w:beforeAutospacing="1" w:after="100" w:afterAutospacing="1" w:line="240" w:lineRule="auto"/>
              <w:rPr>
                <w:rFonts w:cstheme="minorHAnsi"/>
                <w:b w:val="0"/>
                <w:bCs/>
                <w:szCs w:val="28"/>
              </w:rPr>
            </w:pPr>
            <w:r w:rsidRPr="00FD1A08">
              <w:rPr>
                <w:rFonts w:cstheme="minorHAnsi"/>
                <w:b w:val="0"/>
                <w:bCs/>
                <w:szCs w:val="28"/>
              </w:rPr>
              <w:t xml:space="preserve">La commande </w:t>
            </w:r>
            <w:r w:rsidRPr="00FD1A08">
              <w:rPr>
                <w:rStyle w:val="CodeHTML"/>
                <w:rFonts w:asciiTheme="minorHAnsi" w:eastAsiaTheme="minorEastAsia" w:hAnsiTheme="minorHAnsi" w:cstheme="minorHAnsi"/>
                <w:b w:val="0"/>
                <w:bCs/>
                <w:sz w:val="28"/>
                <w:szCs w:val="28"/>
              </w:rPr>
              <w:t>terraform plan</w:t>
            </w:r>
            <w:r w:rsidRPr="00FD1A08">
              <w:rPr>
                <w:rFonts w:cstheme="minorHAnsi"/>
                <w:b w:val="0"/>
                <w:bCs/>
                <w:szCs w:val="28"/>
              </w:rPr>
              <w:t xml:space="preserve"> permet de prévisualiser les changements qui seront apportés à l'infrastructure avant de les appliquer, réduisant les risques d'erreurs.</w:t>
            </w:r>
          </w:p>
          <w:p w14:paraId="21521759" w14:textId="77777777" w:rsidR="00957458" w:rsidRPr="00FD1A08" w:rsidRDefault="00957458" w:rsidP="00957458">
            <w:pPr>
              <w:pStyle w:val="NormalWeb"/>
              <w:numPr>
                <w:ilvl w:val="0"/>
                <w:numId w:val="48"/>
              </w:numPr>
              <w:rPr>
                <w:rFonts w:asciiTheme="minorHAnsi" w:hAnsiTheme="minorHAnsi" w:cstheme="minorHAnsi"/>
                <w:bCs/>
                <w:sz w:val="28"/>
                <w:szCs w:val="28"/>
              </w:rPr>
            </w:pPr>
            <w:r w:rsidRPr="00FD1A08">
              <w:rPr>
                <w:rStyle w:val="lev"/>
                <w:rFonts w:asciiTheme="minorHAnsi" w:hAnsiTheme="minorHAnsi" w:cstheme="minorHAnsi"/>
                <w:b w:val="0"/>
                <w:sz w:val="28"/>
                <w:szCs w:val="28"/>
              </w:rPr>
              <w:t>Gestion des États</w:t>
            </w:r>
            <w:r w:rsidRPr="00FD1A08">
              <w:rPr>
                <w:rFonts w:asciiTheme="minorHAnsi" w:hAnsiTheme="minorHAnsi" w:cstheme="minorHAnsi"/>
                <w:bCs/>
                <w:sz w:val="28"/>
                <w:szCs w:val="28"/>
              </w:rPr>
              <w:t xml:space="preserve"> :</w:t>
            </w:r>
          </w:p>
          <w:p w14:paraId="655681F4" w14:textId="77777777" w:rsidR="00957458" w:rsidRPr="00FD1A08" w:rsidRDefault="00957458" w:rsidP="00957458">
            <w:pPr>
              <w:numPr>
                <w:ilvl w:val="1"/>
                <w:numId w:val="48"/>
              </w:numPr>
              <w:spacing w:before="100" w:beforeAutospacing="1" w:after="100" w:afterAutospacing="1" w:line="240" w:lineRule="auto"/>
              <w:rPr>
                <w:rFonts w:cstheme="minorHAnsi"/>
                <w:b w:val="0"/>
                <w:bCs/>
                <w:szCs w:val="28"/>
              </w:rPr>
            </w:pPr>
            <w:r w:rsidRPr="00FD1A08">
              <w:rPr>
                <w:rFonts w:cstheme="minorHAnsi"/>
                <w:b w:val="0"/>
                <w:bCs/>
                <w:szCs w:val="28"/>
              </w:rPr>
              <w:t>Terraform maintient un fichier d'état qui conserve les informations sur les ressources provisionnées, assurant la cohérence entre les configurations et l'infrastructure réelle.</w:t>
            </w:r>
          </w:p>
          <w:p w14:paraId="42C45890" w14:textId="77777777" w:rsidR="00957458" w:rsidRPr="00FD1A08" w:rsidRDefault="00957458" w:rsidP="00957458">
            <w:pPr>
              <w:pStyle w:val="NormalWeb"/>
              <w:numPr>
                <w:ilvl w:val="0"/>
                <w:numId w:val="48"/>
              </w:numPr>
              <w:rPr>
                <w:rFonts w:asciiTheme="minorHAnsi" w:hAnsiTheme="minorHAnsi" w:cstheme="minorHAnsi"/>
                <w:bCs/>
                <w:sz w:val="28"/>
                <w:szCs w:val="28"/>
              </w:rPr>
            </w:pPr>
            <w:r w:rsidRPr="00FD1A08">
              <w:rPr>
                <w:rStyle w:val="lev"/>
                <w:rFonts w:asciiTheme="minorHAnsi" w:hAnsiTheme="minorHAnsi" w:cstheme="minorHAnsi"/>
                <w:b w:val="0"/>
                <w:sz w:val="28"/>
                <w:szCs w:val="28"/>
              </w:rPr>
              <w:t>Modules et Réutilisabilité</w:t>
            </w:r>
            <w:r w:rsidRPr="00FD1A08">
              <w:rPr>
                <w:rFonts w:asciiTheme="minorHAnsi" w:hAnsiTheme="minorHAnsi" w:cstheme="minorHAnsi"/>
                <w:bCs/>
                <w:sz w:val="28"/>
                <w:szCs w:val="28"/>
              </w:rPr>
              <w:t xml:space="preserve"> :</w:t>
            </w:r>
          </w:p>
          <w:p w14:paraId="01866DE0" w14:textId="77777777" w:rsidR="00957458" w:rsidRPr="00FD1A08" w:rsidRDefault="00957458" w:rsidP="00957458">
            <w:pPr>
              <w:numPr>
                <w:ilvl w:val="1"/>
                <w:numId w:val="48"/>
              </w:numPr>
              <w:spacing w:before="100" w:beforeAutospacing="1" w:after="100" w:afterAutospacing="1" w:line="240" w:lineRule="auto"/>
              <w:rPr>
                <w:rFonts w:cstheme="minorHAnsi"/>
                <w:b w:val="0"/>
                <w:bCs/>
                <w:szCs w:val="28"/>
              </w:rPr>
            </w:pPr>
            <w:r w:rsidRPr="00FD1A08">
              <w:rPr>
                <w:rFonts w:cstheme="minorHAnsi"/>
                <w:b w:val="0"/>
                <w:bCs/>
                <w:szCs w:val="28"/>
              </w:rPr>
              <w:t>Les configurations peuvent être modulaires, facilitant la réutilisation de code et l'organisation des infrastructures complexes.</w:t>
            </w:r>
          </w:p>
          <w:p w14:paraId="1D31CA86" w14:textId="77777777" w:rsidR="00957458" w:rsidRPr="002A3BCB" w:rsidRDefault="00957458" w:rsidP="00957458">
            <w:pPr>
              <w:pStyle w:val="Contenu"/>
              <w:framePr w:hSpace="0" w:wrap="auto" w:vAnchor="margin" w:hAnchor="text" w:yAlign="inline"/>
              <w:rPr>
                <w:rFonts w:cstheme="minorHAnsi"/>
                <w:b/>
                <w:bCs/>
                <w:szCs w:val="28"/>
              </w:rPr>
            </w:pPr>
            <w:r w:rsidRPr="002A3BCB">
              <w:rPr>
                <w:rFonts w:cstheme="minorHAnsi"/>
                <w:b/>
                <w:bCs/>
                <w:szCs w:val="28"/>
              </w:rPr>
              <w:t>Avantages de Terraform</w:t>
            </w:r>
          </w:p>
          <w:p w14:paraId="1A33273D" w14:textId="77777777" w:rsidR="00957458" w:rsidRPr="00FD1A08" w:rsidRDefault="00957458" w:rsidP="00957458">
            <w:pPr>
              <w:pStyle w:val="NormalWeb"/>
              <w:numPr>
                <w:ilvl w:val="0"/>
                <w:numId w:val="49"/>
              </w:numPr>
              <w:rPr>
                <w:rFonts w:asciiTheme="minorHAnsi" w:hAnsiTheme="minorHAnsi" w:cstheme="minorHAnsi"/>
                <w:bCs/>
                <w:sz w:val="28"/>
                <w:szCs w:val="28"/>
              </w:rPr>
            </w:pPr>
            <w:r w:rsidRPr="00FD1A08">
              <w:rPr>
                <w:rStyle w:val="lev"/>
                <w:rFonts w:asciiTheme="minorHAnsi" w:hAnsiTheme="minorHAnsi" w:cstheme="minorHAnsi"/>
                <w:b w:val="0"/>
                <w:sz w:val="28"/>
                <w:szCs w:val="28"/>
              </w:rPr>
              <w:t>Automatisation Complète</w:t>
            </w:r>
            <w:r w:rsidRPr="00FD1A08">
              <w:rPr>
                <w:rFonts w:asciiTheme="minorHAnsi" w:hAnsiTheme="minorHAnsi" w:cstheme="minorHAnsi"/>
                <w:bCs/>
                <w:sz w:val="28"/>
                <w:szCs w:val="28"/>
              </w:rPr>
              <w:t xml:space="preserve"> :</w:t>
            </w:r>
          </w:p>
          <w:p w14:paraId="377502C0" w14:textId="77777777" w:rsidR="00957458" w:rsidRPr="00FD1A08" w:rsidRDefault="00957458" w:rsidP="00957458">
            <w:pPr>
              <w:numPr>
                <w:ilvl w:val="1"/>
                <w:numId w:val="49"/>
              </w:numPr>
              <w:spacing w:before="100" w:beforeAutospacing="1" w:after="100" w:afterAutospacing="1" w:line="240" w:lineRule="auto"/>
              <w:rPr>
                <w:rFonts w:cstheme="minorHAnsi"/>
                <w:b w:val="0"/>
                <w:bCs/>
                <w:szCs w:val="28"/>
              </w:rPr>
            </w:pPr>
            <w:r w:rsidRPr="00FD1A08">
              <w:rPr>
                <w:rFonts w:cstheme="minorHAnsi"/>
                <w:b w:val="0"/>
                <w:bCs/>
                <w:szCs w:val="28"/>
              </w:rPr>
              <w:t>Automatise le déploiement et la gestion de l'infrastructure, réduisant les efforts manuels et les erreurs humaines.</w:t>
            </w:r>
          </w:p>
          <w:p w14:paraId="1EF748B2" w14:textId="77777777" w:rsidR="00957458" w:rsidRPr="00FD1A08" w:rsidRDefault="00957458" w:rsidP="00957458">
            <w:pPr>
              <w:pStyle w:val="NormalWeb"/>
              <w:numPr>
                <w:ilvl w:val="0"/>
                <w:numId w:val="49"/>
              </w:numPr>
              <w:rPr>
                <w:rFonts w:asciiTheme="minorHAnsi" w:hAnsiTheme="minorHAnsi" w:cstheme="minorHAnsi"/>
                <w:bCs/>
                <w:sz w:val="28"/>
                <w:szCs w:val="28"/>
              </w:rPr>
            </w:pPr>
            <w:r w:rsidRPr="00FD1A08">
              <w:rPr>
                <w:rStyle w:val="lev"/>
                <w:rFonts w:asciiTheme="minorHAnsi" w:hAnsiTheme="minorHAnsi" w:cstheme="minorHAnsi"/>
                <w:b w:val="0"/>
                <w:sz w:val="28"/>
                <w:szCs w:val="28"/>
              </w:rPr>
              <w:t>Scalabilité</w:t>
            </w:r>
            <w:r w:rsidRPr="00FD1A08">
              <w:rPr>
                <w:rFonts w:asciiTheme="minorHAnsi" w:hAnsiTheme="minorHAnsi" w:cstheme="minorHAnsi"/>
                <w:bCs/>
                <w:sz w:val="28"/>
                <w:szCs w:val="28"/>
              </w:rPr>
              <w:t xml:space="preserve"> :</w:t>
            </w:r>
          </w:p>
          <w:p w14:paraId="004EF881" w14:textId="4E2393CF" w:rsidR="00480465" w:rsidRDefault="00957458" w:rsidP="00480465">
            <w:pPr>
              <w:numPr>
                <w:ilvl w:val="1"/>
                <w:numId w:val="49"/>
              </w:numPr>
              <w:spacing w:before="100" w:beforeAutospacing="1" w:after="100" w:afterAutospacing="1" w:line="240" w:lineRule="auto"/>
              <w:rPr>
                <w:rFonts w:cstheme="minorHAnsi"/>
                <w:b w:val="0"/>
                <w:bCs/>
                <w:szCs w:val="28"/>
              </w:rPr>
            </w:pPr>
            <w:r w:rsidRPr="00FD1A08">
              <w:rPr>
                <w:rFonts w:cstheme="minorHAnsi"/>
                <w:b w:val="0"/>
                <w:bCs/>
                <w:szCs w:val="28"/>
              </w:rPr>
              <w:t>Facilement scalable pour gérer des infrastructures de toutes tailles, des petites configurations aux environnements complexes et distribués.</w:t>
            </w:r>
          </w:p>
          <w:p w14:paraId="4B1456B2" w14:textId="77777777" w:rsidR="00480465" w:rsidRPr="00480465" w:rsidRDefault="00480465" w:rsidP="00480465">
            <w:pPr>
              <w:spacing w:before="100" w:beforeAutospacing="1" w:after="100" w:afterAutospacing="1" w:line="240" w:lineRule="auto"/>
              <w:ind w:left="1440"/>
              <w:rPr>
                <w:rFonts w:cstheme="minorHAnsi"/>
                <w:b w:val="0"/>
                <w:bCs/>
                <w:szCs w:val="28"/>
              </w:rPr>
            </w:pPr>
          </w:p>
          <w:p w14:paraId="6ACFA926" w14:textId="77777777" w:rsidR="00957458" w:rsidRPr="00FD1A08" w:rsidRDefault="00957458" w:rsidP="00957458">
            <w:pPr>
              <w:pStyle w:val="NormalWeb"/>
              <w:numPr>
                <w:ilvl w:val="0"/>
                <w:numId w:val="49"/>
              </w:numPr>
              <w:rPr>
                <w:rFonts w:asciiTheme="minorHAnsi" w:hAnsiTheme="minorHAnsi" w:cstheme="minorHAnsi"/>
                <w:bCs/>
                <w:sz w:val="28"/>
                <w:szCs w:val="28"/>
              </w:rPr>
            </w:pPr>
            <w:r w:rsidRPr="00FD1A08">
              <w:rPr>
                <w:rStyle w:val="lev"/>
                <w:rFonts w:asciiTheme="minorHAnsi" w:hAnsiTheme="minorHAnsi" w:cstheme="minorHAnsi"/>
                <w:b w:val="0"/>
                <w:sz w:val="28"/>
                <w:szCs w:val="28"/>
              </w:rPr>
              <w:t>Cohérence et Fiabilité</w:t>
            </w:r>
            <w:r w:rsidRPr="00FD1A08">
              <w:rPr>
                <w:rFonts w:asciiTheme="minorHAnsi" w:hAnsiTheme="minorHAnsi" w:cstheme="minorHAnsi"/>
                <w:bCs/>
                <w:sz w:val="28"/>
                <w:szCs w:val="28"/>
              </w:rPr>
              <w:t xml:space="preserve"> :</w:t>
            </w:r>
          </w:p>
          <w:p w14:paraId="3B9918E1" w14:textId="77777777" w:rsidR="00957458" w:rsidRPr="00FD1A08" w:rsidRDefault="00957458" w:rsidP="00957458">
            <w:pPr>
              <w:numPr>
                <w:ilvl w:val="1"/>
                <w:numId w:val="49"/>
              </w:numPr>
              <w:spacing w:before="100" w:beforeAutospacing="1" w:after="100" w:afterAutospacing="1" w:line="240" w:lineRule="auto"/>
              <w:rPr>
                <w:rFonts w:cstheme="minorHAnsi"/>
                <w:b w:val="0"/>
                <w:bCs/>
                <w:szCs w:val="28"/>
              </w:rPr>
            </w:pPr>
            <w:r w:rsidRPr="00FD1A08">
              <w:rPr>
                <w:rFonts w:cstheme="minorHAnsi"/>
                <w:b w:val="0"/>
                <w:bCs/>
                <w:szCs w:val="28"/>
              </w:rPr>
              <w:t>Garantit des déploiements cohérents et reproductibles grâce à des configurations déclaratives et au suivi des états.</w:t>
            </w:r>
          </w:p>
          <w:p w14:paraId="7B5C5629" w14:textId="77777777" w:rsidR="00957458" w:rsidRPr="00FD1A08" w:rsidRDefault="00957458" w:rsidP="00957458">
            <w:pPr>
              <w:pStyle w:val="NormalWeb"/>
              <w:numPr>
                <w:ilvl w:val="0"/>
                <w:numId w:val="49"/>
              </w:numPr>
              <w:rPr>
                <w:rFonts w:asciiTheme="minorHAnsi" w:hAnsiTheme="minorHAnsi" w:cstheme="minorHAnsi"/>
                <w:bCs/>
                <w:sz w:val="28"/>
                <w:szCs w:val="28"/>
              </w:rPr>
            </w:pPr>
            <w:r w:rsidRPr="00FD1A08">
              <w:rPr>
                <w:rStyle w:val="lev"/>
                <w:rFonts w:asciiTheme="minorHAnsi" w:hAnsiTheme="minorHAnsi" w:cstheme="minorHAnsi"/>
                <w:b w:val="0"/>
                <w:sz w:val="28"/>
                <w:szCs w:val="28"/>
              </w:rPr>
              <w:t>Support Multi-Cloud</w:t>
            </w:r>
            <w:r w:rsidRPr="00FD1A08">
              <w:rPr>
                <w:rFonts w:asciiTheme="minorHAnsi" w:hAnsiTheme="minorHAnsi" w:cstheme="minorHAnsi"/>
                <w:bCs/>
                <w:sz w:val="28"/>
                <w:szCs w:val="28"/>
              </w:rPr>
              <w:t xml:space="preserve"> :</w:t>
            </w:r>
          </w:p>
          <w:p w14:paraId="20626EB7" w14:textId="77777777" w:rsidR="00957458" w:rsidRPr="00FD1A08" w:rsidRDefault="00957458" w:rsidP="00957458">
            <w:pPr>
              <w:numPr>
                <w:ilvl w:val="1"/>
                <w:numId w:val="49"/>
              </w:numPr>
              <w:spacing w:before="100" w:beforeAutospacing="1" w:after="100" w:afterAutospacing="1" w:line="240" w:lineRule="auto"/>
              <w:rPr>
                <w:rFonts w:cstheme="minorHAnsi"/>
                <w:b w:val="0"/>
                <w:bCs/>
                <w:szCs w:val="28"/>
              </w:rPr>
            </w:pPr>
            <w:r w:rsidRPr="00FD1A08">
              <w:rPr>
                <w:rFonts w:cstheme="minorHAnsi"/>
                <w:b w:val="0"/>
                <w:bCs/>
                <w:szCs w:val="28"/>
              </w:rPr>
              <w:t>Gère plusieurs fournisseurs de cloud avec une seule interface, facilitant la gestion d'infrastructures hybrides et multi-cloud.</w:t>
            </w:r>
          </w:p>
          <w:p w14:paraId="7B3E13DB" w14:textId="77777777" w:rsidR="00957458" w:rsidRPr="00FD1A08" w:rsidRDefault="00957458" w:rsidP="00957458">
            <w:pPr>
              <w:pStyle w:val="NormalWeb"/>
              <w:rPr>
                <w:rFonts w:asciiTheme="minorHAnsi" w:hAnsiTheme="minorHAnsi" w:cstheme="minorHAnsi"/>
                <w:bCs/>
                <w:sz w:val="28"/>
                <w:szCs w:val="28"/>
              </w:rPr>
            </w:pPr>
            <w:r w:rsidRPr="00FD1A08">
              <w:rPr>
                <w:rFonts w:asciiTheme="minorHAnsi" w:hAnsiTheme="minorHAnsi" w:cstheme="minorHAnsi"/>
                <w:bCs/>
                <w:sz w:val="28"/>
                <w:szCs w:val="28"/>
              </w:rPr>
              <w:t>En résumé, Terraform est un outil puissant pour l'automatisation et la gestion d'infrastructures, offrant des fonctionnalités robustes pour le déploiement multi-cloud, la gestion d'état et la réutilisabilité des configurations.</w:t>
            </w:r>
          </w:p>
          <w:p w14:paraId="6C787BA2" w14:textId="66B83271" w:rsidR="00CA1218" w:rsidRDefault="00957458" w:rsidP="00571F4B">
            <w:pPr>
              <w:pStyle w:val="Titre3"/>
            </w:pPr>
            <w:bookmarkStart w:id="19" w:name="_Toc169696844"/>
            <w:bookmarkStart w:id="20" w:name="_Toc169697540"/>
            <w:bookmarkStart w:id="21" w:name="_Toc169697591"/>
            <w:r w:rsidRPr="00FD1A08">
              <w:t>2.3 Cahier des charges</w:t>
            </w:r>
            <w:bookmarkEnd w:id="19"/>
            <w:bookmarkEnd w:id="20"/>
            <w:bookmarkEnd w:id="21"/>
          </w:p>
          <w:p w14:paraId="7850C976" w14:textId="77777777" w:rsidR="00480465" w:rsidRPr="00480465" w:rsidRDefault="00480465" w:rsidP="00480465"/>
          <w:p w14:paraId="32BAFE0D" w14:textId="407644E7" w:rsidR="00076F68" w:rsidRPr="00FD1A08" w:rsidRDefault="00076F68" w:rsidP="003976EB">
            <w:pPr>
              <w:jc w:val="both"/>
              <w:rPr>
                <w:rFonts w:cstheme="minorHAnsi"/>
                <w:b w:val="0"/>
                <w:szCs w:val="28"/>
              </w:rPr>
            </w:pPr>
            <w:r w:rsidRPr="00FD1A08">
              <w:rPr>
                <w:rFonts w:cstheme="minorHAnsi"/>
                <w:b w:val="0"/>
                <w:szCs w:val="28"/>
              </w:rPr>
              <w:t>Nous devions réaliser deux instances Front-end reliées par un load-balancer (un load-balancer est un service qui répartit la charge automatiquement entre plusieurs instances) et de même deux instances Back-End reliées par un load</w:t>
            </w:r>
            <w:r w:rsidR="003976EB" w:rsidRPr="00FD1A08">
              <w:rPr>
                <w:rFonts w:cstheme="minorHAnsi"/>
                <w:b w:val="0"/>
                <w:szCs w:val="28"/>
              </w:rPr>
              <w:t>-</w:t>
            </w:r>
            <w:r w:rsidRPr="00FD1A08">
              <w:rPr>
                <w:rFonts w:cstheme="minorHAnsi"/>
                <w:b w:val="0"/>
                <w:szCs w:val="28"/>
              </w:rPr>
              <w:t>balancer.</w:t>
            </w:r>
            <w:r w:rsidR="003976EB" w:rsidRPr="00FD1A08">
              <w:rPr>
                <w:rFonts w:cstheme="minorHAnsi"/>
                <w:b w:val="0"/>
                <w:szCs w:val="28"/>
              </w:rPr>
              <w:t xml:space="preserve"> Les front-end devaient accueillir une application ReactJS « Hello World » </w:t>
            </w:r>
            <w:r w:rsidR="00CC71B3" w:rsidRPr="00FD1A08">
              <w:rPr>
                <w:rFonts w:cstheme="minorHAnsi"/>
                <w:b w:val="0"/>
                <w:szCs w:val="28"/>
              </w:rPr>
              <w:t xml:space="preserve">déployé par CI/CD </w:t>
            </w:r>
            <w:r w:rsidR="003976EB" w:rsidRPr="00FD1A08">
              <w:rPr>
                <w:rFonts w:cstheme="minorHAnsi"/>
                <w:b w:val="0"/>
                <w:szCs w:val="28"/>
              </w:rPr>
              <w:t>et les instances back-end un « Hello-Word » en Java.</w:t>
            </w:r>
          </w:p>
          <w:p w14:paraId="305540D2" w14:textId="1EAEA201" w:rsidR="00CC71B3" w:rsidRDefault="00CC71B3" w:rsidP="003976EB">
            <w:pPr>
              <w:jc w:val="both"/>
              <w:rPr>
                <w:rFonts w:cstheme="minorHAnsi"/>
                <w:b w:val="0"/>
                <w:szCs w:val="28"/>
              </w:rPr>
            </w:pPr>
            <w:r w:rsidRPr="00FD1A08">
              <w:rPr>
                <w:rFonts w:cstheme="minorHAnsi"/>
                <w:b w:val="0"/>
                <w:szCs w:val="28"/>
              </w:rPr>
              <w:t>J’ai créé ces 5 instances par le logiciel Terraform (logiciel d’Iaas) sur la plateforme cloud « AWS ».</w:t>
            </w:r>
          </w:p>
          <w:p w14:paraId="14E834F6" w14:textId="77777777" w:rsidR="00480465" w:rsidRPr="00FD1A08" w:rsidRDefault="00480465" w:rsidP="003976EB">
            <w:pPr>
              <w:jc w:val="both"/>
              <w:rPr>
                <w:rFonts w:cstheme="minorHAnsi"/>
                <w:b w:val="0"/>
                <w:szCs w:val="28"/>
              </w:rPr>
            </w:pPr>
          </w:p>
          <w:p w14:paraId="79A40CB2" w14:textId="58AF4802" w:rsidR="00F76A86" w:rsidRDefault="00BA7221" w:rsidP="00571F4B">
            <w:pPr>
              <w:pStyle w:val="Titre3"/>
            </w:pPr>
            <w:bookmarkStart w:id="22" w:name="_Toc169696845"/>
            <w:bookmarkStart w:id="23" w:name="_Toc169697541"/>
            <w:bookmarkStart w:id="24" w:name="_Toc169697592"/>
            <w:r w:rsidRPr="00FD1A08">
              <w:t>2.</w:t>
            </w:r>
            <w:r w:rsidR="00957458" w:rsidRPr="00FD1A08">
              <w:t>4</w:t>
            </w:r>
            <w:r w:rsidRPr="00FD1A08">
              <w:t xml:space="preserve"> Installation de terraform</w:t>
            </w:r>
            <w:bookmarkEnd w:id="22"/>
            <w:bookmarkEnd w:id="23"/>
            <w:bookmarkEnd w:id="24"/>
          </w:p>
          <w:p w14:paraId="004585FA" w14:textId="77777777" w:rsidR="00480465" w:rsidRPr="00480465" w:rsidRDefault="00480465" w:rsidP="00480465"/>
          <w:p w14:paraId="60BC444A" w14:textId="77777777" w:rsidR="00BA7221" w:rsidRPr="00FD1A08" w:rsidRDefault="00BA7221" w:rsidP="00BA7221">
            <w:pPr>
              <w:rPr>
                <w:rFonts w:cstheme="minorHAnsi"/>
                <w:b w:val="0"/>
                <w:bCs/>
                <w:szCs w:val="28"/>
              </w:rPr>
            </w:pPr>
            <w:r w:rsidRPr="00FD1A08">
              <w:rPr>
                <w:rFonts w:cstheme="minorHAnsi"/>
                <w:b w:val="0"/>
                <w:bCs/>
                <w:szCs w:val="28"/>
              </w:rPr>
              <w:t>AWS CLI est une interface en ligne de commande pour AWS</w:t>
            </w:r>
          </w:p>
          <w:p w14:paraId="3194B309" w14:textId="77777777" w:rsidR="00BA7221" w:rsidRPr="00FD1A08" w:rsidRDefault="00BA7221" w:rsidP="00BA7221">
            <w:pPr>
              <w:rPr>
                <w:rFonts w:cstheme="minorHAnsi"/>
                <w:b w:val="0"/>
                <w:bCs/>
                <w:szCs w:val="28"/>
              </w:rPr>
            </w:pPr>
            <w:r w:rsidRPr="00FD1A08">
              <w:rPr>
                <w:rFonts w:cstheme="minorHAnsi"/>
                <w:b w:val="0"/>
                <w:bCs/>
                <w:szCs w:val="28"/>
              </w:rPr>
              <w:t>J’ai téléchargé AWS CLI à l’adresse : https://awscli.amazonaws.com/AWSCLIV 2.msi</w:t>
            </w:r>
          </w:p>
          <w:p w14:paraId="30A5262E" w14:textId="77777777" w:rsidR="00BA7221" w:rsidRPr="00FD1A08" w:rsidRDefault="00BA7221" w:rsidP="00BA7221">
            <w:pPr>
              <w:rPr>
                <w:rFonts w:cstheme="minorHAnsi"/>
                <w:b w:val="0"/>
                <w:bCs/>
                <w:szCs w:val="28"/>
              </w:rPr>
            </w:pPr>
            <w:r w:rsidRPr="00FD1A08">
              <w:rPr>
                <w:rFonts w:cstheme="minorHAnsi"/>
                <w:b w:val="0"/>
                <w:bCs/>
                <w:szCs w:val="28"/>
              </w:rPr>
              <w:t>Puis j’ai lancé ce programme</w:t>
            </w:r>
          </w:p>
          <w:p w14:paraId="4AB6783E" w14:textId="77777777" w:rsidR="00BA7221" w:rsidRPr="00FD1A08" w:rsidRDefault="00BA7221" w:rsidP="00BA7221">
            <w:pPr>
              <w:rPr>
                <w:rFonts w:cstheme="minorHAnsi"/>
                <w:b w:val="0"/>
                <w:bCs/>
                <w:szCs w:val="28"/>
              </w:rPr>
            </w:pPr>
            <w:r w:rsidRPr="00FD1A08">
              <w:rPr>
                <w:rFonts w:cstheme="minorHAnsi"/>
                <w:b w:val="0"/>
                <w:bCs/>
                <w:szCs w:val="28"/>
              </w:rPr>
              <w:t>Puis j’ai ouvert un cmd et ai fait la commande « aws configure » pour configuer AWS CLI</w:t>
            </w:r>
          </w:p>
          <w:p w14:paraId="552FD1F1" w14:textId="77777777" w:rsidR="00BA7221" w:rsidRPr="00FD1A08" w:rsidRDefault="00BA7221" w:rsidP="00BA7221">
            <w:pPr>
              <w:rPr>
                <w:rFonts w:cstheme="minorHAnsi"/>
                <w:b w:val="0"/>
                <w:bCs/>
                <w:szCs w:val="28"/>
              </w:rPr>
            </w:pPr>
            <w:r w:rsidRPr="00FD1A08">
              <w:rPr>
                <w:rFonts w:cstheme="minorHAnsi"/>
                <w:b w:val="0"/>
                <w:bCs/>
                <w:szCs w:val="28"/>
              </w:rPr>
              <w:t>J’y ai mis mon « AM Access Key ID », mon « AM Secret Access Key », mon « Default region name » (us-east-1) et mon « Default output format » (json)</w:t>
            </w:r>
          </w:p>
          <w:p w14:paraId="2695E837" w14:textId="77777777" w:rsidR="00BA7221" w:rsidRPr="00FD1A08" w:rsidRDefault="00BA7221" w:rsidP="00BA7221">
            <w:pPr>
              <w:rPr>
                <w:rFonts w:cstheme="minorHAnsi"/>
                <w:b w:val="0"/>
                <w:bCs/>
                <w:szCs w:val="28"/>
              </w:rPr>
            </w:pPr>
            <w:r w:rsidRPr="00FD1A08">
              <w:rPr>
                <w:rFonts w:cstheme="minorHAnsi"/>
                <w:b w:val="0"/>
                <w:bCs/>
                <w:szCs w:val="28"/>
              </w:rPr>
              <w:t>Puis j’ai téléchargé terraform sur https://releases.hashicorp.com/terraform/1.8.5/terraform_1.8.5_windows_amd64.zip</w:t>
            </w:r>
          </w:p>
          <w:p w14:paraId="5FFA3B67" w14:textId="77777777" w:rsidR="00BA7221" w:rsidRPr="00FD1A08" w:rsidRDefault="00BA7221" w:rsidP="00BA7221">
            <w:pPr>
              <w:rPr>
                <w:rFonts w:cstheme="minorHAnsi"/>
                <w:b w:val="0"/>
                <w:bCs/>
                <w:szCs w:val="28"/>
              </w:rPr>
            </w:pPr>
            <w:r w:rsidRPr="00FD1A08">
              <w:rPr>
                <w:rFonts w:cstheme="minorHAnsi"/>
                <w:b w:val="0"/>
                <w:bCs/>
                <w:szCs w:val="28"/>
              </w:rPr>
              <w:lastRenderedPageBreak/>
              <w:t>J’ai dézippé le fichier « terraform.exe » dans un répertoire « C:\terraform », puis je suis allé dans Panneau de configuration / Système / Paramètres système avancés, j’ai cliqué sur « Variables d’environnement », dans « Variables systèmes » j’ai cliqué sur « Path » puis « Modifier »</w:t>
            </w:r>
          </w:p>
          <w:p w14:paraId="3FD5AC8E" w14:textId="1DC5CBD1" w:rsidR="00BA7221" w:rsidRPr="00FD1A08" w:rsidRDefault="00BA7221" w:rsidP="00BA7221">
            <w:pPr>
              <w:rPr>
                <w:rFonts w:cstheme="minorHAnsi"/>
                <w:b w:val="0"/>
                <w:bCs/>
                <w:szCs w:val="28"/>
              </w:rPr>
            </w:pPr>
            <w:r w:rsidRPr="00FD1A08">
              <w:rPr>
                <w:rFonts w:cstheme="minorHAnsi"/>
                <w:b w:val="0"/>
                <w:bCs/>
                <w:szCs w:val="28"/>
              </w:rPr>
              <w:t>J’ai cliqué sur « Nouveau » et j’ai ajouté « C:\terraform » puis j’ai cliqué sur « OK » sur toutes les boîtes de dialogue.</w:t>
            </w:r>
          </w:p>
          <w:p w14:paraId="26E09691" w14:textId="77777777" w:rsidR="005B6299" w:rsidRPr="00FD1A08" w:rsidRDefault="005B6299" w:rsidP="00BA7221">
            <w:pPr>
              <w:rPr>
                <w:rFonts w:cstheme="minorHAnsi"/>
                <w:b w:val="0"/>
                <w:bCs/>
                <w:szCs w:val="28"/>
              </w:rPr>
            </w:pPr>
          </w:p>
          <w:p w14:paraId="6022E828" w14:textId="0791ED70" w:rsidR="00BA7221" w:rsidRDefault="00571F4B" w:rsidP="00571F4B">
            <w:pPr>
              <w:pStyle w:val="Titre3"/>
            </w:pPr>
            <w:bookmarkStart w:id="25" w:name="_Toc169696846"/>
            <w:bookmarkStart w:id="26" w:name="_Toc169697542"/>
            <w:bookmarkStart w:id="27" w:name="_Toc169697593"/>
            <w:r>
              <w:t xml:space="preserve">2.5 </w:t>
            </w:r>
            <w:r w:rsidR="00BA7221" w:rsidRPr="00FD1A08">
              <w:t>Scripts terraform</w:t>
            </w:r>
            <w:bookmarkEnd w:id="25"/>
            <w:bookmarkEnd w:id="26"/>
            <w:bookmarkEnd w:id="27"/>
          </w:p>
          <w:p w14:paraId="31401C36" w14:textId="77777777" w:rsidR="00480465" w:rsidRPr="00480465" w:rsidRDefault="00480465" w:rsidP="00480465"/>
          <w:p w14:paraId="69EDD0B9" w14:textId="77777777" w:rsidR="00267039" w:rsidRPr="00FD1A08" w:rsidRDefault="00267039" w:rsidP="00267039">
            <w:pPr>
              <w:jc w:val="both"/>
              <w:rPr>
                <w:rFonts w:cstheme="minorHAnsi"/>
                <w:b w:val="0"/>
                <w:szCs w:val="28"/>
              </w:rPr>
            </w:pPr>
            <w:r w:rsidRPr="00FD1A08">
              <w:rPr>
                <w:rFonts w:cstheme="minorHAnsi"/>
                <w:b w:val="0"/>
                <w:szCs w:val="28"/>
              </w:rPr>
              <w:t>Mon script Terraform est composé de 3 fichiers :</w:t>
            </w:r>
          </w:p>
          <w:p w14:paraId="636D3135" w14:textId="77777777" w:rsidR="00267039" w:rsidRPr="00FD1A08" w:rsidRDefault="00267039" w:rsidP="00267039">
            <w:pPr>
              <w:pStyle w:val="Paragraphedeliste"/>
              <w:numPr>
                <w:ilvl w:val="0"/>
                <w:numId w:val="21"/>
              </w:numPr>
              <w:jc w:val="both"/>
              <w:rPr>
                <w:rFonts w:cstheme="minorHAnsi"/>
                <w:b w:val="0"/>
                <w:szCs w:val="28"/>
              </w:rPr>
            </w:pPr>
            <w:r w:rsidRPr="00FD1A08">
              <w:rPr>
                <w:rFonts w:cstheme="minorHAnsi"/>
                <w:b w:val="0"/>
                <w:szCs w:val="28"/>
              </w:rPr>
              <w:t>main.tf : le programme principal</w:t>
            </w:r>
          </w:p>
          <w:p w14:paraId="6F059C96" w14:textId="77777777" w:rsidR="00267039" w:rsidRPr="00FD1A08" w:rsidRDefault="00267039" w:rsidP="00267039">
            <w:pPr>
              <w:pStyle w:val="Paragraphedeliste"/>
              <w:numPr>
                <w:ilvl w:val="0"/>
                <w:numId w:val="21"/>
              </w:numPr>
              <w:jc w:val="both"/>
              <w:rPr>
                <w:rFonts w:cstheme="minorHAnsi"/>
                <w:b w:val="0"/>
                <w:szCs w:val="28"/>
              </w:rPr>
            </w:pPr>
            <w:r w:rsidRPr="00FD1A08">
              <w:rPr>
                <w:rFonts w:cstheme="minorHAnsi"/>
                <w:b w:val="0"/>
                <w:szCs w:val="28"/>
              </w:rPr>
              <w:t>variables.tf : la déclaration des variables</w:t>
            </w:r>
          </w:p>
          <w:p w14:paraId="45551AA2" w14:textId="77777777" w:rsidR="00267039" w:rsidRPr="00FD1A08" w:rsidRDefault="00267039" w:rsidP="00267039">
            <w:pPr>
              <w:pStyle w:val="Paragraphedeliste"/>
              <w:numPr>
                <w:ilvl w:val="0"/>
                <w:numId w:val="21"/>
              </w:numPr>
              <w:jc w:val="both"/>
              <w:rPr>
                <w:rFonts w:cstheme="minorHAnsi"/>
                <w:b w:val="0"/>
                <w:szCs w:val="28"/>
              </w:rPr>
            </w:pPr>
            <w:r w:rsidRPr="00FD1A08">
              <w:rPr>
                <w:rFonts w:cstheme="minorHAnsi"/>
                <w:b w:val="0"/>
                <w:szCs w:val="28"/>
              </w:rPr>
              <w:t>terraform.tfvars : le contenu des variables (secret)</w:t>
            </w:r>
          </w:p>
          <w:p w14:paraId="48BC3F07" w14:textId="22A74C0D" w:rsidR="00267039" w:rsidRPr="00FD1A08" w:rsidRDefault="00267039" w:rsidP="00267039">
            <w:pPr>
              <w:rPr>
                <w:rFonts w:cstheme="minorHAnsi"/>
                <w:b w:val="0"/>
                <w:bCs/>
                <w:szCs w:val="28"/>
              </w:rPr>
            </w:pPr>
            <w:r w:rsidRPr="00FD1A08">
              <w:rPr>
                <w:rFonts w:cstheme="minorHAnsi"/>
                <w:b w:val="0"/>
                <w:bCs/>
                <w:szCs w:val="28"/>
              </w:rPr>
              <w:t>Voici le contenu de main.tf commenté :</w:t>
            </w:r>
          </w:p>
          <w:p w14:paraId="0D6997B0" w14:textId="77777777" w:rsidR="00267039" w:rsidRPr="00FD1A08" w:rsidRDefault="00267039" w:rsidP="00267039">
            <w:pPr>
              <w:rPr>
                <w:rFonts w:cstheme="minorHAnsi"/>
                <w:szCs w:val="28"/>
              </w:rPr>
            </w:pPr>
          </w:p>
          <w:p w14:paraId="6B6A672E" w14:textId="77777777" w:rsidR="00B24841" w:rsidRPr="00FD1A08" w:rsidRDefault="00B24841" w:rsidP="00B24841">
            <w:pPr>
              <w:jc w:val="both"/>
              <w:rPr>
                <w:rFonts w:cstheme="minorHAnsi"/>
                <w:b w:val="0"/>
                <w:szCs w:val="28"/>
              </w:rPr>
            </w:pPr>
            <w:r w:rsidRPr="00FD1A08">
              <w:rPr>
                <w:rFonts w:cstheme="minorHAnsi"/>
                <w:b w:val="0"/>
                <w:szCs w:val="28"/>
              </w:rPr>
              <w:t>provider "aws" {</w:t>
            </w:r>
          </w:p>
          <w:p w14:paraId="6C0536BC" w14:textId="77777777" w:rsidR="00B24841" w:rsidRPr="00FD1A08" w:rsidRDefault="00B24841" w:rsidP="00B24841">
            <w:pPr>
              <w:jc w:val="both"/>
              <w:rPr>
                <w:rFonts w:cstheme="minorHAnsi"/>
                <w:b w:val="0"/>
                <w:szCs w:val="28"/>
              </w:rPr>
            </w:pPr>
            <w:r w:rsidRPr="00FD1A08">
              <w:rPr>
                <w:rFonts w:cstheme="minorHAnsi"/>
                <w:b w:val="0"/>
                <w:szCs w:val="28"/>
              </w:rPr>
              <w:t xml:space="preserve">  region = "us-east-1" # Remplacez par votre région AWS</w:t>
            </w:r>
          </w:p>
          <w:p w14:paraId="1F11C136" w14:textId="77777777" w:rsidR="00B24841" w:rsidRPr="00FD1A08" w:rsidRDefault="00B24841" w:rsidP="00B24841">
            <w:pPr>
              <w:jc w:val="both"/>
              <w:rPr>
                <w:rFonts w:cstheme="minorHAnsi"/>
                <w:b w:val="0"/>
                <w:szCs w:val="28"/>
              </w:rPr>
            </w:pPr>
            <w:r w:rsidRPr="00FD1A08">
              <w:rPr>
                <w:rFonts w:cstheme="minorHAnsi"/>
                <w:b w:val="0"/>
                <w:szCs w:val="28"/>
              </w:rPr>
              <w:t>}</w:t>
            </w:r>
          </w:p>
          <w:p w14:paraId="18612005" w14:textId="77777777" w:rsidR="005B6299" w:rsidRPr="00FD1A08" w:rsidRDefault="005B6299" w:rsidP="00B24841">
            <w:pPr>
              <w:jc w:val="both"/>
              <w:rPr>
                <w:rFonts w:cstheme="minorHAnsi"/>
                <w:b w:val="0"/>
                <w:szCs w:val="28"/>
              </w:rPr>
            </w:pPr>
          </w:p>
          <w:p w14:paraId="6B5B3CE7" w14:textId="3ACDF1BF" w:rsidR="00B24841" w:rsidRPr="00FD1A08" w:rsidRDefault="001F78EC" w:rsidP="00B24841">
            <w:pPr>
              <w:jc w:val="both"/>
              <w:rPr>
                <w:rFonts w:cstheme="minorHAnsi"/>
                <w:b w:val="0"/>
                <w:szCs w:val="28"/>
              </w:rPr>
            </w:pPr>
            <w:r w:rsidRPr="00FD1A08">
              <w:rPr>
                <w:rFonts w:cstheme="minorHAnsi"/>
                <w:szCs w:val="28"/>
              </w:rPr>
              <w:t>Cette section configure le fournisseur AWS et spécifie la région (</w:t>
            </w:r>
            <w:r w:rsidRPr="00FD1A08">
              <w:rPr>
                <w:rStyle w:val="CodeHTML"/>
                <w:rFonts w:asciiTheme="minorHAnsi" w:eastAsiaTheme="minorEastAsia" w:hAnsiTheme="minorHAnsi" w:cstheme="minorHAnsi"/>
                <w:sz w:val="28"/>
                <w:szCs w:val="28"/>
              </w:rPr>
              <w:t>us-east-1</w:t>
            </w:r>
            <w:r w:rsidRPr="00FD1A08">
              <w:rPr>
                <w:rFonts w:cstheme="minorHAnsi"/>
                <w:szCs w:val="28"/>
              </w:rPr>
              <w:t>) où les ressources seront déployées.</w:t>
            </w:r>
          </w:p>
          <w:p w14:paraId="072DF249" w14:textId="77777777" w:rsidR="00B24841" w:rsidRPr="00FD1A08" w:rsidRDefault="00B24841" w:rsidP="00B24841">
            <w:pPr>
              <w:jc w:val="both"/>
              <w:rPr>
                <w:rFonts w:cstheme="minorHAnsi"/>
                <w:b w:val="0"/>
                <w:szCs w:val="28"/>
              </w:rPr>
            </w:pPr>
          </w:p>
          <w:p w14:paraId="08B4A0CE" w14:textId="77777777" w:rsidR="00B24841" w:rsidRPr="00FD1A08" w:rsidRDefault="00B24841" w:rsidP="00B24841">
            <w:pPr>
              <w:jc w:val="both"/>
              <w:rPr>
                <w:rFonts w:cstheme="minorHAnsi"/>
                <w:b w:val="0"/>
                <w:szCs w:val="28"/>
              </w:rPr>
            </w:pPr>
            <w:r w:rsidRPr="00FD1A08">
              <w:rPr>
                <w:rFonts w:cstheme="minorHAnsi"/>
                <w:b w:val="0"/>
                <w:szCs w:val="28"/>
              </w:rPr>
              <w:t># Groupe de sécurité pour le front-end</w:t>
            </w:r>
          </w:p>
          <w:p w14:paraId="1489C0DA" w14:textId="77777777" w:rsidR="00B24841" w:rsidRPr="00FD1A08" w:rsidRDefault="00B24841" w:rsidP="00B24841">
            <w:pPr>
              <w:jc w:val="both"/>
              <w:rPr>
                <w:rFonts w:cstheme="minorHAnsi"/>
                <w:b w:val="0"/>
                <w:szCs w:val="28"/>
              </w:rPr>
            </w:pPr>
            <w:r w:rsidRPr="00FD1A08">
              <w:rPr>
                <w:rFonts w:cstheme="minorHAnsi"/>
                <w:b w:val="0"/>
                <w:szCs w:val="28"/>
              </w:rPr>
              <w:t>resource "aws_security_group" "frontend_sg" {</w:t>
            </w:r>
          </w:p>
          <w:p w14:paraId="03B81FA6" w14:textId="77777777" w:rsidR="00B24841" w:rsidRPr="00FD1A08" w:rsidRDefault="00B24841" w:rsidP="00B24841">
            <w:pPr>
              <w:jc w:val="both"/>
              <w:rPr>
                <w:rFonts w:cstheme="minorHAnsi"/>
                <w:b w:val="0"/>
                <w:szCs w:val="28"/>
              </w:rPr>
            </w:pPr>
            <w:r w:rsidRPr="00FD1A08">
              <w:rPr>
                <w:rFonts w:cstheme="minorHAnsi"/>
                <w:b w:val="0"/>
                <w:szCs w:val="28"/>
              </w:rPr>
              <w:t xml:space="preserve">  name        = "frontend-sg"</w:t>
            </w:r>
          </w:p>
          <w:p w14:paraId="49A2DC7A" w14:textId="77777777" w:rsidR="00B24841" w:rsidRPr="00FD1A08" w:rsidRDefault="00B24841" w:rsidP="00B24841">
            <w:pPr>
              <w:jc w:val="both"/>
              <w:rPr>
                <w:rFonts w:cstheme="minorHAnsi"/>
                <w:b w:val="0"/>
                <w:szCs w:val="28"/>
              </w:rPr>
            </w:pPr>
            <w:r w:rsidRPr="00FD1A08">
              <w:rPr>
                <w:rFonts w:cstheme="minorHAnsi"/>
                <w:b w:val="0"/>
                <w:szCs w:val="28"/>
              </w:rPr>
              <w:t xml:space="preserve">  description = "Allow HTTP and SSH traffic"</w:t>
            </w:r>
          </w:p>
          <w:p w14:paraId="07F0FE81" w14:textId="77777777" w:rsidR="00B24841" w:rsidRPr="00FD1A08" w:rsidRDefault="00B24841" w:rsidP="00B24841">
            <w:pPr>
              <w:jc w:val="both"/>
              <w:rPr>
                <w:rFonts w:cstheme="minorHAnsi"/>
                <w:b w:val="0"/>
                <w:szCs w:val="28"/>
              </w:rPr>
            </w:pPr>
            <w:r w:rsidRPr="00FD1A08">
              <w:rPr>
                <w:rFonts w:cstheme="minorHAnsi"/>
                <w:b w:val="0"/>
                <w:szCs w:val="28"/>
              </w:rPr>
              <w:t xml:space="preserve">  vpc_id      = var.vpc_id</w:t>
            </w:r>
          </w:p>
          <w:p w14:paraId="43604798" w14:textId="77777777" w:rsidR="00B24841" w:rsidRPr="00FD1A08" w:rsidRDefault="00B24841" w:rsidP="00B24841">
            <w:pPr>
              <w:jc w:val="both"/>
              <w:rPr>
                <w:rFonts w:cstheme="minorHAnsi"/>
                <w:b w:val="0"/>
                <w:szCs w:val="28"/>
              </w:rPr>
            </w:pPr>
          </w:p>
          <w:p w14:paraId="5FA77CEA" w14:textId="77777777" w:rsidR="00B24841" w:rsidRPr="00FD1A08" w:rsidRDefault="00B24841" w:rsidP="00B24841">
            <w:pPr>
              <w:jc w:val="both"/>
              <w:rPr>
                <w:rFonts w:cstheme="minorHAnsi"/>
                <w:b w:val="0"/>
                <w:szCs w:val="28"/>
              </w:rPr>
            </w:pPr>
            <w:r w:rsidRPr="00FD1A08">
              <w:rPr>
                <w:rFonts w:cstheme="minorHAnsi"/>
                <w:b w:val="0"/>
                <w:szCs w:val="28"/>
              </w:rPr>
              <w:t xml:space="preserve">  ingress {</w:t>
            </w:r>
          </w:p>
          <w:p w14:paraId="37701006" w14:textId="77777777" w:rsidR="00B24841" w:rsidRPr="00FD1A08" w:rsidRDefault="00B24841" w:rsidP="00B24841">
            <w:pPr>
              <w:jc w:val="both"/>
              <w:rPr>
                <w:rFonts w:cstheme="minorHAnsi"/>
                <w:b w:val="0"/>
                <w:szCs w:val="28"/>
              </w:rPr>
            </w:pPr>
            <w:r w:rsidRPr="00FD1A08">
              <w:rPr>
                <w:rFonts w:cstheme="minorHAnsi"/>
                <w:b w:val="0"/>
                <w:szCs w:val="28"/>
              </w:rPr>
              <w:t xml:space="preserve">    from_port   = 80</w:t>
            </w:r>
          </w:p>
          <w:p w14:paraId="6123890C" w14:textId="77777777" w:rsidR="00B24841" w:rsidRPr="00FD1A08" w:rsidRDefault="00B24841" w:rsidP="00B24841">
            <w:pPr>
              <w:jc w:val="both"/>
              <w:rPr>
                <w:rFonts w:cstheme="minorHAnsi"/>
                <w:b w:val="0"/>
                <w:szCs w:val="28"/>
              </w:rPr>
            </w:pPr>
            <w:r w:rsidRPr="00FD1A08">
              <w:rPr>
                <w:rFonts w:cstheme="minorHAnsi"/>
                <w:b w:val="0"/>
                <w:szCs w:val="28"/>
              </w:rPr>
              <w:t xml:space="preserve">    to_port     = 80</w:t>
            </w:r>
          </w:p>
          <w:p w14:paraId="2B4D8D84" w14:textId="77777777" w:rsidR="00B24841" w:rsidRPr="00FD1A08" w:rsidRDefault="00B24841" w:rsidP="00B24841">
            <w:pPr>
              <w:jc w:val="both"/>
              <w:rPr>
                <w:rFonts w:cstheme="minorHAnsi"/>
                <w:b w:val="0"/>
                <w:szCs w:val="28"/>
              </w:rPr>
            </w:pPr>
            <w:r w:rsidRPr="00FD1A08">
              <w:rPr>
                <w:rFonts w:cstheme="minorHAnsi"/>
                <w:b w:val="0"/>
                <w:szCs w:val="28"/>
              </w:rPr>
              <w:t xml:space="preserve">    protocol    = "tcp"</w:t>
            </w:r>
          </w:p>
          <w:p w14:paraId="593AD9F7" w14:textId="77777777" w:rsidR="00B24841" w:rsidRPr="00FD1A08" w:rsidRDefault="00B24841" w:rsidP="00B24841">
            <w:pPr>
              <w:jc w:val="both"/>
              <w:rPr>
                <w:rFonts w:cstheme="minorHAnsi"/>
                <w:b w:val="0"/>
                <w:szCs w:val="28"/>
              </w:rPr>
            </w:pPr>
            <w:r w:rsidRPr="00FD1A08">
              <w:rPr>
                <w:rFonts w:cstheme="minorHAnsi"/>
                <w:b w:val="0"/>
                <w:szCs w:val="28"/>
              </w:rPr>
              <w:lastRenderedPageBreak/>
              <w:t xml:space="preserve">    cidr_blocks = ["0.0.0.0/0"]</w:t>
            </w:r>
          </w:p>
          <w:p w14:paraId="41C8D0D7"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5000A876" w14:textId="77777777" w:rsidR="00B24841" w:rsidRPr="00FD1A08" w:rsidRDefault="00B24841" w:rsidP="00B24841">
            <w:pPr>
              <w:jc w:val="both"/>
              <w:rPr>
                <w:rFonts w:cstheme="minorHAnsi"/>
                <w:b w:val="0"/>
                <w:szCs w:val="28"/>
              </w:rPr>
            </w:pPr>
          </w:p>
          <w:p w14:paraId="444BA756" w14:textId="77777777" w:rsidR="00B24841" w:rsidRPr="00FD1A08" w:rsidRDefault="00B24841" w:rsidP="00B24841">
            <w:pPr>
              <w:jc w:val="both"/>
              <w:rPr>
                <w:rFonts w:cstheme="minorHAnsi"/>
                <w:b w:val="0"/>
                <w:szCs w:val="28"/>
              </w:rPr>
            </w:pPr>
            <w:r w:rsidRPr="00FD1A08">
              <w:rPr>
                <w:rFonts w:cstheme="minorHAnsi"/>
                <w:b w:val="0"/>
                <w:szCs w:val="28"/>
              </w:rPr>
              <w:t xml:space="preserve">  ingress {</w:t>
            </w:r>
          </w:p>
          <w:p w14:paraId="255F5A5F" w14:textId="77777777" w:rsidR="00B24841" w:rsidRPr="00FD1A08" w:rsidRDefault="00B24841" w:rsidP="00B24841">
            <w:pPr>
              <w:jc w:val="both"/>
              <w:rPr>
                <w:rFonts w:cstheme="minorHAnsi"/>
                <w:b w:val="0"/>
                <w:szCs w:val="28"/>
              </w:rPr>
            </w:pPr>
            <w:r w:rsidRPr="00FD1A08">
              <w:rPr>
                <w:rFonts w:cstheme="minorHAnsi"/>
                <w:b w:val="0"/>
                <w:szCs w:val="28"/>
              </w:rPr>
              <w:t xml:space="preserve">    from_port   = 22</w:t>
            </w:r>
          </w:p>
          <w:p w14:paraId="561AB6F7" w14:textId="77777777" w:rsidR="00B24841" w:rsidRPr="00FD1A08" w:rsidRDefault="00B24841" w:rsidP="00B24841">
            <w:pPr>
              <w:jc w:val="both"/>
              <w:rPr>
                <w:rFonts w:cstheme="minorHAnsi"/>
                <w:b w:val="0"/>
                <w:szCs w:val="28"/>
              </w:rPr>
            </w:pPr>
            <w:r w:rsidRPr="00FD1A08">
              <w:rPr>
                <w:rFonts w:cstheme="minorHAnsi"/>
                <w:b w:val="0"/>
                <w:szCs w:val="28"/>
              </w:rPr>
              <w:t xml:space="preserve">    to_port     = 22</w:t>
            </w:r>
          </w:p>
          <w:p w14:paraId="59EA145F" w14:textId="77777777" w:rsidR="00B24841" w:rsidRPr="00FD1A08" w:rsidRDefault="00B24841" w:rsidP="00B24841">
            <w:pPr>
              <w:jc w:val="both"/>
              <w:rPr>
                <w:rFonts w:cstheme="minorHAnsi"/>
                <w:b w:val="0"/>
                <w:szCs w:val="28"/>
              </w:rPr>
            </w:pPr>
            <w:r w:rsidRPr="00FD1A08">
              <w:rPr>
                <w:rFonts w:cstheme="minorHAnsi"/>
                <w:b w:val="0"/>
                <w:szCs w:val="28"/>
              </w:rPr>
              <w:t xml:space="preserve">    protocol    = "tcp"</w:t>
            </w:r>
          </w:p>
          <w:p w14:paraId="041C56E8" w14:textId="77777777" w:rsidR="00B24841" w:rsidRPr="00FD1A08" w:rsidRDefault="00B24841" w:rsidP="00B24841">
            <w:pPr>
              <w:jc w:val="both"/>
              <w:rPr>
                <w:rFonts w:cstheme="minorHAnsi"/>
                <w:b w:val="0"/>
                <w:szCs w:val="28"/>
              </w:rPr>
            </w:pPr>
            <w:r w:rsidRPr="00FD1A08">
              <w:rPr>
                <w:rFonts w:cstheme="minorHAnsi"/>
                <w:b w:val="0"/>
                <w:szCs w:val="28"/>
              </w:rPr>
              <w:t xml:space="preserve">    cidr_blocks = ["0.0.0.0/0"]</w:t>
            </w:r>
          </w:p>
          <w:p w14:paraId="4E3EC651"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594AE891" w14:textId="77777777" w:rsidR="00B24841" w:rsidRPr="00FD1A08" w:rsidRDefault="00B24841" w:rsidP="00B24841">
            <w:pPr>
              <w:jc w:val="both"/>
              <w:rPr>
                <w:rFonts w:cstheme="minorHAnsi"/>
                <w:b w:val="0"/>
                <w:szCs w:val="28"/>
              </w:rPr>
            </w:pPr>
          </w:p>
          <w:p w14:paraId="29C8E608" w14:textId="77777777" w:rsidR="00B24841" w:rsidRPr="00FD1A08" w:rsidRDefault="00B24841" w:rsidP="00B24841">
            <w:pPr>
              <w:jc w:val="both"/>
              <w:rPr>
                <w:rFonts w:cstheme="minorHAnsi"/>
                <w:b w:val="0"/>
                <w:szCs w:val="28"/>
              </w:rPr>
            </w:pPr>
            <w:r w:rsidRPr="00FD1A08">
              <w:rPr>
                <w:rFonts w:cstheme="minorHAnsi"/>
                <w:b w:val="0"/>
                <w:szCs w:val="28"/>
              </w:rPr>
              <w:t xml:space="preserve">  egress {</w:t>
            </w:r>
          </w:p>
          <w:p w14:paraId="1B2D9534" w14:textId="77777777" w:rsidR="00B24841" w:rsidRPr="00FD1A08" w:rsidRDefault="00B24841" w:rsidP="00B24841">
            <w:pPr>
              <w:jc w:val="both"/>
              <w:rPr>
                <w:rFonts w:cstheme="minorHAnsi"/>
                <w:b w:val="0"/>
                <w:szCs w:val="28"/>
              </w:rPr>
            </w:pPr>
            <w:r w:rsidRPr="00FD1A08">
              <w:rPr>
                <w:rFonts w:cstheme="minorHAnsi"/>
                <w:b w:val="0"/>
                <w:szCs w:val="28"/>
              </w:rPr>
              <w:t xml:space="preserve">    from_port   = 0</w:t>
            </w:r>
          </w:p>
          <w:p w14:paraId="3EC1ACA1" w14:textId="77777777" w:rsidR="00B24841" w:rsidRPr="00FD1A08" w:rsidRDefault="00B24841" w:rsidP="00B24841">
            <w:pPr>
              <w:jc w:val="both"/>
              <w:rPr>
                <w:rFonts w:cstheme="minorHAnsi"/>
                <w:b w:val="0"/>
                <w:szCs w:val="28"/>
              </w:rPr>
            </w:pPr>
            <w:r w:rsidRPr="00FD1A08">
              <w:rPr>
                <w:rFonts w:cstheme="minorHAnsi"/>
                <w:b w:val="0"/>
                <w:szCs w:val="28"/>
              </w:rPr>
              <w:t xml:space="preserve">    to_port     = 0</w:t>
            </w:r>
          </w:p>
          <w:p w14:paraId="270873EE" w14:textId="77777777" w:rsidR="00B24841" w:rsidRPr="00FD1A08" w:rsidRDefault="00B24841" w:rsidP="00B24841">
            <w:pPr>
              <w:jc w:val="both"/>
              <w:rPr>
                <w:rFonts w:cstheme="minorHAnsi"/>
                <w:b w:val="0"/>
                <w:szCs w:val="28"/>
              </w:rPr>
            </w:pPr>
            <w:r w:rsidRPr="00FD1A08">
              <w:rPr>
                <w:rFonts w:cstheme="minorHAnsi"/>
                <w:b w:val="0"/>
                <w:szCs w:val="28"/>
              </w:rPr>
              <w:t xml:space="preserve">    protocol    = "-1"</w:t>
            </w:r>
          </w:p>
          <w:p w14:paraId="0A544A54" w14:textId="77777777" w:rsidR="00B24841" w:rsidRPr="00FD1A08" w:rsidRDefault="00B24841" w:rsidP="00B24841">
            <w:pPr>
              <w:jc w:val="both"/>
              <w:rPr>
                <w:rFonts w:cstheme="minorHAnsi"/>
                <w:b w:val="0"/>
                <w:szCs w:val="28"/>
              </w:rPr>
            </w:pPr>
            <w:r w:rsidRPr="00FD1A08">
              <w:rPr>
                <w:rFonts w:cstheme="minorHAnsi"/>
                <w:b w:val="0"/>
                <w:szCs w:val="28"/>
              </w:rPr>
              <w:t xml:space="preserve">    cidr_blocks = ["0.0.0.0/0"]</w:t>
            </w:r>
          </w:p>
          <w:p w14:paraId="5EB43C53"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437B24C1" w14:textId="77777777" w:rsidR="00B24841" w:rsidRPr="00FD1A08" w:rsidRDefault="00B24841" w:rsidP="00B24841">
            <w:pPr>
              <w:jc w:val="both"/>
              <w:rPr>
                <w:rFonts w:cstheme="minorHAnsi"/>
                <w:b w:val="0"/>
                <w:szCs w:val="28"/>
              </w:rPr>
            </w:pPr>
            <w:r w:rsidRPr="00FD1A08">
              <w:rPr>
                <w:rFonts w:cstheme="minorHAnsi"/>
                <w:b w:val="0"/>
                <w:szCs w:val="28"/>
              </w:rPr>
              <w:t>}</w:t>
            </w:r>
          </w:p>
          <w:p w14:paraId="759DBFC5" w14:textId="77777777" w:rsidR="005B6299" w:rsidRPr="00FD1A08" w:rsidRDefault="005B6299" w:rsidP="00B24841">
            <w:pPr>
              <w:jc w:val="both"/>
              <w:rPr>
                <w:rFonts w:cstheme="minorHAnsi"/>
                <w:b w:val="0"/>
                <w:szCs w:val="28"/>
              </w:rPr>
            </w:pPr>
          </w:p>
          <w:p w14:paraId="663DC977" w14:textId="213F6D7B" w:rsidR="00B24841" w:rsidRPr="00FD1A08" w:rsidRDefault="001F78EC" w:rsidP="00B24841">
            <w:pPr>
              <w:jc w:val="both"/>
              <w:rPr>
                <w:rFonts w:cstheme="minorHAnsi"/>
                <w:szCs w:val="28"/>
              </w:rPr>
            </w:pPr>
            <w:r w:rsidRPr="00FD1A08">
              <w:rPr>
                <w:rFonts w:cstheme="minorHAnsi"/>
                <w:szCs w:val="28"/>
              </w:rPr>
              <w:t>Ce groupe de sécurité permet le trafic HTTP (port 80) et SSH (port 22) entrant de n'importe où, et permet tout le trafic sortant. Il est associé à un VPC spécifique (</w:t>
            </w:r>
            <w:r w:rsidRPr="00FD1A08">
              <w:rPr>
                <w:rStyle w:val="CodeHTML"/>
                <w:rFonts w:asciiTheme="minorHAnsi" w:eastAsiaTheme="minorEastAsia" w:hAnsiTheme="minorHAnsi" w:cstheme="minorHAnsi"/>
                <w:sz w:val="28"/>
                <w:szCs w:val="28"/>
              </w:rPr>
              <w:t>var.vpc_id</w:t>
            </w:r>
            <w:r w:rsidRPr="00FD1A08">
              <w:rPr>
                <w:rFonts w:cstheme="minorHAnsi"/>
                <w:szCs w:val="28"/>
              </w:rPr>
              <w:t>).</w:t>
            </w:r>
          </w:p>
          <w:p w14:paraId="157D4BA9" w14:textId="77777777" w:rsidR="005B6299" w:rsidRPr="00FD1A08" w:rsidRDefault="005B6299" w:rsidP="00B24841">
            <w:pPr>
              <w:jc w:val="both"/>
              <w:rPr>
                <w:rFonts w:cstheme="minorHAnsi"/>
                <w:b w:val="0"/>
                <w:szCs w:val="28"/>
              </w:rPr>
            </w:pPr>
          </w:p>
          <w:p w14:paraId="6B66D3C3" w14:textId="77777777" w:rsidR="00B24841" w:rsidRPr="00FD1A08" w:rsidRDefault="00B24841" w:rsidP="00B24841">
            <w:pPr>
              <w:jc w:val="both"/>
              <w:rPr>
                <w:rFonts w:cstheme="minorHAnsi"/>
                <w:b w:val="0"/>
                <w:szCs w:val="28"/>
              </w:rPr>
            </w:pPr>
            <w:r w:rsidRPr="00FD1A08">
              <w:rPr>
                <w:rFonts w:cstheme="minorHAnsi"/>
                <w:b w:val="0"/>
                <w:szCs w:val="28"/>
              </w:rPr>
              <w:t># Groupe de sécurité pour le back-end</w:t>
            </w:r>
          </w:p>
          <w:p w14:paraId="62D6D181" w14:textId="77777777" w:rsidR="00B24841" w:rsidRPr="00FD1A08" w:rsidRDefault="00B24841" w:rsidP="00B24841">
            <w:pPr>
              <w:jc w:val="both"/>
              <w:rPr>
                <w:rFonts w:cstheme="minorHAnsi"/>
                <w:b w:val="0"/>
                <w:szCs w:val="28"/>
              </w:rPr>
            </w:pPr>
            <w:r w:rsidRPr="00FD1A08">
              <w:rPr>
                <w:rFonts w:cstheme="minorHAnsi"/>
                <w:b w:val="0"/>
                <w:szCs w:val="28"/>
              </w:rPr>
              <w:t>resource "aws_security_group" "backend_sg" {</w:t>
            </w:r>
          </w:p>
          <w:p w14:paraId="663030D4" w14:textId="77777777" w:rsidR="00B24841" w:rsidRPr="00FD1A08" w:rsidRDefault="00B24841" w:rsidP="00B24841">
            <w:pPr>
              <w:jc w:val="both"/>
              <w:rPr>
                <w:rFonts w:cstheme="minorHAnsi"/>
                <w:b w:val="0"/>
                <w:szCs w:val="28"/>
              </w:rPr>
            </w:pPr>
            <w:r w:rsidRPr="00FD1A08">
              <w:rPr>
                <w:rFonts w:cstheme="minorHAnsi"/>
                <w:b w:val="0"/>
                <w:szCs w:val="28"/>
              </w:rPr>
              <w:t xml:space="preserve">  name        = "backend-sg"</w:t>
            </w:r>
          </w:p>
          <w:p w14:paraId="61CE3597" w14:textId="77777777" w:rsidR="00B24841" w:rsidRPr="00FD1A08" w:rsidRDefault="00B24841" w:rsidP="00B24841">
            <w:pPr>
              <w:jc w:val="both"/>
              <w:rPr>
                <w:rFonts w:cstheme="minorHAnsi"/>
                <w:b w:val="0"/>
                <w:szCs w:val="28"/>
              </w:rPr>
            </w:pPr>
            <w:r w:rsidRPr="00FD1A08">
              <w:rPr>
                <w:rFonts w:cstheme="minorHAnsi"/>
                <w:b w:val="0"/>
                <w:szCs w:val="28"/>
              </w:rPr>
              <w:t xml:space="preserve">  description = "Allow HTTP and SSH traffic"</w:t>
            </w:r>
          </w:p>
          <w:p w14:paraId="3EEAD65F" w14:textId="77777777" w:rsidR="00B24841" w:rsidRPr="00FD1A08" w:rsidRDefault="00B24841" w:rsidP="00B24841">
            <w:pPr>
              <w:jc w:val="both"/>
              <w:rPr>
                <w:rFonts w:cstheme="minorHAnsi"/>
                <w:b w:val="0"/>
                <w:szCs w:val="28"/>
              </w:rPr>
            </w:pPr>
            <w:r w:rsidRPr="00FD1A08">
              <w:rPr>
                <w:rFonts w:cstheme="minorHAnsi"/>
                <w:b w:val="0"/>
                <w:szCs w:val="28"/>
              </w:rPr>
              <w:t xml:space="preserve">  vpc_id      = var.vpc_id</w:t>
            </w:r>
          </w:p>
          <w:p w14:paraId="522EBF4C" w14:textId="77777777" w:rsidR="00B24841" w:rsidRPr="00FD1A08" w:rsidRDefault="00B24841" w:rsidP="00B24841">
            <w:pPr>
              <w:jc w:val="both"/>
              <w:rPr>
                <w:rFonts w:cstheme="minorHAnsi"/>
                <w:b w:val="0"/>
                <w:szCs w:val="28"/>
              </w:rPr>
            </w:pPr>
          </w:p>
          <w:p w14:paraId="666D96B5" w14:textId="77777777" w:rsidR="00B24841" w:rsidRPr="00FD1A08" w:rsidRDefault="00B24841" w:rsidP="00B24841">
            <w:pPr>
              <w:jc w:val="both"/>
              <w:rPr>
                <w:rFonts w:cstheme="minorHAnsi"/>
                <w:b w:val="0"/>
                <w:szCs w:val="28"/>
              </w:rPr>
            </w:pPr>
            <w:r w:rsidRPr="00FD1A08">
              <w:rPr>
                <w:rFonts w:cstheme="minorHAnsi"/>
                <w:b w:val="0"/>
                <w:szCs w:val="28"/>
              </w:rPr>
              <w:t xml:space="preserve">  ingress {</w:t>
            </w:r>
          </w:p>
          <w:p w14:paraId="153B7E44" w14:textId="77777777" w:rsidR="00B24841" w:rsidRPr="00FD1A08" w:rsidRDefault="00B24841" w:rsidP="00B24841">
            <w:pPr>
              <w:jc w:val="both"/>
              <w:rPr>
                <w:rFonts w:cstheme="minorHAnsi"/>
                <w:b w:val="0"/>
                <w:szCs w:val="28"/>
              </w:rPr>
            </w:pPr>
            <w:r w:rsidRPr="00FD1A08">
              <w:rPr>
                <w:rFonts w:cstheme="minorHAnsi"/>
                <w:b w:val="0"/>
                <w:szCs w:val="28"/>
              </w:rPr>
              <w:t xml:space="preserve">    from_port   = 80</w:t>
            </w:r>
          </w:p>
          <w:p w14:paraId="2667A862" w14:textId="77777777" w:rsidR="00B24841" w:rsidRPr="00FD1A08" w:rsidRDefault="00B24841" w:rsidP="00B24841">
            <w:pPr>
              <w:jc w:val="both"/>
              <w:rPr>
                <w:rFonts w:cstheme="minorHAnsi"/>
                <w:b w:val="0"/>
                <w:szCs w:val="28"/>
              </w:rPr>
            </w:pPr>
            <w:r w:rsidRPr="00FD1A08">
              <w:rPr>
                <w:rFonts w:cstheme="minorHAnsi"/>
                <w:b w:val="0"/>
                <w:szCs w:val="28"/>
              </w:rPr>
              <w:t xml:space="preserve">    to_port     = 80</w:t>
            </w:r>
          </w:p>
          <w:p w14:paraId="71B37B7C" w14:textId="77777777" w:rsidR="00B24841" w:rsidRPr="00FD1A08" w:rsidRDefault="00B24841" w:rsidP="00B24841">
            <w:pPr>
              <w:jc w:val="both"/>
              <w:rPr>
                <w:rFonts w:cstheme="minorHAnsi"/>
                <w:b w:val="0"/>
                <w:szCs w:val="28"/>
              </w:rPr>
            </w:pPr>
            <w:r w:rsidRPr="00FD1A08">
              <w:rPr>
                <w:rFonts w:cstheme="minorHAnsi"/>
                <w:b w:val="0"/>
                <w:szCs w:val="28"/>
              </w:rPr>
              <w:t xml:space="preserve">    protocol    = "tcp"</w:t>
            </w:r>
          </w:p>
          <w:p w14:paraId="0D95339E" w14:textId="77777777" w:rsidR="00B24841" w:rsidRPr="00FD1A08" w:rsidRDefault="00B24841" w:rsidP="00B24841">
            <w:pPr>
              <w:jc w:val="both"/>
              <w:rPr>
                <w:rFonts w:cstheme="minorHAnsi"/>
                <w:b w:val="0"/>
                <w:szCs w:val="28"/>
              </w:rPr>
            </w:pPr>
            <w:r w:rsidRPr="00FD1A08">
              <w:rPr>
                <w:rFonts w:cstheme="minorHAnsi"/>
                <w:b w:val="0"/>
                <w:szCs w:val="28"/>
              </w:rPr>
              <w:lastRenderedPageBreak/>
              <w:t xml:space="preserve">    cidr_blocks = ["0.0.0.0/0"]</w:t>
            </w:r>
          </w:p>
          <w:p w14:paraId="2FE9F9B5"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3E1D6F45" w14:textId="77777777" w:rsidR="00B24841" w:rsidRPr="00FD1A08" w:rsidRDefault="00B24841" w:rsidP="00B24841">
            <w:pPr>
              <w:jc w:val="both"/>
              <w:rPr>
                <w:rFonts w:cstheme="minorHAnsi"/>
                <w:b w:val="0"/>
                <w:szCs w:val="28"/>
              </w:rPr>
            </w:pPr>
          </w:p>
          <w:p w14:paraId="0A426DBB" w14:textId="77777777" w:rsidR="00B24841" w:rsidRPr="00FD1A08" w:rsidRDefault="00B24841" w:rsidP="00B24841">
            <w:pPr>
              <w:jc w:val="both"/>
              <w:rPr>
                <w:rFonts w:cstheme="minorHAnsi"/>
                <w:b w:val="0"/>
                <w:szCs w:val="28"/>
              </w:rPr>
            </w:pPr>
            <w:r w:rsidRPr="00FD1A08">
              <w:rPr>
                <w:rFonts w:cstheme="minorHAnsi"/>
                <w:b w:val="0"/>
                <w:szCs w:val="28"/>
              </w:rPr>
              <w:t xml:space="preserve">  ingress {</w:t>
            </w:r>
          </w:p>
          <w:p w14:paraId="3178533C" w14:textId="77777777" w:rsidR="00B24841" w:rsidRPr="00FD1A08" w:rsidRDefault="00B24841" w:rsidP="00B24841">
            <w:pPr>
              <w:jc w:val="both"/>
              <w:rPr>
                <w:rFonts w:cstheme="minorHAnsi"/>
                <w:b w:val="0"/>
                <w:szCs w:val="28"/>
              </w:rPr>
            </w:pPr>
            <w:r w:rsidRPr="00FD1A08">
              <w:rPr>
                <w:rFonts w:cstheme="minorHAnsi"/>
                <w:b w:val="0"/>
                <w:szCs w:val="28"/>
              </w:rPr>
              <w:t xml:space="preserve">    from_port   = 22</w:t>
            </w:r>
          </w:p>
          <w:p w14:paraId="701DF664" w14:textId="77777777" w:rsidR="00B24841" w:rsidRPr="00FD1A08" w:rsidRDefault="00B24841" w:rsidP="00B24841">
            <w:pPr>
              <w:jc w:val="both"/>
              <w:rPr>
                <w:rFonts w:cstheme="minorHAnsi"/>
                <w:b w:val="0"/>
                <w:szCs w:val="28"/>
              </w:rPr>
            </w:pPr>
            <w:r w:rsidRPr="00FD1A08">
              <w:rPr>
                <w:rFonts w:cstheme="minorHAnsi"/>
                <w:b w:val="0"/>
                <w:szCs w:val="28"/>
              </w:rPr>
              <w:t xml:space="preserve">    to_port     = 22</w:t>
            </w:r>
          </w:p>
          <w:p w14:paraId="4882531D" w14:textId="77777777" w:rsidR="00B24841" w:rsidRPr="00FD1A08" w:rsidRDefault="00B24841" w:rsidP="00B24841">
            <w:pPr>
              <w:jc w:val="both"/>
              <w:rPr>
                <w:rFonts w:cstheme="minorHAnsi"/>
                <w:b w:val="0"/>
                <w:szCs w:val="28"/>
              </w:rPr>
            </w:pPr>
            <w:r w:rsidRPr="00FD1A08">
              <w:rPr>
                <w:rFonts w:cstheme="minorHAnsi"/>
                <w:b w:val="0"/>
                <w:szCs w:val="28"/>
              </w:rPr>
              <w:t xml:space="preserve">    protocol    = "tcp"</w:t>
            </w:r>
          </w:p>
          <w:p w14:paraId="4ABB51E2" w14:textId="77777777" w:rsidR="00B24841" w:rsidRPr="00FD1A08" w:rsidRDefault="00B24841" w:rsidP="00B24841">
            <w:pPr>
              <w:jc w:val="both"/>
              <w:rPr>
                <w:rFonts w:cstheme="minorHAnsi"/>
                <w:b w:val="0"/>
                <w:szCs w:val="28"/>
              </w:rPr>
            </w:pPr>
            <w:r w:rsidRPr="00FD1A08">
              <w:rPr>
                <w:rFonts w:cstheme="minorHAnsi"/>
                <w:b w:val="0"/>
                <w:szCs w:val="28"/>
              </w:rPr>
              <w:t xml:space="preserve">    cidr_blocks = ["0.0.0.0/0"]</w:t>
            </w:r>
          </w:p>
          <w:p w14:paraId="0F41167C"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4F083C2F" w14:textId="77777777" w:rsidR="00B24841" w:rsidRPr="00FD1A08" w:rsidRDefault="00B24841" w:rsidP="00B24841">
            <w:pPr>
              <w:jc w:val="both"/>
              <w:rPr>
                <w:rFonts w:cstheme="minorHAnsi"/>
                <w:b w:val="0"/>
                <w:szCs w:val="28"/>
              </w:rPr>
            </w:pPr>
          </w:p>
          <w:p w14:paraId="09F9A634" w14:textId="77777777" w:rsidR="00B24841" w:rsidRPr="00FD1A08" w:rsidRDefault="00B24841" w:rsidP="00B24841">
            <w:pPr>
              <w:jc w:val="both"/>
              <w:rPr>
                <w:rFonts w:cstheme="minorHAnsi"/>
                <w:b w:val="0"/>
                <w:szCs w:val="28"/>
              </w:rPr>
            </w:pPr>
            <w:r w:rsidRPr="00FD1A08">
              <w:rPr>
                <w:rFonts w:cstheme="minorHAnsi"/>
                <w:b w:val="0"/>
                <w:szCs w:val="28"/>
              </w:rPr>
              <w:t xml:space="preserve">  egress {</w:t>
            </w:r>
          </w:p>
          <w:p w14:paraId="4969C52C" w14:textId="77777777" w:rsidR="00B24841" w:rsidRPr="00FD1A08" w:rsidRDefault="00B24841" w:rsidP="00B24841">
            <w:pPr>
              <w:jc w:val="both"/>
              <w:rPr>
                <w:rFonts w:cstheme="minorHAnsi"/>
                <w:b w:val="0"/>
                <w:szCs w:val="28"/>
              </w:rPr>
            </w:pPr>
            <w:r w:rsidRPr="00FD1A08">
              <w:rPr>
                <w:rFonts w:cstheme="minorHAnsi"/>
                <w:b w:val="0"/>
                <w:szCs w:val="28"/>
              </w:rPr>
              <w:t xml:space="preserve">    from_port   = 0</w:t>
            </w:r>
          </w:p>
          <w:p w14:paraId="79BE103B" w14:textId="77777777" w:rsidR="00B24841" w:rsidRPr="00FD1A08" w:rsidRDefault="00B24841" w:rsidP="00B24841">
            <w:pPr>
              <w:jc w:val="both"/>
              <w:rPr>
                <w:rFonts w:cstheme="minorHAnsi"/>
                <w:b w:val="0"/>
                <w:szCs w:val="28"/>
              </w:rPr>
            </w:pPr>
            <w:r w:rsidRPr="00FD1A08">
              <w:rPr>
                <w:rFonts w:cstheme="minorHAnsi"/>
                <w:b w:val="0"/>
                <w:szCs w:val="28"/>
              </w:rPr>
              <w:t xml:space="preserve">    to_port     = 0</w:t>
            </w:r>
          </w:p>
          <w:p w14:paraId="0B81B32E" w14:textId="77777777" w:rsidR="00B24841" w:rsidRPr="00FD1A08" w:rsidRDefault="00B24841" w:rsidP="00B24841">
            <w:pPr>
              <w:jc w:val="both"/>
              <w:rPr>
                <w:rFonts w:cstheme="minorHAnsi"/>
                <w:b w:val="0"/>
                <w:szCs w:val="28"/>
              </w:rPr>
            </w:pPr>
            <w:r w:rsidRPr="00FD1A08">
              <w:rPr>
                <w:rFonts w:cstheme="minorHAnsi"/>
                <w:b w:val="0"/>
                <w:szCs w:val="28"/>
              </w:rPr>
              <w:t xml:space="preserve">    protocol    = "-1"</w:t>
            </w:r>
          </w:p>
          <w:p w14:paraId="09C3960D" w14:textId="77777777" w:rsidR="00B24841" w:rsidRPr="00FD1A08" w:rsidRDefault="00B24841" w:rsidP="00B24841">
            <w:pPr>
              <w:jc w:val="both"/>
              <w:rPr>
                <w:rFonts w:cstheme="minorHAnsi"/>
                <w:b w:val="0"/>
                <w:szCs w:val="28"/>
              </w:rPr>
            </w:pPr>
            <w:r w:rsidRPr="00FD1A08">
              <w:rPr>
                <w:rFonts w:cstheme="minorHAnsi"/>
                <w:b w:val="0"/>
                <w:szCs w:val="28"/>
              </w:rPr>
              <w:t xml:space="preserve">    cidr_blocks = ["0.0.0.0/0"]</w:t>
            </w:r>
          </w:p>
          <w:p w14:paraId="2F6015E3"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143482E7" w14:textId="77777777" w:rsidR="00B24841" w:rsidRPr="00FD1A08" w:rsidRDefault="00B24841" w:rsidP="00B24841">
            <w:pPr>
              <w:jc w:val="both"/>
              <w:rPr>
                <w:rFonts w:cstheme="minorHAnsi"/>
                <w:b w:val="0"/>
                <w:szCs w:val="28"/>
              </w:rPr>
            </w:pPr>
            <w:r w:rsidRPr="00FD1A08">
              <w:rPr>
                <w:rFonts w:cstheme="minorHAnsi"/>
                <w:b w:val="0"/>
                <w:szCs w:val="28"/>
              </w:rPr>
              <w:t>}</w:t>
            </w:r>
          </w:p>
          <w:p w14:paraId="721C6D25" w14:textId="77777777" w:rsidR="005B6299" w:rsidRPr="00FD1A08" w:rsidRDefault="005B6299" w:rsidP="00B24841">
            <w:pPr>
              <w:jc w:val="both"/>
              <w:rPr>
                <w:rFonts w:cstheme="minorHAnsi"/>
                <w:b w:val="0"/>
                <w:szCs w:val="28"/>
              </w:rPr>
            </w:pPr>
          </w:p>
          <w:p w14:paraId="4D4263DF" w14:textId="5406BBBF" w:rsidR="001F78EC" w:rsidRPr="00FD1A08" w:rsidRDefault="001F78EC" w:rsidP="00B24841">
            <w:pPr>
              <w:jc w:val="both"/>
              <w:rPr>
                <w:rFonts w:cstheme="minorHAnsi"/>
                <w:b w:val="0"/>
                <w:szCs w:val="28"/>
              </w:rPr>
            </w:pPr>
            <w:r w:rsidRPr="00FD1A08">
              <w:rPr>
                <w:rFonts w:cstheme="minorHAnsi"/>
                <w:szCs w:val="28"/>
              </w:rPr>
              <w:t>Ce groupe de sécurité est similaire à celui du front-end, permettant également le trafic HTTP et SSH entrant et tout le trafic sortant.</w:t>
            </w:r>
          </w:p>
          <w:p w14:paraId="3D8E9ECD" w14:textId="77777777" w:rsidR="00B24841" w:rsidRPr="00FD1A08" w:rsidRDefault="00B24841" w:rsidP="00B24841">
            <w:pPr>
              <w:jc w:val="both"/>
              <w:rPr>
                <w:rFonts w:cstheme="minorHAnsi"/>
                <w:b w:val="0"/>
                <w:szCs w:val="28"/>
              </w:rPr>
            </w:pPr>
          </w:p>
          <w:p w14:paraId="236EF1DF" w14:textId="77777777" w:rsidR="00B24841" w:rsidRPr="00FD1A08" w:rsidRDefault="00B24841" w:rsidP="00B24841">
            <w:pPr>
              <w:jc w:val="both"/>
              <w:rPr>
                <w:rFonts w:cstheme="minorHAnsi"/>
                <w:b w:val="0"/>
                <w:szCs w:val="28"/>
              </w:rPr>
            </w:pPr>
            <w:r w:rsidRPr="00FD1A08">
              <w:rPr>
                <w:rFonts w:cstheme="minorHAnsi"/>
                <w:b w:val="0"/>
                <w:szCs w:val="28"/>
              </w:rPr>
              <w:t># Groupe de sécurité pour l'instance RDS</w:t>
            </w:r>
          </w:p>
          <w:p w14:paraId="7241B1DB" w14:textId="77777777" w:rsidR="00B24841" w:rsidRPr="00FD1A08" w:rsidRDefault="00B24841" w:rsidP="00B24841">
            <w:pPr>
              <w:jc w:val="both"/>
              <w:rPr>
                <w:rFonts w:cstheme="minorHAnsi"/>
                <w:b w:val="0"/>
                <w:szCs w:val="28"/>
              </w:rPr>
            </w:pPr>
            <w:r w:rsidRPr="00FD1A08">
              <w:rPr>
                <w:rFonts w:cstheme="minorHAnsi"/>
                <w:b w:val="0"/>
                <w:szCs w:val="28"/>
              </w:rPr>
              <w:t>resource "aws_security_group" "rds_sg" {</w:t>
            </w:r>
          </w:p>
          <w:p w14:paraId="5D510116" w14:textId="77777777" w:rsidR="00B24841" w:rsidRPr="00FD1A08" w:rsidRDefault="00B24841" w:rsidP="00B24841">
            <w:pPr>
              <w:jc w:val="both"/>
              <w:rPr>
                <w:rFonts w:cstheme="minorHAnsi"/>
                <w:b w:val="0"/>
                <w:szCs w:val="28"/>
              </w:rPr>
            </w:pPr>
            <w:r w:rsidRPr="00FD1A08">
              <w:rPr>
                <w:rFonts w:cstheme="minorHAnsi"/>
                <w:b w:val="0"/>
                <w:szCs w:val="28"/>
              </w:rPr>
              <w:t xml:space="preserve">  name        = "rds-sg"</w:t>
            </w:r>
          </w:p>
          <w:p w14:paraId="07A3A3CE" w14:textId="77777777" w:rsidR="00B24841" w:rsidRPr="00FD1A08" w:rsidRDefault="00B24841" w:rsidP="00B24841">
            <w:pPr>
              <w:jc w:val="both"/>
              <w:rPr>
                <w:rFonts w:cstheme="minorHAnsi"/>
                <w:b w:val="0"/>
                <w:szCs w:val="28"/>
              </w:rPr>
            </w:pPr>
            <w:r w:rsidRPr="00FD1A08">
              <w:rPr>
                <w:rFonts w:cstheme="minorHAnsi"/>
                <w:b w:val="0"/>
                <w:szCs w:val="28"/>
              </w:rPr>
              <w:t xml:space="preserve">  description = "Allow MySQL traffic"</w:t>
            </w:r>
          </w:p>
          <w:p w14:paraId="2BCFBE26" w14:textId="77777777" w:rsidR="00B24841" w:rsidRPr="00FD1A08" w:rsidRDefault="00B24841" w:rsidP="00B24841">
            <w:pPr>
              <w:jc w:val="both"/>
              <w:rPr>
                <w:rFonts w:cstheme="minorHAnsi"/>
                <w:b w:val="0"/>
                <w:szCs w:val="28"/>
              </w:rPr>
            </w:pPr>
            <w:r w:rsidRPr="00FD1A08">
              <w:rPr>
                <w:rFonts w:cstheme="minorHAnsi"/>
                <w:b w:val="0"/>
                <w:szCs w:val="28"/>
              </w:rPr>
              <w:t xml:space="preserve">  vpc_id      = var.vpc_id</w:t>
            </w:r>
          </w:p>
          <w:p w14:paraId="5BBE8701" w14:textId="77777777" w:rsidR="00B24841" w:rsidRPr="00FD1A08" w:rsidRDefault="00B24841" w:rsidP="00B24841">
            <w:pPr>
              <w:jc w:val="both"/>
              <w:rPr>
                <w:rFonts w:cstheme="minorHAnsi"/>
                <w:b w:val="0"/>
                <w:szCs w:val="28"/>
              </w:rPr>
            </w:pPr>
          </w:p>
          <w:p w14:paraId="374E0AFA" w14:textId="77777777" w:rsidR="00B24841" w:rsidRPr="00FD1A08" w:rsidRDefault="00B24841" w:rsidP="00B24841">
            <w:pPr>
              <w:jc w:val="both"/>
              <w:rPr>
                <w:rFonts w:cstheme="minorHAnsi"/>
                <w:b w:val="0"/>
                <w:szCs w:val="28"/>
              </w:rPr>
            </w:pPr>
            <w:r w:rsidRPr="00FD1A08">
              <w:rPr>
                <w:rFonts w:cstheme="minorHAnsi"/>
                <w:b w:val="0"/>
                <w:szCs w:val="28"/>
              </w:rPr>
              <w:t xml:space="preserve">  ingress {</w:t>
            </w:r>
          </w:p>
          <w:p w14:paraId="4807FBF3" w14:textId="77777777" w:rsidR="00B24841" w:rsidRPr="00FD1A08" w:rsidRDefault="00B24841" w:rsidP="00B24841">
            <w:pPr>
              <w:jc w:val="both"/>
              <w:rPr>
                <w:rFonts w:cstheme="minorHAnsi"/>
                <w:b w:val="0"/>
                <w:szCs w:val="28"/>
              </w:rPr>
            </w:pPr>
            <w:r w:rsidRPr="00FD1A08">
              <w:rPr>
                <w:rFonts w:cstheme="minorHAnsi"/>
                <w:b w:val="0"/>
                <w:szCs w:val="28"/>
              </w:rPr>
              <w:t xml:space="preserve">    from_port   = 3306</w:t>
            </w:r>
          </w:p>
          <w:p w14:paraId="75597F07" w14:textId="77777777" w:rsidR="00B24841" w:rsidRPr="00FD1A08" w:rsidRDefault="00B24841" w:rsidP="00B24841">
            <w:pPr>
              <w:jc w:val="both"/>
              <w:rPr>
                <w:rFonts w:cstheme="minorHAnsi"/>
                <w:b w:val="0"/>
                <w:szCs w:val="28"/>
              </w:rPr>
            </w:pPr>
            <w:r w:rsidRPr="00FD1A08">
              <w:rPr>
                <w:rFonts w:cstheme="minorHAnsi"/>
                <w:b w:val="0"/>
                <w:szCs w:val="28"/>
              </w:rPr>
              <w:t xml:space="preserve">    to_port     = 3306</w:t>
            </w:r>
          </w:p>
          <w:p w14:paraId="056B2303" w14:textId="77777777" w:rsidR="00B24841" w:rsidRPr="00FD1A08" w:rsidRDefault="00B24841" w:rsidP="00B24841">
            <w:pPr>
              <w:jc w:val="both"/>
              <w:rPr>
                <w:rFonts w:cstheme="minorHAnsi"/>
                <w:b w:val="0"/>
                <w:szCs w:val="28"/>
              </w:rPr>
            </w:pPr>
            <w:r w:rsidRPr="00FD1A08">
              <w:rPr>
                <w:rFonts w:cstheme="minorHAnsi"/>
                <w:b w:val="0"/>
                <w:szCs w:val="28"/>
              </w:rPr>
              <w:t xml:space="preserve">    protocol    = "tcp"</w:t>
            </w:r>
          </w:p>
          <w:p w14:paraId="7A2ADA1E" w14:textId="77777777" w:rsidR="00B24841" w:rsidRPr="00FD1A08" w:rsidRDefault="00B24841" w:rsidP="00B24841">
            <w:pPr>
              <w:jc w:val="both"/>
              <w:rPr>
                <w:rFonts w:cstheme="minorHAnsi"/>
                <w:b w:val="0"/>
                <w:szCs w:val="28"/>
              </w:rPr>
            </w:pPr>
            <w:r w:rsidRPr="00FD1A08">
              <w:rPr>
                <w:rFonts w:cstheme="minorHAnsi"/>
                <w:b w:val="0"/>
                <w:szCs w:val="28"/>
              </w:rPr>
              <w:t xml:space="preserve">    cidr_blocks = ["0.0.0.0/0"]</w:t>
            </w:r>
          </w:p>
          <w:p w14:paraId="58FE9B4C" w14:textId="77777777" w:rsidR="00B24841" w:rsidRPr="00FD1A08" w:rsidRDefault="00B24841" w:rsidP="00B24841">
            <w:pPr>
              <w:jc w:val="both"/>
              <w:rPr>
                <w:rFonts w:cstheme="minorHAnsi"/>
                <w:b w:val="0"/>
                <w:szCs w:val="28"/>
              </w:rPr>
            </w:pPr>
            <w:r w:rsidRPr="00FD1A08">
              <w:rPr>
                <w:rFonts w:cstheme="minorHAnsi"/>
                <w:b w:val="0"/>
                <w:szCs w:val="28"/>
              </w:rPr>
              <w:lastRenderedPageBreak/>
              <w:t xml:space="preserve">  }</w:t>
            </w:r>
          </w:p>
          <w:p w14:paraId="3A9889C0" w14:textId="77777777" w:rsidR="00B24841" w:rsidRPr="00FD1A08" w:rsidRDefault="00B24841" w:rsidP="00B24841">
            <w:pPr>
              <w:jc w:val="both"/>
              <w:rPr>
                <w:rFonts w:cstheme="minorHAnsi"/>
                <w:b w:val="0"/>
                <w:szCs w:val="28"/>
              </w:rPr>
            </w:pPr>
          </w:p>
          <w:p w14:paraId="08E96E1C" w14:textId="77777777" w:rsidR="00B24841" w:rsidRPr="00FD1A08" w:rsidRDefault="00B24841" w:rsidP="00B24841">
            <w:pPr>
              <w:jc w:val="both"/>
              <w:rPr>
                <w:rFonts w:cstheme="minorHAnsi"/>
                <w:b w:val="0"/>
                <w:szCs w:val="28"/>
              </w:rPr>
            </w:pPr>
            <w:r w:rsidRPr="00FD1A08">
              <w:rPr>
                <w:rFonts w:cstheme="minorHAnsi"/>
                <w:b w:val="0"/>
                <w:szCs w:val="28"/>
              </w:rPr>
              <w:t xml:space="preserve">  egress {</w:t>
            </w:r>
          </w:p>
          <w:p w14:paraId="7E31D619" w14:textId="77777777" w:rsidR="00B24841" w:rsidRPr="00FD1A08" w:rsidRDefault="00B24841" w:rsidP="00B24841">
            <w:pPr>
              <w:jc w:val="both"/>
              <w:rPr>
                <w:rFonts w:cstheme="minorHAnsi"/>
                <w:b w:val="0"/>
                <w:szCs w:val="28"/>
              </w:rPr>
            </w:pPr>
            <w:r w:rsidRPr="00FD1A08">
              <w:rPr>
                <w:rFonts w:cstheme="minorHAnsi"/>
                <w:b w:val="0"/>
                <w:szCs w:val="28"/>
              </w:rPr>
              <w:t xml:space="preserve">    from_port   = 0</w:t>
            </w:r>
          </w:p>
          <w:p w14:paraId="58EF8A8C" w14:textId="77777777" w:rsidR="00B24841" w:rsidRPr="00FD1A08" w:rsidRDefault="00B24841" w:rsidP="00B24841">
            <w:pPr>
              <w:jc w:val="both"/>
              <w:rPr>
                <w:rFonts w:cstheme="minorHAnsi"/>
                <w:b w:val="0"/>
                <w:szCs w:val="28"/>
              </w:rPr>
            </w:pPr>
            <w:r w:rsidRPr="00FD1A08">
              <w:rPr>
                <w:rFonts w:cstheme="minorHAnsi"/>
                <w:b w:val="0"/>
                <w:szCs w:val="28"/>
              </w:rPr>
              <w:t xml:space="preserve">    to_port     = 0</w:t>
            </w:r>
          </w:p>
          <w:p w14:paraId="78A2F44C" w14:textId="77777777" w:rsidR="00B24841" w:rsidRPr="00FD1A08" w:rsidRDefault="00B24841" w:rsidP="00B24841">
            <w:pPr>
              <w:jc w:val="both"/>
              <w:rPr>
                <w:rFonts w:cstheme="minorHAnsi"/>
                <w:b w:val="0"/>
                <w:szCs w:val="28"/>
              </w:rPr>
            </w:pPr>
            <w:r w:rsidRPr="00FD1A08">
              <w:rPr>
                <w:rFonts w:cstheme="minorHAnsi"/>
                <w:b w:val="0"/>
                <w:szCs w:val="28"/>
              </w:rPr>
              <w:t xml:space="preserve">    protocol    = "-1"</w:t>
            </w:r>
          </w:p>
          <w:p w14:paraId="1E8306D7" w14:textId="77777777" w:rsidR="00B24841" w:rsidRPr="00FD1A08" w:rsidRDefault="00B24841" w:rsidP="00B24841">
            <w:pPr>
              <w:jc w:val="both"/>
              <w:rPr>
                <w:rFonts w:cstheme="minorHAnsi"/>
                <w:b w:val="0"/>
                <w:szCs w:val="28"/>
              </w:rPr>
            </w:pPr>
            <w:r w:rsidRPr="00FD1A08">
              <w:rPr>
                <w:rFonts w:cstheme="minorHAnsi"/>
                <w:b w:val="0"/>
                <w:szCs w:val="28"/>
              </w:rPr>
              <w:t xml:space="preserve">    cidr_blocks = ["0.0.0.0/0"]</w:t>
            </w:r>
          </w:p>
          <w:p w14:paraId="23AA2A11"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0E006876" w14:textId="5E023E86" w:rsidR="001F78EC" w:rsidRDefault="00B24841" w:rsidP="00B24841">
            <w:pPr>
              <w:jc w:val="both"/>
              <w:rPr>
                <w:rFonts w:cstheme="minorHAnsi"/>
                <w:b w:val="0"/>
                <w:szCs w:val="28"/>
              </w:rPr>
            </w:pPr>
            <w:r w:rsidRPr="00FD1A08">
              <w:rPr>
                <w:rFonts w:cstheme="minorHAnsi"/>
                <w:b w:val="0"/>
                <w:szCs w:val="28"/>
              </w:rPr>
              <w:t>}</w:t>
            </w:r>
          </w:p>
          <w:p w14:paraId="2E730141" w14:textId="77777777" w:rsidR="002928AA" w:rsidRPr="00FD1A08" w:rsidRDefault="002928AA" w:rsidP="00B24841">
            <w:pPr>
              <w:jc w:val="both"/>
              <w:rPr>
                <w:rFonts w:cstheme="minorHAnsi"/>
                <w:b w:val="0"/>
                <w:szCs w:val="28"/>
              </w:rPr>
            </w:pPr>
          </w:p>
          <w:p w14:paraId="15C5BB72" w14:textId="77777777" w:rsidR="001F78EC" w:rsidRPr="00FD1A08" w:rsidRDefault="001F78EC" w:rsidP="001F78EC">
            <w:pPr>
              <w:jc w:val="both"/>
              <w:rPr>
                <w:rFonts w:cstheme="minorHAnsi"/>
                <w:b w:val="0"/>
                <w:szCs w:val="28"/>
              </w:rPr>
            </w:pPr>
            <w:r w:rsidRPr="00FD1A08">
              <w:rPr>
                <w:rFonts w:cstheme="minorHAnsi"/>
                <w:szCs w:val="28"/>
              </w:rPr>
              <w:t>Ce groupe de sécurité permet le trafic MySQL entrant (port 3306) de n'importe où et tout le trafic sortant.</w:t>
            </w:r>
          </w:p>
          <w:p w14:paraId="2EF3A3CF" w14:textId="77777777" w:rsidR="00B24841" w:rsidRPr="00FD1A08" w:rsidRDefault="00B24841" w:rsidP="00B24841">
            <w:pPr>
              <w:jc w:val="both"/>
              <w:rPr>
                <w:rFonts w:cstheme="minorHAnsi"/>
                <w:b w:val="0"/>
                <w:szCs w:val="28"/>
              </w:rPr>
            </w:pPr>
          </w:p>
          <w:p w14:paraId="53E0101E" w14:textId="77777777" w:rsidR="00B24841" w:rsidRPr="00FD1A08" w:rsidRDefault="00B24841" w:rsidP="00B24841">
            <w:pPr>
              <w:jc w:val="both"/>
              <w:rPr>
                <w:rFonts w:cstheme="minorHAnsi"/>
                <w:b w:val="0"/>
                <w:szCs w:val="28"/>
              </w:rPr>
            </w:pPr>
            <w:r w:rsidRPr="00FD1A08">
              <w:rPr>
                <w:rFonts w:cstheme="minorHAnsi"/>
                <w:b w:val="0"/>
                <w:szCs w:val="28"/>
              </w:rPr>
              <w:t># Paire de clés SSH</w:t>
            </w:r>
          </w:p>
          <w:p w14:paraId="55D73985" w14:textId="77777777" w:rsidR="00B24841" w:rsidRPr="00FD1A08" w:rsidRDefault="00B24841" w:rsidP="00B24841">
            <w:pPr>
              <w:jc w:val="both"/>
              <w:rPr>
                <w:rFonts w:cstheme="minorHAnsi"/>
                <w:b w:val="0"/>
                <w:szCs w:val="28"/>
              </w:rPr>
            </w:pPr>
            <w:r w:rsidRPr="00FD1A08">
              <w:rPr>
                <w:rFonts w:cstheme="minorHAnsi"/>
                <w:b w:val="0"/>
                <w:szCs w:val="28"/>
              </w:rPr>
              <w:t>resource "aws_key_pair" "deployer_key" {</w:t>
            </w:r>
          </w:p>
          <w:p w14:paraId="3CC68F5D" w14:textId="77777777" w:rsidR="00B24841" w:rsidRPr="00FD1A08" w:rsidRDefault="00B24841" w:rsidP="00B24841">
            <w:pPr>
              <w:jc w:val="both"/>
              <w:rPr>
                <w:rFonts w:cstheme="minorHAnsi"/>
                <w:b w:val="0"/>
                <w:szCs w:val="28"/>
              </w:rPr>
            </w:pPr>
            <w:r w:rsidRPr="00FD1A08">
              <w:rPr>
                <w:rFonts w:cstheme="minorHAnsi"/>
                <w:b w:val="0"/>
                <w:szCs w:val="28"/>
              </w:rPr>
              <w:t xml:space="preserve">  key_name   = var.key_name</w:t>
            </w:r>
          </w:p>
          <w:p w14:paraId="2876B9C7" w14:textId="77777777" w:rsidR="00B24841" w:rsidRPr="00FD1A08" w:rsidRDefault="00B24841" w:rsidP="00B24841">
            <w:pPr>
              <w:jc w:val="both"/>
              <w:rPr>
                <w:rFonts w:cstheme="minorHAnsi"/>
                <w:b w:val="0"/>
                <w:szCs w:val="28"/>
              </w:rPr>
            </w:pPr>
            <w:r w:rsidRPr="00FD1A08">
              <w:rPr>
                <w:rFonts w:cstheme="minorHAnsi"/>
                <w:b w:val="0"/>
                <w:szCs w:val="28"/>
              </w:rPr>
              <w:t xml:space="preserve">  public_key = file("~/.ssh/${var.key_name}.pub")</w:t>
            </w:r>
          </w:p>
          <w:p w14:paraId="6DC1DCB5" w14:textId="77777777" w:rsidR="00B24841" w:rsidRPr="00FD1A08" w:rsidRDefault="00B24841" w:rsidP="00B24841">
            <w:pPr>
              <w:jc w:val="both"/>
              <w:rPr>
                <w:rFonts w:cstheme="minorHAnsi"/>
                <w:b w:val="0"/>
                <w:szCs w:val="28"/>
              </w:rPr>
            </w:pPr>
            <w:r w:rsidRPr="00FD1A08">
              <w:rPr>
                <w:rFonts w:cstheme="minorHAnsi"/>
                <w:b w:val="0"/>
                <w:szCs w:val="28"/>
              </w:rPr>
              <w:t>}</w:t>
            </w:r>
          </w:p>
          <w:p w14:paraId="7656D03E" w14:textId="77777777" w:rsidR="005B6299" w:rsidRPr="00FD1A08" w:rsidRDefault="005B6299" w:rsidP="00B24841">
            <w:pPr>
              <w:jc w:val="both"/>
              <w:rPr>
                <w:rFonts w:cstheme="minorHAnsi"/>
                <w:b w:val="0"/>
                <w:szCs w:val="28"/>
              </w:rPr>
            </w:pPr>
          </w:p>
          <w:p w14:paraId="5EE3F982" w14:textId="11BF788F" w:rsidR="001F78EC" w:rsidRPr="00FD1A08" w:rsidRDefault="001F78EC" w:rsidP="00B24841">
            <w:pPr>
              <w:jc w:val="both"/>
              <w:rPr>
                <w:rFonts w:cstheme="minorHAnsi"/>
                <w:b w:val="0"/>
                <w:szCs w:val="28"/>
              </w:rPr>
            </w:pPr>
            <w:r w:rsidRPr="00FD1A08">
              <w:rPr>
                <w:rFonts w:cstheme="minorHAnsi"/>
                <w:szCs w:val="28"/>
              </w:rPr>
              <w:t>Cette ressource crée une paire de clés SSH pour permettre l'accès aux instances EC2. La clé publique est lue à partir d'un fichier local.</w:t>
            </w:r>
          </w:p>
          <w:p w14:paraId="503E982C" w14:textId="77777777" w:rsidR="001F78EC" w:rsidRPr="00FD1A08" w:rsidRDefault="001F78EC" w:rsidP="00B24841">
            <w:pPr>
              <w:jc w:val="both"/>
              <w:rPr>
                <w:rFonts w:cstheme="minorHAnsi"/>
                <w:b w:val="0"/>
                <w:szCs w:val="28"/>
              </w:rPr>
            </w:pPr>
          </w:p>
          <w:p w14:paraId="5E680318" w14:textId="77777777" w:rsidR="00B24841" w:rsidRPr="00FD1A08" w:rsidRDefault="00B24841" w:rsidP="00B24841">
            <w:pPr>
              <w:jc w:val="both"/>
              <w:rPr>
                <w:rFonts w:cstheme="minorHAnsi"/>
                <w:b w:val="0"/>
                <w:szCs w:val="28"/>
              </w:rPr>
            </w:pPr>
            <w:r w:rsidRPr="00FD1A08">
              <w:rPr>
                <w:rFonts w:cstheme="minorHAnsi"/>
                <w:b w:val="0"/>
                <w:szCs w:val="28"/>
              </w:rPr>
              <w:t># Instances EC2 pour le front-end</w:t>
            </w:r>
          </w:p>
          <w:p w14:paraId="574B952C" w14:textId="77777777" w:rsidR="00B24841" w:rsidRPr="00FD1A08" w:rsidRDefault="00B24841" w:rsidP="00B24841">
            <w:pPr>
              <w:jc w:val="both"/>
              <w:rPr>
                <w:rFonts w:cstheme="minorHAnsi"/>
                <w:b w:val="0"/>
                <w:szCs w:val="28"/>
              </w:rPr>
            </w:pPr>
            <w:r w:rsidRPr="00FD1A08">
              <w:rPr>
                <w:rFonts w:cstheme="minorHAnsi"/>
                <w:b w:val="0"/>
                <w:szCs w:val="28"/>
              </w:rPr>
              <w:t>resource "aws_instance" "frontend_instance" {</w:t>
            </w:r>
          </w:p>
          <w:p w14:paraId="09A69094" w14:textId="77777777" w:rsidR="00B24841" w:rsidRPr="00FD1A08" w:rsidRDefault="00B24841" w:rsidP="00B24841">
            <w:pPr>
              <w:jc w:val="both"/>
              <w:rPr>
                <w:rFonts w:cstheme="minorHAnsi"/>
                <w:b w:val="0"/>
                <w:szCs w:val="28"/>
              </w:rPr>
            </w:pPr>
            <w:r w:rsidRPr="00FD1A08">
              <w:rPr>
                <w:rFonts w:cstheme="minorHAnsi"/>
                <w:b w:val="0"/>
                <w:szCs w:val="28"/>
              </w:rPr>
              <w:t xml:space="preserve">  count         = 2</w:t>
            </w:r>
          </w:p>
          <w:p w14:paraId="56053E34" w14:textId="77777777" w:rsidR="00B24841" w:rsidRPr="00FD1A08" w:rsidRDefault="00B24841" w:rsidP="00B24841">
            <w:pPr>
              <w:jc w:val="both"/>
              <w:rPr>
                <w:rFonts w:cstheme="minorHAnsi"/>
                <w:b w:val="0"/>
                <w:szCs w:val="28"/>
              </w:rPr>
            </w:pPr>
            <w:r w:rsidRPr="00FD1A08">
              <w:rPr>
                <w:rFonts w:cstheme="minorHAnsi"/>
                <w:b w:val="0"/>
                <w:szCs w:val="28"/>
              </w:rPr>
              <w:t xml:space="preserve">  ami           = var.ami_id</w:t>
            </w:r>
          </w:p>
          <w:p w14:paraId="223032D3" w14:textId="77777777" w:rsidR="00B24841" w:rsidRPr="00FD1A08" w:rsidRDefault="00B24841" w:rsidP="00B24841">
            <w:pPr>
              <w:jc w:val="both"/>
              <w:rPr>
                <w:rFonts w:cstheme="minorHAnsi"/>
                <w:b w:val="0"/>
                <w:szCs w:val="28"/>
              </w:rPr>
            </w:pPr>
            <w:r w:rsidRPr="00FD1A08">
              <w:rPr>
                <w:rFonts w:cstheme="minorHAnsi"/>
                <w:b w:val="0"/>
                <w:szCs w:val="28"/>
              </w:rPr>
              <w:t xml:space="preserve">  instance_type = "t2.micro"</w:t>
            </w:r>
          </w:p>
          <w:p w14:paraId="2E1A8BA4" w14:textId="77777777" w:rsidR="00B24841" w:rsidRPr="00FD1A08" w:rsidRDefault="00B24841" w:rsidP="00B24841">
            <w:pPr>
              <w:jc w:val="both"/>
              <w:rPr>
                <w:rFonts w:cstheme="minorHAnsi"/>
                <w:b w:val="0"/>
                <w:szCs w:val="28"/>
              </w:rPr>
            </w:pPr>
            <w:r w:rsidRPr="00FD1A08">
              <w:rPr>
                <w:rFonts w:cstheme="minorHAnsi"/>
                <w:b w:val="0"/>
                <w:szCs w:val="28"/>
              </w:rPr>
              <w:t xml:space="preserve">  key_name      = aws_key_pair.deployer_key.key_name</w:t>
            </w:r>
          </w:p>
          <w:p w14:paraId="4B6BD4E4" w14:textId="77777777" w:rsidR="00B24841" w:rsidRPr="00FD1A08" w:rsidRDefault="00B24841" w:rsidP="00B24841">
            <w:pPr>
              <w:jc w:val="both"/>
              <w:rPr>
                <w:rFonts w:cstheme="minorHAnsi"/>
                <w:b w:val="0"/>
                <w:szCs w:val="28"/>
              </w:rPr>
            </w:pPr>
            <w:r w:rsidRPr="00FD1A08">
              <w:rPr>
                <w:rFonts w:cstheme="minorHAnsi"/>
                <w:b w:val="0"/>
                <w:szCs w:val="28"/>
              </w:rPr>
              <w:t xml:space="preserve">  security_groups = [aws_security_group.frontend_sg.name]</w:t>
            </w:r>
          </w:p>
          <w:p w14:paraId="02D2FF28" w14:textId="77777777" w:rsidR="00B24841" w:rsidRPr="00FD1A08" w:rsidRDefault="00B24841" w:rsidP="00B24841">
            <w:pPr>
              <w:jc w:val="both"/>
              <w:rPr>
                <w:rFonts w:cstheme="minorHAnsi"/>
                <w:b w:val="0"/>
                <w:szCs w:val="28"/>
              </w:rPr>
            </w:pPr>
          </w:p>
          <w:p w14:paraId="73934A37" w14:textId="77777777" w:rsidR="00B24841" w:rsidRPr="00FD1A08" w:rsidRDefault="00B24841" w:rsidP="00B24841">
            <w:pPr>
              <w:jc w:val="both"/>
              <w:rPr>
                <w:rFonts w:cstheme="minorHAnsi"/>
                <w:b w:val="0"/>
                <w:szCs w:val="28"/>
              </w:rPr>
            </w:pPr>
            <w:r w:rsidRPr="00FD1A08">
              <w:rPr>
                <w:rFonts w:cstheme="minorHAnsi"/>
                <w:b w:val="0"/>
                <w:szCs w:val="28"/>
              </w:rPr>
              <w:t xml:space="preserve">  user_data = &lt;&lt;-EOF</w:t>
            </w:r>
          </w:p>
          <w:p w14:paraId="74931205" w14:textId="77777777" w:rsidR="00B24841" w:rsidRPr="00FD1A08" w:rsidRDefault="00B24841" w:rsidP="00B24841">
            <w:pPr>
              <w:jc w:val="both"/>
              <w:rPr>
                <w:rFonts w:cstheme="minorHAnsi"/>
                <w:b w:val="0"/>
                <w:szCs w:val="28"/>
              </w:rPr>
            </w:pPr>
            <w:r w:rsidRPr="00FD1A08">
              <w:rPr>
                <w:rFonts w:cstheme="minorHAnsi"/>
                <w:b w:val="0"/>
                <w:szCs w:val="28"/>
              </w:rPr>
              <w:t xml:space="preserve">              #!/bin/bash</w:t>
            </w:r>
          </w:p>
          <w:p w14:paraId="49274C44" w14:textId="77777777" w:rsidR="00B24841" w:rsidRPr="00FD1A08" w:rsidRDefault="00B24841" w:rsidP="00B24841">
            <w:pPr>
              <w:jc w:val="both"/>
              <w:rPr>
                <w:rFonts w:cstheme="minorHAnsi"/>
                <w:b w:val="0"/>
                <w:szCs w:val="28"/>
              </w:rPr>
            </w:pPr>
            <w:r w:rsidRPr="00FD1A08">
              <w:rPr>
                <w:rFonts w:cstheme="minorHAnsi"/>
                <w:b w:val="0"/>
                <w:szCs w:val="28"/>
              </w:rPr>
              <w:lastRenderedPageBreak/>
              <w:t xml:space="preserve">              sudo yum update -y</w:t>
            </w:r>
          </w:p>
          <w:p w14:paraId="03A5AFB0" w14:textId="77777777" w:rsidR="00B24841" w:rsidRPr="00FD1A08" w:rsidRDefault="00B24841" w:rsidP="00B24841">
            <w:pPr>
              <w:jc w:val="both"/>
              <w:rPr>
                <w:rFonts w:cstheme="minorHAnsi"/>
                <w:b w:val="0"/>
                <w:szCs w:val="28"/>
              </w:rPr>
            </w:pPr>
            <w:r w:rsidRPr="00FD1A08">
              <w:rPr>
                <w:rFonts w:cstheme="minorHAnsi"/>
                <w:b w:val="0"/>
                <w:szCs w:val="28"/>
              </w:rPr>
              <w:t xml:space="preserve">              sudo yum install nginx -y</w:t>
            </w:r>
          </w:p>
          <w:p w14:paraId="0651A465" w14:textId="77777777" w:rsidR="00B24841" w:rsidRPr="00FD1A08" w:rsidRDefault="00B24841" w:rsidP="00B24841">
            <w:pPr>
              <w:jc w:val="both"/>
              <w:rPr>
                <w:rFonts w:cstheme="minorHAnsi"/>
                <w:b w:val="0"/>
                <w:szCs w:val="28"/>
              </w:rPr>
            </w:pPr>
            <w:r w:rsidRPr="00FD1A08">
              <w:rPr>
                <w:rFonts w:cstheme="minorHAnsi"/>
                <w:b w:val="0"/>
                <w:szCs w:val="28"/>
              </w:rPr>
              <w:t xml:space="preserve">              sudo systemctl enable nginx</w:t>
            </w:r>
          </w:p>
          <w:p w14:paraId="051C65AD" w14:textId="77777777" w:rsidR="00B24841" w:rsidRPr="00FD1A08" w:rsidRDefault="00B24841" w:rsidP="00B24841">
            <w:pPr>
              <w:jc w:val="both"/>
              <w:rPr>
                <w:rFonts w:cstheme="minorHAnsi"/>
                <w:b w:val="0"/>
                <w:szCs w:val="28"/>
              </w:rPr>
            </w:pPr>
            <w:r w:rsidRPr="00FD1A08">
              <w:rPr>
                <w:rFonts w:cstheme="minorHAnsi"/>
                <w:b w:val="0"/>
                <w:szCs w:val="28"/>
              </w:rPr>
              <w:t xml:space="preserve">              sudo systemctl start nginx</w:t>
            </w:r>
          </w:p>
          <w:p w14:paraId="2D754D0E" w14:textId="77777777" w:rsidR="00B24841" w:rsidRPr="00FD1A08" w:rsidRDefault="00B24841" w:rsidP="00B24841">
            <w:pPr>
              <w:jc w:val="both"/>
              <w:rPr>
                <w:rFonts w:cstheme="minorHAnsi"/>
                <w:b w:val="0"/>
                <w:szCs w:val="28"/>
              </w:rPr>
            </w:pPr>
          </w:p>
          <w:p w14:paraId="0819D633" w14:textId="77777777" w:rsidR="00B24841" w:rsidRPr="00FD1A08" w:rsidRDefault="00B24841" w:rsidP="00B24841">
            <w:pPr>
              <w:jc w:val="both"/>
              <w:rPr>
                <w:rFonts w:cstheme="minorHAnsi"/>
                <w:b w:val="0"/>
                <w:szCs w:val="28"/>
              </w:rPr>
            </w:pPr>
            <w:r w:rsidRPr="00FD1A08">
              <w:rPr>
                <w:rFonts w:cstheme="minorHAnsi"/>
                <w:b w:val="0"/>
                <w:szCs w:val="28"/>
              </w:rPr>
              <w:t xml:space="preserve">              # Configure Nginx to serve the React application</w:t>
            </w:r>
          </w:p>
          <w:p w14:paraId="623B1A46" w14:textId="77777777" w:rsidR="00B24841" w:rsidRPr="00FD1A08" w:rsidRDefault="00B24841" w:rsidP="00B24841">
            <w:pPr>
              <w:jc w:val="both"/>
              <w:rPr>
                <w:rFonts w:cstheme="minorHAnsi"/>
                <w:b w:val="0"/>
                <w:szCs w:val="28"/>
              </w:rPr>
            </w:pPr>
            <w:r w:rsidRPr="00FD1A08">
              <w:rPr>
                <w:rFonts w:cstheme="minorHAnsi"/>
                <w:b w:val="0"/>
                <w:szCs w:val="28"/>
              </w:rPr>
              <w:t xml:space="preserve">              sudo cat &gt; /etc/nginx/conf.d/default.conf &lt;&lt;EOL</w:t>
            </w:r>
          </w:p>
          <w:p w14:paraId="106BCEAB" w14:textId="77777777" w:rsidR="00B24841" w:rsidRPr="00FD1A08" w:rsidRDefault="00B24841" w:rsidP="00B24841">
            <w:pPr>
              <w:jc w:val="both"/>
              <w:rPr>
                <w:rFonts w:cstheme="minorHAnsi"/>
                <w:b w:val="0"/>
                <w:szCs w:val="28"/>
              </w:rPr>
            </w:pPr>
            <w:r w:rsidRPr="00FD1A08">
              <w:rPr>
                <w:rFonts w:cstheme="minorHAnsi"/>
                <w:b w:val="0"/>
                <w:szCs w:val="28"/>
              </w:rPr>
              <w:t xml:space="preserve">              server {</w:t>
            </w:r>
          </w:p>
          <w:p w14:paraId="12E4246E" w14:textId="77777777" w:rsidR="00B24841" w:rsidRPr="00FD1A08" w:rsidRDefault="00B24841" w:rsidP="00B24841">
            <w:pPr>
              <w:jc w:val="both"/>
              <w:rPr>
                <w:rFonts w:cstheme="minorHAnsi"/>
                <w:b w:val="0"/>
                <w:szCs w:val="28"/>
              </w:rPr>
            </w:pPr>
            <w:r w:rsidRPr="00FD1A08">
              <w:rPr>
                <w:rFonts w:cstheme="minorHAnsi"/>
                <w:b w:val="0"/>
                <w:szCs w:val="28"/>
              </w:rPr>
              <w:t xml:space="preserve">                  listen 80;</w:t>
            </w:r>
          </w:p>
          <w:p w14:paraId="55564D2D" w14:textId="77777777" w:rsidR="00B24841" w:rsidRPr="00FD1A08" w:rsidRDefault="00B24841" w:rsidP="00B24841">
            <w:pPr>
              <w:jc w:val="both"/>
              <w:rPr>
                <w:rFonts w:cstheme="minorHAnsi"/>
                <w:b w:val="0"/>
                <w:szCs w:val="28"/>
              </w:rPr>
            </w:pPr>
            <w:r w:rsidRPr="00FD1A08">
              <w:rPr>
                <w:rFonts w:cstheme="minorHAnsi"/>
                <w:b w:val="0"/>
                <w:szCs w:val="28"/>
              </w:rPr>
              <w:t xml:space="preserve">                  server_name _;</w:t>
            </w:r>
          </w:p>
          <w:p w14:paraId="6ADBA08B" w14:textId="77777777" w:rsidR="00B24841" w:rsidRPr="00FD1A08" w:rsidRDefault="00B24841" w:rsidP="00B24841">
            <w:pPr>
              <w:jc w:val="both"/>
              <w:rPr>
                <w:rFonts w:cstheme="minorHAnsi"/>
                <w:b w:val="0"/>
                <w:szCs w:val="28"/>
              </w:rPr>
            </w:pPr>
          </w:p>
          <w:p w14:paraId="06AAF59A" w14:textId="77777777" w:rsidR="00B24841" w:rsidRPr="00FD1A08" w:rsidRDefault="00B24841" w:rsidP="00B24841">
            <w:pPr>
              <w:jc w:val="both"/>
              <w:rPr>
                <w:rFonts w:cstheme="minorHAnsi"/>
                <w:b w:val="0"/>
                <w:szCs w:val="28"/>
              </w:rPr>
            </w:pPr>
            <w:r w:rsidRPr="00FD1A08">
              <w:rPr>
                <w:rFonts w:cstheme="minorHAnsi"/>
                <w:b w:val="0"/>
                <w:szCs w:val="28"/>
              </w:rPr>
              <w:t xml:space="preserve">                  root /usr/share/nginx/html;</w:t>
            </w:r>
          </w:p>
          <w:p w14:paraId="679CC738" w14:textId="77777777" w:rsidR="00B24841" w:rsidRPr="00FD1A08" w:rsidRDefault="00B24841" w:rsidP="00B24841">
            <w:pPr>
              <w:jc w:val="both"/>
              <w:rPr>
                <w:rFonts w:cstheme="minorHAnsi"/>
                <w:b w:val="0"/>
                <w:szCs w:val="28"/>
              </w:rPr>
            </w:pPr>
            <w:r w:rsidRPr="00FD1A08">
              <w:rPr>
                <w:rFonts w:cstheme="minorHAnsi"/>
                <w:b w:val="0"/>
                <w:szCs w:val="28"/>
              </w:rPr>
              <w:t xml:space="preserve">                  index index.html;</w:t>
            </w:r>
          </w:p>
          <w:p w14:paraId="0493AAFB" w14:textId="77777777" w:rsidR="00B24841" w:rsidRPr="00FD1A08" w:rsidRDefault="00B24841" w:rsidP="00B24841">
            <w:pPr>
              <w:jc w:val="both"/>
              <w:rPr>
                <w:rFonts w:cstheme="minorHAnsi"/>
                <w:b w:val="0"/>
                <w:szCs w:val="28"/>
              </w:rPr>
            </w:pPr>
          </w:p>
          <w:p w14:paraId="3013076C" w14:textId="77777777" w:rsidR="00B24841" w:rsidRPr="00FD1A08" w:rsidRDefault="00B24841" w:rsidP="00B24841">
            <w:pPr>
              <w:jc w:val="both"/>
              <w:rPr>
                <w:rFonts w:cstheme="minorHAnsi"/>
                <w:b w:val="0"/>
                <w:szCs w:val="28"/>
              </w:rPr>
            </w:pPr>
            <w:r w:rsidRPr="00FD1A08">
              <w:rPr>
                <w:rFonts w:cstheme="minorHAnsi"/>
                <w:b w:val="0"/>
                <w:szCs w:val="28"/>
              </w:rPr>
              <w:t xml:space="preserve">                  location / {</w:t>
            </w:r>
          </w:p>
          <w:p w14:paraId="65108277" w14:textId="77777777" w:rsidR="00B24841" w:rsidRPr="00FD1A08" w:rsidRDefault="00B24841" w:rsidP="00B24841">
            <w:pPr>
              <w:jc w:val="both"/>
              <w:rPr>
                <w:rFonts w:cstheme="minorHAnsi"/>
                <w:b w:val="0"/>
                <w:szCs w:val="28"/>
              </w:rPr>
            </w:pPr>
            <w:r w:rsidRPr="00FD1A08">
              <w:rPr>
                <w:rFonts w:cstheme="minorHAnsi"/>
                <w:b w:val="0"/>
                <w:szCs w:val="28"/>
              </w:rPr>
              <w:t xml:space="preserve">                      try_files \$uri \$uri/ /index.html;</w:t>
            </w:r>
          </w:p>
          <w:p w14:paraId="4569ECF7"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0BB4A27D"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2BCA5853" w14:textId="77777777" w:rsidR="00B24841" w:rsidRPr="00FD1A08" w:rsidRDefault="00B24841" w:rsidP="00B24841">
            <w:pPr>
              <w:jc w:val="both"/>
              <w:rPr>
                <w:rFonts w:cstheme="minorHAnsi"/>
                <w:b w:val="0"/>
                <w:szCs w:val="28"/>
              </w:rPr>
            </w:pPr>
            <w:r w:rsidRPr="00FD1A08">
              <w:rPr>
                <w:rFonts w:cstheme="minorHAnsi"/>
                <w:b w:val="0"/>
                <w:szCs w:val="28"/>
              </w:rPr>
              <w:t xml:space="preserve">              EOL</w:t>
            </w:r>
          </w:p>
          <w:p w14:paraId="0CAB2380" w14:textId="77777777" w:rsidR="00B24841" w:rsidRPr="00FD1A08" w:rsidRDefault="00B24841" w:rsidP="00B24841">
            <w:pPr>
              <w:jc w:val="both"/>
              <w:rPr>
                <w:rFonts w:cstheme="minorHAnsi"/>
                <w:b w:val="0"/>
                <w:szCs w:val="28"/>
              </w:rPr>
            </w:pPr>
          </w:p>
          <w:p w14:paraId="1C7D9395" w14:textId="77777777" w:rsidR="00B24841" w:rsidRPr="00FD1A08" w:rsidRDefault="00B24841" w:rsidP="00B24841">
            <w:pPr>
              <w:jc w:val="both"/>
              <w:rPr>
                <w:rFonts w:cstheme="minorHAnsi"/>
                <w:b w:val="0"/>
                <w:szCs w:val="28"/>
              </w:rPr>
            </w:pPr>
            <w:r w:rsidRPr="00FD1A08">
              <w:rPr>
                <w:rFonts w:cstheme="minorHAnsi"/>
                <w:b w:val="0"/>
                <w:szCs w:val="28"/>
              </w:rPr>
              <w:t xml:space="preserve">              sudo systemctl restart nginx</w:t>
            </w:r>
          </w:p>
          <w:p w14:paraId="189389CE" w14:textId="77777777" w:rsidR="00B24841" w:rsidRPr="00FD1A08" w:rsidRDefault="00B24841" w:rsidP="00B24841">
            <w:pPr>
              <w:jc w:val="both"/>
              <w:rPr>
                <w:rFonts w:cstheme="minorHAnsi"/>
                <w:b w:val="0"/>
                <w:szCs w:val="28"/>
              </w:rPr>
            </w:pPr>
            <w:r w:rsidRPr="00FD1A08">
              <w:rPr>
                <w:rFonts w:cstheme="minorHAnsi"/>
                <w:b w:val="0"/>
                <w:szCs w:val="28"/>
              </w:rPr>
              <w:t xml:space="preserve">              EOF</w:t>
            </w:r>
          </w:p>
          <w:p w14:paraId="6F1A7308" w14:textId="77777777" w:rsidR="00B24841" w:rsidRPr="00FD1A08" w:rsidRDefault="00B24841" w:rsidP="00B24841">
            <w:pPr>
              <w:jc w:val="both"/>
              <w:rPr>
                <w:rFonts w:cstheme="minorHAnsi"/>
                <w:b w:val="0"/>
                <w:szCs w:val="28"/>
              </w:rPr>
            </w:pPr>
          </w:p>
          <w:p w14:paraId="64BBF9E2" w14:textId="77777777" w:rsidR="00B24841" w:rsidRPr="00FD1A08" w:rsidRDefault="00B24841" w:rsidP="00B24841">
            <w:pPr>
              <w:jc w:val="both"/>
              <w:rPr>
                <w:rFonts w:cstheme="minorHAnsi"/>
                <w:b w:val="0"/>
                <w:szCs w:val="28"/>
              </w:rPr>
            </w:pPr>
            <w:r w:rsidRPr="00FD1A08">
              <w:rPr>
                <w:rFonts w:cstheme="minorHAnsi"/>
                <w:b w:val="0"/>
                <w:szCs w:val="28"/>
              </w:rPr>
              <w:t xml:space="preserve">  tags = {</w:t>
            </w:r>
          </w:p>
          <w:p w14:paraId="1A6E363C" w14:textId="77777777" w:rsidR="00B24841" w:rsidRPr="00FD1A08" w:rsidRDefault="00B24841" w:rsidP="00B24841">
            <w:pPr>
              <w:jc w:val="both"/>
              <w:rPr>
                <w:rFonts w:cstheme="minorHAnsi"/>
                <w:b w:val="0"/>
                <w:szCs w:val="28"/>
              </w:rPr>
            </w:pPr>
            <w:r w:rsidRPr="00FD1A08">
              <w:rPr>
                <w:rFonts w:cstheme="minorHAnsi"/>
                <w:b w:val="0"/>
                <w:szCs w:val="28"/>
              </w:rPr>
              <w:t xml:space="preserve">    Name = "frontend-instance-${count.index}"</w:t>
            </w:r>
          </w:p>
          <w:p w14:paraId="11235B30"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146E0D8B" w14:textId="77777777" w:rsidR="00B24841" w:rsidRPr="00FD1A08" w:rsidRDefault="00B24841" w:rsidP="00B24841">
            <w:pPr>
              <w:jc w:val="both"/>
              <w:rPr>
                <w:rFonts w:cstheme="minorHAnsi"/>
                <w:b w:val="0"/>
                <w:szCs w:val="28"/>
              </w:rPr>
            </w:pPr>
            <w:r w:rsidRPr="00FD1A08">
              <w:rPr>
                <w:rFonts w:cstheme="minorHAnsi"/>
                <w:b w:val="0"/>
                <w:szCs w:val="28"/>
              </w:rPr>
              <w:t>}</w:t>
            </w:r>
          </w:p>
          <w:p w14:paraId="2B0C1364" w14:textId="77777777" w:rsidR="005B6299" w:rsidRPr="00FD1A08" w:rsidRDefault="005B6299" w:rsidP="00B24841">
            <w:pPr>
              <w:jc w:val="both"/>
              <w:rPr>
                <w:rFonts w:cstheme="minorHAnsi"/>
                <w:b w:val="0"/>
                <w:szCs w:val="28"/>
              </w:rPr>
            </w:pPr>
          </w:p>
          <w:p w14:paraId="5C973B96" w14:textId="77777777" w:rsidR="001F28E6" w:rsidRDefault="001F28E6" w:rsidP="00B24841">
            <w:pPr>
              <w:jc w:val="both"/>
              <w:rPr>
                <w:rFonts w:cstheme="minorHAnsi"/>
                <w:szCs w:val="28"/>
              </w:rPr>
            </w:pPr>
          </w:p>
          <w:p w14:paraId="5D0A3D73" w14:textId="2865987A" w:rsidR="00B24841" w:rsidRPr="00FD1A08" w:rsidRDefault="001F78EC" w:rsidP="00B24841">
            <w:pPr>
              <w:jc w:val="both"/>
              <w:rPr>
                <w:rFonts w:cstheme="minorHAnsi"/>
                <w:szCs w:val="28"/>
              </w:rPr>
            </w:pPr>
            <w:r w:rsidRPr="00FD1A08">
              <w:rPr>
                <w:rFonts w:cstheme="minorHAnsi"/>
                <w:szCs w:val="28"/>
              </w:rPr>
              <w:t xml:space="preserve">Cette ressource crée deux instances EC2 pour le front-end en utilisant une AMI spécifiée par </w:t>
            </w:r>
            <w:r w:rsidRPr="00FD1A08">
              <w:rPr>
                <w:rStyle w:val="CodeHTML"/>
                <w:rFonts w:asciiTheme="minorHAnsi" w:eastAsiaTheme="minorEastAsia" w:hAnsiTheme="minorHAnsi" w:cstheme="minorHAnsi"/>
                <w:sz w:val="28"/>
                <w:szCs w:val="28"/>
              </w:rPr>
              <w:t>var.ami_id</w:t>
            </w:r>
            <w:r w:rsidRPr="00FD1A08">
              <w:rPr>
                <w:rFonts w:cstheme="minorHAnsi"/>
                <w:szCs w:val="28"/>
              </w:rPr>
              <w:t xml:space="preserve">. Elle utilise la paire de clés SSH définie précédemment et le groupe de </w:t>
            </w:r>
            <w:r w:rsidRPr="00FD1A08">
              <w:rPr>
                <w:rFonts w:cstheme="minorHAnsi"/>
                <w:szCs w:val="28"/>
              </w:rPr>
              <w:lastRenderedPageBreak/>
              <w:t xml:space="preserve">sécurité du front-end. Le script </w:t>
            </w:r>
            <w:r w:rsidRPr="00FD1A08">
              <w:rPr>
                <w:rStyle w:val="CodeHTML"/>
                <w:rFonts w:asciiTheme="minorHAnsi" w:eastAsiaTheme="minorEastAsia" w:hAnsiTheme="minorHAnsi" w:cstheme="minorHAnsi"/>
                <w:sz w:val="28"/>
                <w:szCs w:val="28"/>
              </w:rPr>
              <w:t>user_data</w:t>
            </w:r>
            <w:r w:rsidRPr="00FD1A08">
              <w:rPr>
                <w:rFonts w:cstheme="minorHAnsi"/>
                <w:szCs w:val="28"/>
              </w:rPr>
              <w:t xml:space="preserve"> configure Nginx pour servir une application React.</w:t>
            </w:r>
          </w:p>
          <w:p w14:paraId="04D34C96" w14:textId="77777777" w:rsidR="005B6299" w:rsidRPr="00FD1A08" w:rsidRDefault="005B6299" w:rsidP="00B24841">
            <w:pPr>
              <w:jc w:val="both"/>
              <w:rPr>
                <w:rFonts w:cstheme="minorHAnsi"/>
                <w:b w:val="0"/>
                <w:szCs w:val="28"/>
              </w:rPr>
            </w:pPr>
          </w:p>
          <w:p w14:paraId="6CE44834" w14:textId="77777777" w:rsidR="00B24841" w:rsidRPr="00FD1A08" w:rsidRDefault="00B24841" w:rsidP="00B24841">
            <w:pPr>
              <w:jc w:val="both"/>
              <w:rPr>
                <w:rFonts w:cstheme="minorHAnsi"/>
                <w:b w:val="0"/>
                <w:szCs w:val="28"/>
              </w:rPr>
            </w:pPr>
            <w:r w:rsidRPr="00FD1A08">
              <w:rPr>
                <w:rFonts w:cstheme="minorHAnsi"/>
                <w:b w:val="0"/>
                <w:szCs w:val="28"/>
              </w:rPr>
              <w:t># Instances EC2 pour le back-end</w:t>
            </w:r>
          </w:p>
          <w:p w14:paraId="0CB2F485" w14:textId="77777777" w:rsidR="00B24841" w:rsidRPr="00FD1A08" w:rsidRDefault="00B24841" w:rsidP="00B24841">
            <w:pPr>
              <w:jc w:val="both"/>
              <w:rPr>
                <w:rFonts w:cstheme="minorHAnsi"/>
                <w:b w:val="0"/>
                <w:szCs w:val="28"/>
              </w:rPr>
            </w:pPr>
            <w:r w:rsidRPr="00FD1A08">
              <w:rPr>
                <w:rFonts w:cstheme="minorHAnsi"/>
                <w:b w:val="0"/>
                <w:szCs w:val="28"/>
              </w:rPr>
              <w:t>resource "aws_instance" "backend_instance" {</w:t>
            </w:r>
          </w:p>
          <w:p w14:paraId="485B4F15" w14:textId="77777777" w:rsidR="00B24841" w:rsidRPr="00FD1A08" w:rsidRDefault="00B24841" w:rsidP="00B24841">
            <w:pPr>
              <w:jc w:val="both"/>
              <w:rPr>
                <w:rFonts w:cstheme="minorHAnsi"/>
                <w:b w:val="0"/>
                <w:szCs w:val="28"/>
              </w:rPr>
            </w:pPr>
            <w:r w:rsidRPr="00FD1A08">
              <w:rPr>
                <w:rFonts w:cstheme="minorHAnsi"/>
                <w:b w:val="0"/>
                <w:szCs w:val="28"/>
              </w:rPr>
              <w:t xml:space="preserve">  count         = 2</w:t>
            </w:r>
          </w:p>
          <w:p w14:paraId="71F5BE61" w14:textId="77777777" w:rsidR="00B24841" w:rsidRPr="00FD1A08" w:rsidRDefault="00B24841" w:rsidP="00B24841">
            <w:pPr>
              <w:jc w:val="both"/>
              <w:rPr>
                <w:rFonts w:cstheme="minorHAnsi"/>
                <w:b w:val="0"/>
                <w:szCs w:val="28"/>
              </w:rPr>
            </w:pPr>
            <w:r w:rsidRPr="00FD1A08">
              <w:rPr>
                <w:rFonts w:cstheme="minorHAnsi"/>
                <w:b w:val="0"/>
                <w:szCs w:val="28"/>
              </w:rPr>
              <w:t xml:space="preserve">  ami           = var.ami_id</w:t>
            </w:r>
          </w:p>
          <w:p w14:paraId="7B9582B3" w14:textId="77777777" w:rsidR="00B24841" w:rsidRPr="00FD1A08" w:rsidRDefault="00B24841" w:rsidP="00B24841">
            <w:pPr>
              <w:jc w:val="both"/>
              <w:rPr>
                <w:rFonts w:cstheme="minorHAnsi"/>
                <w:b w:val="0"/>
                <w:szCs w:val="28"/>
              </w:rPr>
            </w:pPr>
            <w:r w:rsidRPr="00FD1A08">
              <w:rPr>
                <w:rFonts w:cstheme="minorHAnsi"/>
                <w:b w:val="0"/>
                <w:szCs w:val="28"/>
              </w:rPr>
              <w:t xml:space="preserve">  instance_type = "t2.micro"</w:t>
            </w:r>
          </w:p>
          <w:p w14:paraId="31C409C9" w14:textId="77777777" w:rsidR="00B24841" w:rsidRPr="00FD1A08" w:rsidRDefault="00B24841" w:rsidP="00B24841">
            <w:pPr>
              <w:jc w:val="both"/>
              <w:rPr>
                <w:rFonts w:cstheme="minorHAnsi"/>
                <w:b w:val="0"/>
                <w:szCs w:val="28"/>
              </w:rPr>
            </w:pPr>
            <w:r w:rsidRPr="00FD1A08">
              <w:rPr>
                <w:rFonts w:cstheme="minorHAnsi"/>
                <w:b w:val="0"/>
                <w:szCs w:val="28"/>
              </w:rPr>
              <w:t xml:space="preserve">  key_name      = aws_key_pair.deployer_key.key_name</w:t>
            </w:r>
          </w:p>
          <w:p w14:paraId="48B82821" w14:textId="77777777" w:rsidR="00B24841" w:rsidRPr="00FD1A08" w:rsidRDefault="00B24841" w:rsidP="00B24841">
            <w:pPr>
              <w:jc w:val="both"/>
              <w:rPr>
                <w:rFonts w:cstheme="minorHAnsi"/>
                <w:b w:val="0"/>
                <w:szCs w:val="28"/>
              </w:rPr>
            </w:pPr>
            <w:r w:rsidRPr="00FD1A08">
              <w:rPr>
                <w:rFonts w:cstheme="minorHAnsi"/>
                <w:b w:val="0"/>
                <w:szCs w:val="28"/>
              </w:rPr>
              <w:t xml:space="preserve">  security_groups = [aws_security_group.backend_sg.name]</w:t>
            </w:r>
          </w:p>
          <w:p w14:paraId="5BE85819" w14:textId="77777777" w:rsidR="00B24841" w:rsidRPr="00FD1A08" w:rsidRDefault="00B24841" w:rsidP="00B24841">
            <w:pPr>
              <w:jc w:val="both"/>
              <w:rPr>
                <w:rFonts w:cstheme="minorHAnsi"/>
                <w:b w:val="0"/>
                <w:szCs w:val="28"/>
              </w:rPr>
            </w:pPr>
          </w:p>
          <w:p w14:paraId="7B889650" w14:textId="77777777" w:rsidR="00B24841" w:rsidRPr="00FD1A08" w:rsidRDefault="00B24841" w:rsidP="00B24841">
            <w:pPr>
              <w:jc w:val="both"/>
              <w:rPr>
                <w:rFonts w:cstheme="minorHAnsi"/>
                <w:b w:val="0"/>
                <w:szCs w:val="28"/>
              </w:rPr>
            </w:pPr>
            <w:r w:rsidRPr="00FD1A08">
              <w:rPr>
                <w:rFonts w:cstheme="minorHAnsi"/>
                <w:b w:val="0"/>
                <w:szCs w:val="28"/>
              </w:rPr>
              <w:t xml:space="preserve">  user_data = &lt;&lt;-EOF</w:t>
            </w:r>
          </w:p>
          <w:p w14:paraId="41FB7618" w14:textId="77777777" w:rsidR="00B24841" w:rsidRPr="00FD1A08" w:rsidRDefault="00B24841" w:rsidP="00B24841">
            <w:pPr>
              <w:jc w:val="both"/>
              <w:rPr>
                <w:rFonts w:cstheme="minorHAnsi"/>
                <w:b w:val="0"/>
                <w:szCs w:val="28"/>
              </w:rPr>
            </w:pPr>
            <w:r w:rsidRPr="00FD1A08">
              <w:rPr>
                <w:rFonts w:cstheme="minorHAnsi"/>
                <w:b w:val="0"/>
                <w:szCs w:val="28"/>
              </w:rPr>
              <w:t xml:space="preserve">              #!/bin/bash</w:t>
            </w:r>
          </w:p>
          <w:p w14:paraId="66EE5A72" w14:textId="77777777" w:rsidR="00B24841" w:rsidRPr="00FD1A08" w:rsidRDefault="00B24841" w:rsidP="00B24841">
            <w:pPr>
              <w:jc w:val="both"/>
              <w:rPr>
                <w:rFonts w:cstheme="minorHAnsi"/>
                <w:b w:val="0"/>
                <w:szCs w:val="28"/>
              </w:rPr>
            </w:pPr>
            <w:r w:rsidRPr="00FD1A08">
              <w:rPr>
                <w:rFonts w:cstheme="minorHAnsi"/>
                <w:b w:val="0"/>
                <w:szCs w:val="28"/>
              </w:rPr>
              <w:t xml:space="preserve">              sudo yum update -y</w:t>
            </w:r>
          </w:p>
          <w:p w14:paraId="6110BE8C" w14:textId="77777777" w:rsidR="00B24841" w:rsidRPr="00FD1A08" w:rsidRDefault="00B24841" w:rsidP="00B24841">
            <w:pPr>
              <w:jc w:val="both"/>
              <w:rPr>
                <w:rFonts w:cstheme="minorHAnsi"/>
                <w:b w:val="0"/>
                <w:szCs w:val="28"/>
              </w:rPr>
            </w:pPr>
            <w:r w:rsidRPr="00FD1A08">
              <w:rPr>
                <w:rFonts w:cstheme="minorHAnsi"/>
                <w:b w:val="0"/>
                <w:szCs w:val="28"/>
              </w:rPr>
              <w:t xml:space="preserve">              sudo yum install java-11-amazon-corretto -y</w:t>
            </w:r>
          </w:p>
          <w:p w14:paraId="5A6AF9B8" w14:textId="77777777" w:rsidR="00B24841" w:rsidRPr="00FD1A08" w:rsidRDefault="00B24841" w:rsidP="00B24841">
            <w:pPr>
              <w:jc w:val="both"/>
              <w:rPr>
                <w:rFonts w:cstheme="minorHAnsi"/>
                <w:b w:val="0"/>
                <w:szCs w:val="28"/>
              </w:rPr>
            </w:pPr>
            <w:r w:rsidRPr="00FD1A08">
              <w:rPr>
                <w:rFonts w:cstheme="minorHAnsi"/>
                <w:b w:val="0"/>
                <w:szCs w:val="28"/>
              </w:rPr>
              <w:t xml:space="preserve">              sudo yum install maven -y</w:t>
            </w:r>
          </w:p>
          <w:p w14:paraId="54FAE128" w14:textId="77777777" w:rsidR="00B24841" w:rsidRPr="00FD1A08" w:rsidRDefault="00B24841" w:rsidP="00B24841">
            <w:pPr>
              <w:jc w:val="both"/>
              <w:rPr>
                <w:rFonts w:cstheme="minorHAnsi"/>
                <w:b w:val="0"/>
                <w:szCs w:val="28"/>
              </w:rPr>
            </w:pPr>
            <w:r w:rsidRPr="00FD1A08">
              <w:rPr>
                <w:rFonts w:cstheme="minorHAnsi"/>
                <w:b w:val="0"/>
                <w:szCs w:val="28"/>
              </w:rPr>
              <w:t xml:space="preserve">              sudo yum install nginx -y</w:t>
            </w:r>
          </w:p>
          <w:p w14:paraId="379CA927" w14:textId="77777777" w:rsidR="00B24841" w:rsidRPr="00FD1A08" w:rsidRDefault="00B24841" w:rsidP="00B24841">
            <w:pPr>
              <w:jc w:val="both"/>
              <w:rPr>
                <w:rFonts w:cstheme="minorHAnsi"/>
                <w:b w:val="0"/>
                <w:szCs w:val="28"/>
              </w:rPr>
            </w:pPr>
            <w:r w:rsidRPr="00FD1A08">
              <w:rPr>
                <w:rFonts w:cstheme="minorHAnsi"/>
                <w:b w:val="0"/>
                <w:szCs w:val="28"/>
              </w:rPr>
              <w:t xml:space="preserve">              sudo systemctl enable nginx</w:t>
            </w:r>
          </w:p>
          <w:p w14:paraId="10120D0B" w14:textId="77777777" w:rsidR="00B24841" w:rsidRPr="00FD1A08" w:rsidRDefault="00B24841" w:rsidP="00B24841">
            <w:pPr>
              <w:jc w:val="both"/>
              <w:rPr>
                <w:rFonts w:cstheme="minorHAnsi"/>
                <w:b w:val="0"/>
                <w:szCs w:val="28"/>
              </w:rPr>
            </w:pPr>
            <w:r w:rsidRPr="00FD1A08">
              <w:rPr>
                <w:rFonts w:cstheme="minorHAnsi"/>
                <w:b w:val="0"/>
                <w:szCs w:val="28"/>
              </w:rPr>
              <w:t xml:space="preserve">              sudo systemctl start nginx</w:t>
            </w:r>
          </w:p>
          <w:p w14:paraId="1F8B2A9A" w14:textId="77777777" w:rsidR="00B24841" w:rsidRPr="00FD1A08" w:rsidRDefault="00B24841" w:rsidP="00B24841">
            <w:pPr>
              <w:jc w:val="both"/>
              <w:rPr>
                <w:rFonts w:cstheme="minorHAnsi"/>
                <w:b w:val="0"/>
                <w:szCs w:val="28"/>
              </w:rPr>
            </w:pPr>
          </w:p>
          <w:p w14:paraId="38EE13FD" w14:textId="77777777" w:rsidR="00B24841" w:rsidRPr="00FD1A08" w:rsidRDefault="00B24841" w:rsidP="00B24841">
            <w:pPr>
              <w:jc w:val="both"/>
              <w:rPr>
                <w:rFonts w:cstheme="minorHAnsi"/>
                <w:b w:val="0"/>
                <w:szCs w:val="28"/>
              </w:rPr>
            </w:pPr>
            <w:r w:rsidRPr="00FD1A08">
              <w:rPr>
                <w:rFonts w:cstheme="minorHAnsi"/>
                <w:b w:val="0"/>
                <w:szCs w:val="28"/>
              </w:rPr>
              <w:t xml:space="preserve">              # Create a simple Spring Boot application</w:t>
            </w:r>
          </w:p>
          <w:p w14:paraId="208193AC" w14:textId="77777777" w:rsidR="00B24841" w:rsidRPr="00FD1A08" w:rsidRDefault="00B24841" w:rsidP="00B24841">
            <w:pPr>
              <w:jc w:val="both"/>
              <w:rPr>
                <w:rFonts w:cstheme="minorHAnsi"/>
                <w:b w:val="0"/>
                <w:szCs w:val="28"/>
              </w:rPr>
            </w:pPr>
            <w:r w:rsidRPr="00FD1A08">
              <w:rPr>
                <w:rFonts w:cstheme="minorHAnsi"/>
                <w:b w:val="0"/>
                <w:szCs w:val="28"/>
              </w:rPr>
              <w:t xml:space="preserve">              mkdir -p /home/ec2-user/springboot-app</w:t>
            </w:r>
          </w:p>
          <w:p w14:paraId="260B0142" w14:textId="77777777" w:rsidR="00B24841" w:rsidRPr="00FD1A08" w:rsidRDefault="00B24841" w:rsidP="00B24841">
            <w:pPr>
              <w:jc w:val="both"/>
              <w:rPr>
                <w:rFonts w:cstheme="minorHAnsi"/>
                <w:b w:val="0"/>
                <w:szCs w:val="28"/>
              </w:rPr>
            </w:pPr>
            <w:r w:rsidRPr="00FD1A08">
              <w:rPr>
                <w:rFonts w:cstheme="minorHAnsi"/>
                <w:b w:val="0"/>
                <w:szCs w:val="28"/>
              </w:rPr>
              <w:t xml:space="preserve">              cd /home/ec2-user/springboot-app</w:t>
            </w:r>
          </w:p>
          <w:p w14:paraId="0F3BF74E" w14:textId="77777777" w:rsidR="00B24841" w:rsidRPr="00FD1A08" w:rsidRDefault="00B24841" w:rsidP="00B24841">
            <w:pPr>
              <w:jc w:val="both"/>
              <w:rPr>
                <w:rFonts w:cstheme="minorHAnsi"/>
                <w:b w:val="0"/>
                <w:szCs w:val="28"/>
              </w:rPr>
            </w:pPr>
          </w:p>
          <w:p w14:paraId="0A8B12E7" w14:textId="77777777" w:rsidR="00B24841" w:rsidRPr="00FD1A08" w:rsidRDefault="00B24841" w:rsidP="00B24841">
            <w:pPr>
              <w:jc w:val="both"/>
              <w:rPr>
                <w:rFonts w:cstheme="minorHAnsi"/>
                <w:b w:val="0"/>
                <w:szCs w:val="28"/>
              </w:rPr>
            </w:pPr>
            <w:r w:rsidRPr="00FD1A08">
              <w:rPr>
                <w:rFonts w:cstheme="minorHAnsi"/>
                <w:b w:val="0"/>
                <w:szCs w:val="28"/>
              </w:rPr>
              <w:t xml:space="preserve">              # Create Spring Boot application files</w:t>
            </w:r>
          </w:p>
          <w:p w14:paraId="1460D7CD" w14:textId="77777777" w:rsidR="00B24841" w:rsidRPr="00FD1A08" w:rsidRDefault="00B24841" w:rsidP="00B24841">
            <w:pPr>
              <w:jc w:val="both"/>
              <w:rPr>
                <w:rFonts w:cstheme="minorHAnsi"/>
                <w:b w:val="0"/>
                <w:szCs w:val="28"/>
              </w:rPr>
            </w:pPr>
            <w:r w:rsidRPr="00FD1A08">
              <w:rPr>
                <w:rFonts w:cstheme="minorHAnsi"/>
                <w:b w:val="0"/>
                <w:szCs w:val="28"/>
              </w:rPr>
              <w:t xml:space="preserve">              sudo tee /home/ec2-user/springboot-app/pom.xml &gt; /dev/null &lt;&lt;EOL</w:t>
            </w:r>
          </w:p>
          <w:p w14:paraId="62438992" w14:textId="77777777" w:rsidR="00B24841" w:rsidRPr="00FD1A08" w:rsidRDefault="00B24841" w:rsidP="00B24841">
            <w:pPr>
              <w:jc w:val="both"/>
              <w:rPr>
                <w:rFonts w:cstheme="minorHAnsi"/>
                <w:b w:val="0"/>
                <w:szCs w:val="28"/>
              </w:rPr>
            </w:pPr>
            <w:r w:rsidRPr="00FD1A08">
              <w:rPr>
                <w:rFonts w:cstheme="minorHAnsi"/>
                <w:b w:val="0"/>
                <w:szCs w:val="28"/>
              </w:rPr>
              <w:t xml:space="preserve">              &lt;project xmlns="http://maven.apache.org/POM/4.0.0"</w:t>
            </w:r>
          </w:p>
          <w:p w14:paraId="5401856C" w14:textId="77777777" w:rsidR="00B24841" w:rsidRPr="00FD1A08" w:rsidRDefault="00B24841" w:rsidP="00B24841">
            <w:pPr>
              <w:jc w:val="both"/>
              <w:rPr>
                <w:rFonts w:cstheme="minorHAnsi"/>
                <w:b w:val="0"/>
                <w:szCs w:val="28"/>
              </w:rPr>
            </w:pPr>
            <w:r w:rsidRPr="00FD1A08">
              <w:rPr>
                <w:rFonts w:cstheme="minorHAnsi"/>
                <w:b w:val="0"/>
                <w:szCs w:val="28"/>
              </w:rPr>
              <w:t xml:space="preserve">                       xmlns:xsi="http://www.w3.org/2001/XMLSchema-instance"</w:t>
            </w:r>
          </w:p>
          <w:p w14:paraId="596862D7" w14:textId="77777777" w:rsidR="00B24841" w:rsidRPr="00FD1A08" w:rsidRDefault="00B24841" w:rsidP="00B24841">
            <w:pPr>
              <w:jc w:val="both"/>
              <w:rPr>
                <w:rFonts w:cstheme="minorHAnsi"/>
                <w:b w:val="0"/>
                <w:szCs w:val="28"/>
              </w:rPr>
            </w:pPr>
            <w:r w:rsidRPr="00FD1A08">
              <w:rPr>
                <w:rFonts w:cstheme="minorHAnsi"/>
                <w:b w:val="0"/>
                <w:szCs w:val="28"/>
              </w:rPr>
              <w:t xml:space="preserve">                       xsi:schemaLocation="http://maven.apache.org/POM/4.0.0 http://maven.apache.org/xsd/maven-4.0.0.xsd"&gt;</w:t>
            </w:r>
          </w:p>
          <w:p w14:paraId="14A4AD72" w14:textId="77777777" w:rsidR="00B24841" w:rsidRPr="00FD1A08" w:rsidRDefault="00B24841" w:rsidP="00B24841">
            <w:pPr>
              <w:jc w:val="both"/>
              <w:rPr>
                <w:rFonts w:cstheme="minorHAnsi"/>
                <w:b w:val="0"/>
                <w:szCs w:val="28"/>
              </w:rPr>
            </w:pPr>
            <w:r w:rsidRPr="00FD1A08">
              <w:rPr>
                <w:rFonts w:cstheme="minorHAnsi"/>
                <w:b w:val="0"/>
                <w:szCs w:val="28"/>
              </w:rPr>
              <w:t xml:space="preserve">                  &lt;modelVersion&gt;4.0.0&lt;/modelVersion&gt;</w:t>
            </w:r>
          </w:p>
          <w:p w14:paraId="0C9EB201" w14:textId="77777777" w:rsidR="00B24841" w:rsidRPr="00FD1A08" w:rsidRDefault="00B24841" w:rsidP="00B24841">
            <w:pPr>
              <w:jc w:val="both"/>
              <w:rPr>
                <w:rFonts w:cstheme="minorHAnsi"/>
                <w:b w:val="0"/>
                <w:szCs w:val="28"/>
              </w:rPr>
            </w:pPr>
            <w:r w:rsidRPr="00FD1A08">
              <w:rPr>
                <w:rFonts w:cstheme="minorHAnsi"/>
                <w:b w:val="0"/>
                <w:szCs w:val="28"/>
              </w:rPr>
              <w:t xml:space="preserve">                  &lt;groupId&gt;com.example&lt;/groupId&gt;</w:t>
            </w:r>
          </w:p>
          <w:p w14:paraId="3F1F7DB2" w14:textId="77777777" w:rsidR="00B24841" w:rsidRPr="00FD1A08" w:rsidRDefault="00B24841" w:rsidP="00B24841">
            <w:pPr>
              <w:jc w:val="both"/>
              <w:rPr>
                <w:rFonts w:cstheme="minorHAnsi"/>
                <w:b w:val="0"/>
                <w:szCs w:val="28"/>
              </w:rPr>
            </w:pPr>
            <w:r w:rsidRPr="00FD1A08">
              <w:rPr>
                <w:rFonts w:cstheme="minorHAnsi"/>
                <w:b w:val="0"/>
                <w:szCs w:val="28"/>
              </w:rPr>
              <w:lastRenderedPageBreak/>
              <w:t xml:space="preserve">                  &lt;artifactId&gt;demo&lt;/artifactId&gt;</w:t>
            </w:r>
          </w:p>
          <w:p w14:paraId="3625EB62" w14:textId="77777777" w:rsidR="00B24841" w:rsidRPr="00FD1A08" w:rsidRDefault="00B24841" w:rsidP="00B24841">
            <w:pPr>
              <w:jc w:val="both"/>
              <w:rPr>
                <w:rFonts w:cstheme="minorHAnsi"/>
                <w:b w:val="0"/>
                <w:szCs w:val="28"/>
              </w:rPr>
            </w:pPr>
            <w:r w:rsidRPr="00FD1A08">
              <w:rPr>
                <w:rFonts w:cstheme="minorHAnsi"/>
                <w:b w:val="0"/>
                <w:szCs w:val="28"/>
              </w:rPr>
              <w:t xml:space="preserve">                  &lt;version&gt;0.0.1-SNAPSHOT&lt;/version&gt;</w:t>
            </w:r>
          </w:p>
          <w:p w14:paraId="67C3E0A5" w14:textId="77777777" w:rsidR="00B24841" w:rsidRPr="00FD1A08" w:rsidRDefault="00B24841" w:rsidP="00B24841">
            <w:pPr>
              <w:jc w:val="both"/>
              <w:rPr>
                <w:rFonts w:cstheme="minorHAnsi"/>
                <w:b w:val="0"/>
                <w:szCs w:val="28"/>
              </w:rPr>
            </w:pPr>
            <w:r w:rsidRPr="00FD1A08">
              <w:rPr>
                <w:rFonts w:cstheme="minorHAnsi"/>
                <w:b w:val="0"/>
                <w:szCs w:val="28"/>
              </w:rPr>
              <w:t xml:space="preserve">                  &lt;packaging&gt;jar&lt;/packaging&gt;</w:t>
            </w:r>
          </w:p>
          <w:p w14:paraId="608E162C" w14:textId="77777777" w:rsidR="00B24841" w:rsidRPr="00FD1A08" w:rsidRDefault="00B24841" w:rsidP="00B24841">
            <w:pPr>
              <w:jc w:val="both"/>
              <w:rPr>
                <w:rFonts w:cstheme="minorHAnsi"/>
                <w:b w:val="0"/>
                <w:szCs w:val="28"/>
              </w:rPr>
            </w:pPr>
            <w:r w:rsidRPr="00FD1A08">
              <w:rPr>
                <w:rFonts w:cstheme="minorHAnsi"/>
                <w:b w:val="0"/>
                <w:szCs w:val="28"/>
              </w:rPr>
              <w:t xml:space="preserve">                  &lt;name&gt;demo&lt;/name&gt;</w:t>
            </w:r>
          </w:p>
          <w:p w14:paraId="45F575F8" w14:textId="77777777" w:rsidR="00B24841" w:rsidRPr="00FD1A08" w:rsidRDefault="00B24841" w:rsidP="00B24841">
            <w:pPr>
              <w:jc w:val="both"/>
              <w:rPr>
                <w:rFonts w:cstheme="minorHAnsi"/>
                <w:b w:val="0"/>
                <w:szCs w:val="28"/>
              </w:rPr>
            </w:pPr>
            <w:r w:rsidRPr="00FD1A08">
              <w:rPr>
                <w:rFonts w:cstheme="minorHAnsi"/>
                <w:b w:val="0"/>
                <w:szCs w:val="28"/>
              </w:rPr>
              <w:t xml:space="preserve">                  &lt;description&gt;Demo project for Spring Boot&lt;/description&gt;</w:t>
            </w:r>
          </w:p>
          <w:p w14:paraId="74BB78B7" w14:textId="77777777" w:rsidR="00B24841" w:rsidRPr="00FD1A08" w:rsidRDefault="00B24841" w:rsidP="00B24841">
            <w:pPr>
              <w:jc w:val="both"/>
              <w:rPr>
                <w:rFonts w:cstheme="minorHAnsi"/>
                <w:b w:val="0"/>
                <w:szCs w:val="28"/>
              </w:rPr>
            </w:pPr>
            <w:r w:rsidRPr="00FD1A08">
              <w:rPr>
                <w:rFonts w:cstheme="minorHAnsi"/>
                <w:b w:val="0"/>
                <w:szCs w:val="28"/>
              </w:rPr>
              <w:t xml:space="preserve">                  &lt;parent&gt;</w:t>
            </w:r>
          </w:p>
          <w:p w14:paraId="57130B93" w14:textId="77777777" w:rsidR="00B24841" w:rsidRPr="00FD1A08" w:rsidRDefault="00B24841" w:rsidP="00B24841">
            <w:pPr>
              <w:jc w:val="both"/>
              <w:rPr>
                <w:rFonts w:cstheme="minorHAnsi"/>
                <w:b w:val="0"/>
                <w:szCs w:val="28"/>
              </w:rPr>
            </w:pPr>
            <w:r w:rsidRPr="00FD1A08">
              <w:rPr>
                <w:rFonts w:cstheme="minorHAnsi"/>
                <w:b w:val="0"/>
                <w:szCs w:val="28"/>
              </w:rPr>
              <w:t xml:space="preserve">                      &lt;groupId&gt;org.springframework.boot&lt;/groupId&gt;</w:t>
            </w:r>
          </w:p>
          <w:p w14:paraId="10AFF36D" w14:textId="77777777" w:rsidR="00B24841" w:rsidRPr="00FD1A08" w:rsidRDefault="00B24841" w:rsidP="00B24841">
            <w:pPr>
              <w:jc w:val="both"/>
              <w:rPr>
                <w:rFonts w:cstheme="minorHAnsi"/>
                <w:b w:val="0"/>
                <w:szCs w:val="28"/>
              </w:rPr>
            </w:pPr>
            <w:r w:rsidRPr="00FD1A08">
              <w:rPr>
                <w:rFonts w:cstheme="minorHAnsi"/>
                <w:b w:val="0"/>
                <w:szCs w:val="28"/>
              </w:rPr>
              <w:t xml:space="preserve">                      &lt;artifactId&gt;spring-boot-starter-parent&lt;/artifactId&gt;</w:t>
            </w:r>
          </w:p>
          <w:p w14:paraId="491A5B16" w14:textId="77777777" w:rsidR="00B24841" w:rsidRPr="00FD1A08" w:rsidRDefault="00B24841" w:rsidP="00B24841">
            <w:pPr>
              <w:jc w:val="both"/>
              <w:rPr>
                <w:rFonts w:cstheme="minorHAnsi"/>
                <w:b w:val="0"/>
                <w:szCs w:val="28"/>
              </w:rPr>
            </w:pPr>
            <w:r w:rsidRPr="00FD1A08">
              <w:rPr>
                <w:rFonts w:cstheme="minorHAnsi"/>
                <w:b w:val="0"/>
                <w:szCs w:val="28"/>
              </w:rPr>
              <w:t xml:space="preserve">                      &lt;version&gt;2.5.4&lt;/version&gt;</w:t>
            </w:r>
          </w:p>
          <w:p w14:paraId="13254791" w14:textId="77777777" w:rsidR="00B24841" w:rsidRPr="00FD1A08" w:rsidRDefault="00B24841" w:rsidP="00B24841">
            <w:pPr>
              <w:jc w:val="both"/>
              <w:rPr>
                <w:rFonts w:cstheme="minorHAnsi"/>
                <w:b w:val="0"/>
                <w:szCs w:val="28"/>
              </w:rPr>
            </w:pPr>
            <w:r w:rsidRPr="00FD1A08">
              <w:rPr>
                <w:rFonts w:cstheme="minorHAnsi"/>
                <w:b w:val="0"/>
                <w:szCs w:val="28"/>
              </w:rPr>
              <w:t xml:space="preserve">                      &lt;relativePath/&gt; &lt;!-- lookup parent from repository --&gt;</w:t>
            </w:r>
          </w:p>
          <w:p w14:paraId="183740B9" w14:textId="77777777" w:rsidR="00B24841" w:rsidRPr="00FD1A08" w:rsidRDefault="00B24841" w:rsidP="00B24841">
            <w:pPr>
              <w:jc w:val="both"/>
              <w:rPr>
                <w:rFonts w:cstheme="minorHAnsi"/>
                <w:b w:val="0"/>
                <w:szCs w:val="28"/>
              </w:rPr>
            </w:pPr>
            <w:r w:rsidRPr="00FD1A08">
              <w:rPr>
                <w:rFonts w:cstheme="minorHAnsi"/>
                <w:b w:val="0"/>
                <w:szCs w:val="28"/>
              </w:rPr>
              <w:t xml:space="preserve">                  &lt;/parent&gt;</w:t>
            </w:r>
          </w:p>
          <w:p w14:paraId="1ABAB1C8" w14:textId="77777777" w:rsidR="00B24841" w:rsidRPr="00FD1A08" w:rsidRDefault="00B24841" w:rsidP="00B24841">
            <w:pPr>
              <w:jc w:val="both"/>
              <w:rPr>
                <w:rFonts w:cstheme="minorHAnsi"/>
                <w:b w:val="0"/>
                <w:szCs w:val="28"/>
              </w:rPr>
            </w:pPr>
            <w:r w:rsidRPr="00FD1A08">
              <w:rPr>
                <w:rFonts w:cstheme="minorHAnsi"/>
                <w:b w:val="0"/>
                <w:szCs w:val="28"/>
              </w:rPr>
              <w:t xml:space="preserve">                  &lt;properties&gt;</w:t>
            </w:r>
          </w:p>
          <w:p w14:paraId="0742FE75" w14:textId="77777777" w:rsidR="00B24841" w:rsidRPr="00FD1A08" w:rsidRDefault="00B24841" w:rsidP="00B24841">
            <w:pPr>
              <w:jc w:val="both"/>
              <w:rPr>
                <w:rFonts w:cstheme="minorHAnsi"/>
                <w:b w:val="0"/>
                <w:szCs w:val="28"/>
              </w:rPr>
            </w:pPr>
            <w:r w:rsidRPr="00FD1A08">
              <w:rPr>
                <w:rFonts w:cstheme="minorHAnsi"/>
                <w:b w:val="0"/>
                <w:szCs w:val="28"/>
              </w:rPr>
              <w:t xml:space="preserve">                      &lt;java.version&gt;11&lt;/java.version&gt;</w:t>
            </w:r>
          </w:p>
          <w:p w14:paraId="302875D8" w14:textId="77777777" w:rsidR="00B24841" w:rsidRPr="00FD1A08" w:rsidRDefault="00B24841" w:rsidP="00B24841">
            <w:pPr>
              <w:jc w:val="both"/>
              <w:rPr>
                <w:rFonts w:cstheme="minorHAnsi"/>
                <w:b w:val="0"/>
                <w:szCs w:val="28"/>
              </w:rPr>
            </w:pPr>
            <w:r w:rsidRPr="00FD1A08">
              <w:rPr>
                <w:rFonts w:cstheme="minorHAnsi"/>
                <w:b w:val="0"/>
                <w:szCs w:val="28"/>
              </w:rPr>
              <w:t xml:space="preserve">                  &lt;/properties&gt;</w:t>
            </w:r>
          </w:p>
          <w:p w14:paraId="1B3DA0CF" w14:textId="77777777" w:rsidR="00B24841" w:rsidRPr="00FD1A08" w:rsidRDefault="00B24841" w:rsidP="00B24841">
            <w:pPr>
              <w:jc w:val="both"/>
              <w:rPr>
                <w:rFonts w:cstheme="minorHAnsi"/>
                <w:b w:val="0"/>
                <w:szCs w:val="28"/>
              </w:rPr>
            </w:pPr>
            <w:r w:rsidRPr="00FD1A08">
              <w:rPr>
                <w:rFonts w:cstheme="minorHAnsi"/>
                <w:b w:val="0"/>
                <w:szCs w:val="28"/>
              </w:rPr>
              <w:t xml:space="preserve">                  &lt;dependencies&gt;</w:t>
            </w:r>
          </w:p>
          <w:p w14:paraId="264EE7AA" w14:textId="77777777" w:rsidR="00B24841" w:rsidRPr="00FD1A08" w:rsidRDefault="00B24841" w:rsidP="00B24841">
            <w:pPr>
              <w:jc w:val="both"/>
              <w:rPr>
                <w:rFonts w:cstheme="minorHAnsi"/>
                <w:b w:val="0"/>
                <w:szCs w:val="28"/>
              </w:rPr>
            </w:pPr>
            <w:r w:rsidRPr="00FD1A08">
              <w:rPr>
                <w:rFonts w:cstheme="minorHAnsi"/>
                <w:b w:val="0"/>
                <w:szCs w:val="28"/>
              </w:rPr>
              <w:t xml:space="preserve">                      &lt;dependency&gt;</w:t>
            </w:r>
          </w:p>
          <w:p w14:paraId="3C1A1CA8" w14:textId="77777777" w:rsidR="00B24841" w:rsidRPr="00FD1A08" w:rsidRDefault="00B24841" w:rsidP="00B24841">
            <w:pPr>
              <w:jc w:val="both"/>
              <w:rPr>
                <w:rFonts w:cstheme="minorHAnsi"/>
                <w:b w:val="0"/>
                <w:szCs w:val="28"/>
              </w:rPr>
            </w:pPr>
            <w:r w:rsidRPr="00FD1A08">
              <w:rPr>
                <w:rFonts w:cstheme="minorHAnsi"/>
                <w:b w:val="0"/>
                <w:szCs w:val="28"/>
              </w:rPr>
              <w:t xml:space="preserve">                          &lt;groupId&gt;org.springframework.boot&lt;/groupId&gt;</w:t>
            </w:r>
          </w:p>
          <w:p w14:paraId="50CA1FD6" w14:textId="77777777" w:rsidR="00B24841" w:rsidRPr="00FD1A08" w:rsidRDefault="00B24841" w:rsidP="00B24841">
            <w:pPr>
              <w:jc w:val="both"/>
              <w:rPr>
                <w:rFonts w:cstheme="minorHAnsi"/>
                <w:b w:val="0"/>
                <w:szCs w:val="28"/>
              </w:rPr>
            </w:pPr>
            <w:r w:rsidRPr="00FD1A08">
              <w:rPr>
                <w:rFonts w:cstheme="minorHAnsi"/>
                <w:b w:val="0"/>
                <w:szCs w:val="28"/>
              </w:rPr>
              <w:t xml:space="preserve">                          &lt;artifactId&gt;spring-boot-starter-web&lt;/artifactId&gt;</w:t>
            </w:r>
          </w:p>
          <w:p w14:paraId="75344788" w14:textId="77777777" w:rsidR="00B24841" w:rsidRPr="00FD1A08" w:rsidRDefault="00B24841" w:rsidP="00B24841">
            <w:pPr>
              <w:jc w:val="both"/>
              <w:rPr>
                <w:rFonts w:cstheme="minorHAnsi"/>
                <w:b w:val="0"/>
                <w:szCs w:val="28"/>
              </w:rPr>
            </w:pPr>
            <w:r w:rsidRPr="00FD1A08">
              <w:rPr>
                <w:rFonts w:cstheme="minorHAnsi"/>
                <w:b w:val="0"/>
                <w:szCs w:val="28"/>
              </w:rPr>
              <w:t xml:space="preserve">                      &lt;/dependency&gt;</w:t>
            </w:r>
          </w:p>
          <w:p w14:paraId="71A910BC" w14:textId="77777777" w:rsidR="00B24841" w:rsidRPr="00FD1A08" w:rsidRDefault="00B24841" w:rsidP="00B24841">
            <w:pPr>
              <w:jc w:val="both"/>
              <w:rPr>
                <w:rFonts w:cstheme="minorHAnsi"/>
                <w:b w:val="0"/>
                <w:szCs w:val="28"/>
              </w:rPr>
            </w:pPr>
            <w:r w:rsidRPr="00FD1A08">
              <w:rPr>
                <w:rFonts w:cstheme="minorHAnsi"/>
                <w:b w:val="0"/>
                <w:szCs w:val="28"/>
              </w:rPr>
              <w:t xml:space="preserve">                      &lt;dependency&gt;</w:t>
            </w:r>
          </w:p>
          <w:p w14:paraId="7DF3DE86" w14:textId="77777777" w:rsidR="00B24841" w:rsidRPr="00FD1A08" w:rsidRDefault="00B24841" w:rsidP="00B24841">
            <w:pPr>
              <w:jc w:val="both"/>
              <w:rPr>
                <w:rFonts w:cstheme="minorHAnsi"/>
                <w:b w:val="0"/>
                <w:szCs w:val="28"/>
              </w:rPr>
            </w:pPr>
            <w:r w:rsidRPr="00FD1A08">
              <w:rPr>
                <w:rFonts w:cstheme="minorHAnsi"/>
                <w:b w:val="0"/>
                <w:szCs w:val="28"/>
              </w:rPr>
              <w:t xml:space="preserve">                          &lt;groupId&gt;org.springframework.boot&lt;/groupId&gt;</w:t>
            </w:r>
          </w:p>
          <w:p w14:paraId="0FACBFFB" w14:textId="77777777" w:rsidR="00B24841" w:rsidRPr="00FD1A08" w:rsidRDefault="00B24841" w:rsidP="00B24841">
            <w:pPr>
              <w:jc w:val="both"/>
              <w:rPr>
                <w:rFonts w:cstheme="minorHAnsi"/>
                <w:b w:val="0"/>
                <w:szCs w:val="28"/>
              </w:rPr>
            </w:pPr>
            <w:r w:rsidRPr="00FD1A08">
              <w:rPr>
                <w:rFonts w:cstheme="minorHAnsi"/>
                <w:b w:val="0"/>
                <w:szCs w:val="28"/>
              </w:rPr>
              <w:t xml:space="preserve">                          &lt;artifactId&gt;spring-boot-starter-test&lt;/artifactId&gt;</w:t>
            </w:r>
          </w:p>
          <w:p w14:paraId="714DB90D" w14:textId="77777777" w:rsidR="00B24841" w:rsidRPr="00FD1A08" w:rsidRDefault="00B24841" w:rsidP="00B24841">
            <w:pPr>
              <w:jc w:val="both"/>
              <w:rPr>
                <w:rFonts w:cstheme="minorHAnsi"/>
                <w:b w:val="0"/>
                <w:szCs w:val="28"/>
              </w:rPr>
            </w:pPr>
            <w:r w:rsidRPr="00FD1A08">
              <w:rPr>
                <w:rFonts w:cstheme="minorHAnsi"/>
                <w:b w:val="0"/>
                <w:szCs w:val="28"/>
              </w:rPr>
              <w:t xml:space="preserve">                          &lt;scope&gt;test&lt;/scope&gt;</w:t>
            </w:r>
          </w:p>
          <w:p w14:paraId="4DC122C1" w14:textId="77777777" w:rsidR="00B24841" w:rsidRPr="00FD1A08" w:rsidRDefault="00B24841" w:rsidP="00B24841">
            <w:pPr>
              <w:jc w:val="both"/>
              <w:rPr>
                <w:rFonts w:cstheme="minorHAnsi"/>
                <w:b w:val="0"/>
                <w:szCs w:val="28"/>
              </w:rPr>
            </w:pPr>
            <w:r w:rsidRPr="00FD1A08">
              <w:rPr>
                <w:rFonts w:cstheme="minorHAnsi"/>
                <w:b w:val="0"/>
                <w:szCs w:val="28"/>
              </w:rPr>
              <w:t xml:space="preserve">                      &lt;/dependency&gt;</w:t>
            </w:r>
          </w:p>
          <w:p w14:paraId="055F29D9" w14:textId="77777777" w:rsidR="00B24841" w:rsidRPr="00FD1A08" w:rsidRDefault="00B24841" w:rsidP="00B24841">
            <w:pPr>
              <w:jc w:val="both"/>
              <w:rPr>
                <w:rFonts w:cstheme="minorHAnsi"/>
                <w:b w:val="0"/>
                <w:szCs w:val="28"/>
              </w:rPr>
            </w:pPr>
            <w:r w:rsidRPr="00FD1A08">
              <w:rPr>
                <w:rFonts w:cstheme="minorHAnsi"/>
                <w:b w:val="0"/>
                <w:szCs w:val="28"/>
              </w:rPr>
              <w:t xml:space="preserve">                  &lt;/dependencies&gt;</w:t>
            </w:r>
          </w:p>
          <w:p w14:paraId="2ED5143E" w14:textId="77777777" w:rsidR="00B24841" w:rsidRPr="00FD1A08" w:rsidRDefault="00B24841" w:rsidP="00B24841">
            <w:pPr>
              <w:jc w:val="both"/>
              <w:rPr>
                <w:rFonts w:cstheme="minorHAnsi"/>
                <w:b w:val="0"/>
                <w:szCs w:val="28"/>
              </w:rPr>
            </w:pPr>
            <w:r w:rsidRPr="00FD1A08">
              <w:rPr>
                <w:rFonts w:cstheme="minorHAnsi"/>
                <w:b w:val="0"/>
                <w:szCs w:val="28"/>
              </w:rPr>
              <w:t xml:space="preserve">                  &lt;build&gt;</w:t>
            </w:r>
          </w:p>
          <w:p w14:paraId="3F766105" w14:textId="77777777" w:rsidR="00B24841" w:rsidRPr="00FD1A08" w:rsidRDefault="00B24841" w:rsidP="00B24841">
            <w:pPr>
              <w:jc w:val="both"/>
              <w:rPr>
                <w:rFonts w:cstheme="minorHAnsi"/>
                <w:b w:val="0"/>
                <w:szCs w:val="28"/>
              </w:rPr>
            </w:pPr>
            <w:r w:rsidRPr="00FD1A08">
              <w:rPr>
                <w:rFonts w:cstheme="minorHAnsi"/>
                <w:b w:val="0"/>
                <w:szCs w:val="28"/>
              </w:rPr>
              <w:t xml:space="preserve">                      &lt;plugins&gt;</w:t>
            </w:r>
          </w:p>
          <w:p w14:paraId="3B74D622" w14:textId="77777777" w:rsidR="00B24841" w:rsidRPr="00FD1A08" w:rsidRDefault="00B24841" w:rsidP="00B24841">
            <w:pPr>
              <w:jc w:val="both"/>
              <w:rPr>
                <w:rFonts w:cstheme="minorHAnsi"/>
                <w:b w:val="0"/>
                <w:szCs w:val="28"/>
              </w:rPr>
            </w:pPr>
            <w:r w:rsidRPr="00FD1A08">
              <w:rPr>
                <w:rFonts w:cstheme="minorHAnsi"/>
                <w:b w:val="0"/>
                <w:szCs w:val="28"/>
              </w:rPr>
              <w:t xml:space="preserve">                          &lt;plugin&gt;</w:t>
            </w:r>
          </w:p>
          <w:p w14:paraId="0C479D9D" w14:textId="77777777" w:rsidR="00B24841" w:rsidRPr="00FD1A08" w:rsidRDefault="00B24841" w:rsidP="00B24841">
            <w:pPr>
              <w:jc w:val="both"/>
              <w:rPr>
                <w:rFonts w:cstheme="minorHAnsi"/>
                <w:b w:val="0"/>
                <w:szCs w:val="28"/>
              </w:rPr>
            </w:pPr>
            <w:r w:rsidRPr="00FD1A08">
              <w:rPr>
                <w:rFonts w:cstheme="minorHAnsi"/>
                <w:b w:val="0"/>
                <w:szCs w:val="28"/>
              </w:rPr>
              <w:t xml:space="preserve">                              &lt;groupId&gt;org.springframework.boot&lt;/groupId&gt;</w:t>
            </w:r>
          </w:p>
          <w:p w14:paraId="3276398C" w14:textId="77777777" w:rsidR="00B24841" w:rsidRPr="00FD1A08" w:rsidRDefault="00B24841" w:rsidP="00B24841">
            <w:pPr>
              <w:jc w:val="both"/>
              <w:rPr>
                <w:rFonts w:cstheme="minorHAnsi"/>
                <w:b w:val="0"/>
                <w:szCs w:val="28"/>
              </w:rPr>
            </w:pPr>
            <w:r w:rsidRPr="00FD1A08">
              <w:rPr>
                <w:rFonts w:cstheme="minorHAnsi"/>
                <w:b w:val="0"/>
                <w:szCs w:val="28"/>
              </w:rPr>
              <w:t xml:space="preserve">                              &lt;artifactId&gt;spring-boot-maven-plugin&lt;/artifactId&gt;</w:t>
            </w:r>
          </w:p>
          <w:p w14:paraId="7C8A7B75" w14:textId="77777777" w:rsidR="00B24841" w:rsidRPr="00FD1A08" w:rsidRDefault="00B24841" w:rsidP="00B24841">
            <w:pPr>
              <w:jc w:val="both"/>
              <w:rPr>
                <w:rFonts w:cstheme="minorHAnsi"/>
                <w:b w:val="0"/>
                <w:szCs w:val="28"/>
              </w:rPr>
            </w:pPr>
            <w:r w:rsidRPr="00FD1A08">
              <w:rPr>
                <w:rFonts w:cstheme="minorHAnsi"/>
                <w:b w:val="0"/>
                <w:szCs w:val="28"/>
              </w:rPr>
              <w:t xml:space="preserve">                          &lt;/plugin&gt;</w:t>
            </w:r>
          </w:p>
          <w:p w14:paraId="67AF4245" w14:textId="77777777" w:rsidR="00B24841" w:rsidRPr="00FD1A08" w:rsidRDefault="00B24841" w:rsidP="00B24841">
            <w:pPr>
              <w:jc w:val="both"/>
              <w:rPr>
                <w:rFonts w:cstheme="minorHAnsi"/>
                <w:b w:val="0"/>
                <w:szCs w:val="28"/>
              </w:rPr>
            </w:pPr>
            <w:r w:rsidRPr="00FD1A08">
              <w:rPr>
                <w:rFonts w:cstheme="minorHAnsi"/>
                <w:b w:val="0"/>
                <w:szCs w:val="28"/>
              </w:rPr>
              <w:t xml:space="preserve">                      &lt;/plugins&gt;</w:t>
            </w:r>
          </w:p>
          <w:p w14:paraId="498E3A31" w14:textId="77777777" w:rsidR="00B24841" w:rsidRPr="00FD1A08" w:rsidRDefault="00B24841" w:rsidP="00B24841">
            <w:pPr>
              <w:jc w:val="both"/>
              <w:rPr>
                <w:rFonts w:cstheme="minorHAnsi"/>
                <w:b w:val="0"/>
                <w:szCs w:val="28"/>
              </w:rPr>
            </w:pPr>
            <w:r w:rsidRPr="00FD1A08">
              <w:rPr>
                <w:rFonts w:cstheme="minorHAnsi"/>
                <w:b w:val="0"/>
                <w:szCs w:val="28"/>
              </w:rPr>
              <w:lastRenderedPageBreak/>
              <w:t xml:space="preserve">                  &lt;/build&gt;</w:t>
            </w:r>
          </w:p>
          <w:p w14:paraId="705B3D91" w14:textId="77777777" w:rsidR="00B24841" w:rsidRPr="00FD1A08" w:rsidRDefault="00B24841" w:rsidP="00B24841">
            <w:pPr>
              <w:jc w:val="both"/>
              <w:rPr>
                <w:rFonts w:cstheme="minorHAnsi"/>
                <w:b w:val="0"/>
                <w:szCs w:val="28"/>
              </w:rPr>
            </w:pPr>
            <w:r w:rsidRPr="00FD1A08">
              <w:rPr>
                <w:rFonts w:cstheme="minorHAnsi"/>
                <w:b w:val="0"/>
                <w:szCs w:val="28"/>
              </w:rPr>
              <w:t xml:space="preserve">              &lt;/project&gt;</w:t>
            </w:r>
          </w:p>
          <w:p w14:paraId="7755E6B9" w14:textId="77777777" w:rsidR="00B24841" w:rsidRPr="00FD1A08" w:rsidRDefault="00B24841" w:rsidP="00B24841">
            <w:pPr>
              <w:jc w:val="both"/>
              <w:rPr>
                <w:rFonts w:cstheme="minorHAnsi"/>
                <w:b w:val="0"/>
                <w:szCs w:val="28"/>
              </w:rPr>
            </w:pPr>
            <w:r w:rsidRPr="00FD1A08">
              <w:rPr>
                <w:rFonts w:cstheme="minorHAnsi"/>
                <w:b w:val="0"/>
                <w:szCs w:val="28"/>
              </w:rPr>
              <w:t xml:space="preserve">              EOL</w:t>
            </w:r>
          </w:p>
          <w:p w14:paraId="35813B92" w14:textId="77777777" w:rsidR="00B24841" w:rsidRPr="00FD1A08" w:rsidRDefault="00B24841" w:rsidP="00B24841">
            <w:pPr>
              <w:jc w:val="both"/>
              <w:rPr>
                <w:rFonts w:cstheme="minorHAnsi"/>
                <w:b w:val="0"/>
                <w:szCs w:val="28"/>
              </w:rPr>
            </w:pPr>
          </w:p>
          <w:p w14:paraId="39D72D53" w14:textId="77777777" w:rsidR="00B24841" w:rsidRPr="00FD1A08" w:rsidRDefault="00B24841" w:rsidP="00B24841">
            <w:pPr>
              <w:jc w:val="both"/>
              <w:rPr>
                <w:rFonts w:cstheme="minorHAnsi"/>
                <w:b w:val="0"/>
                <w:szCs w:val="28"/>
              </w:rPr>
            </w:pPr>
            <w:r w:rsidRPr="00FD1A08">
              <w:rPr>
                <w:rFonts w:cstheme="minorHAnsi"/>
                <w:b w:val="0"/>
                <w:szCs w:val="28"/>
              </w:rPr>
              <w:t xml:space="preserve">              mkdir -p /home/ec2-user/springboot-app/src/main/java/com/example/demo</w:t>
            </w:r>
          </w:p>
          <w:p w14:paraId="0EF2A877" w14:textId="77777777" w:rsidR="00B24841" w:rsidRPr="00FD1A08" w:rsidRDefault="00B24841" w:rsidP="00B24841">
            <w:pPr>
              <w:jc w:val="both"/>
              <w:rPr>
                <w:rFonts w:cstheme="minorHAnsi"/>
                <w:b w:val="0"/>
                <w:szCs w:val="28"/>
              </w:rPr>
            </w:pPr>
            <w:r w:rsidRPr="00FD1A08">
              <w:rPr>
                <w:rFonts w:cstheme="minorHAnsi"/>
                <w:b w:val="0"/>
                <w:szCs w:val="28"/>
              </w:rPr>
              <w:t xml:space="preserve">              sudo tee /home/ec2-user/springboot-app/src/main/java/com/example/demo/DemoApplication.java &gt; /dev/null &lt;&lt;EOL</w:t>
            </w:r>
          </w:p>
          <w:p w14:paraId="0E359282" w14:textId="77777777" w:rsidR="00B24841" w:rsidRPr="00FD1A08" w:rsidRDefault="00B24841" w:rsidP="00B24841">
            <w:pPr>
              <w:jc w:val="both"/>
              <w:rPr>
                <w:rFonts w:cstheme="minorHAnsi"/>
                <w:b w:val="0"/>
                <w:szCs w:val="28"/>
              </w:rPr>
            </w:pPr>
            <w:r w:rsidRPr="00FD1A08">
              <w:rPr>
                <w:rFonts w:cstheme="minorHAnsi"/>
                <w:b w:val="0"/>
                <w:szCs w:val="28"/>
              </w:rPr>
              <w:t xml:space="preserve">              package com.example.demo;</w:t>
            </w:r>
          </w:p>
          <w:p w14:paraId="38423E53" w14:textId="77777777" w:rsidR="00B24841" w:rsidRPr="00FD1A08" w:rsidRDefault="00B24841" w:rsidP="00B24841">
            <w:pPr>
              <w:jc w:val="both"/>
              <w:rPr>
                <w:rFonts w:cstheme="minorHAnsi"/>
                <w:b w:val="0"/>
                <w:szCs w:val="28"/>
              </w:rPr>
            </w:pPr>
          </w:p>
          <w:p w14:paraId="605DB95D" w14:textId="77777777" w:rsidR="00B24841" w:rsidRPr="00FD1A08" w:rsidRDefault="00B24841" w:rsidP="00B24841">
            <w:pPr>
              <w:jc w:val="both"/>
              <w:rPr>
                <w:rFonts w:cstheme="minorHAnsi"/>
                <w:b w:val="0"/>
                <w:szCs w:val="28"/>
              </w:rPr>
            </w:pPr>
            <w:r w:rsidRPr="00FD1A08">
              <w:rPr>
                <w:rFonts w:cstheme="minorHAnsi"/>
                <w:b w:val="0"/>
                <w:szCs w:val="28"/>
              </w:rPr>
              <w:t xml:space="preserve">              import org.springframework.boot.SpringApplication;</w:t>
            </w:r>
          </w:p>
          <w:p w14:paraId="069CFC01" w14:textId="77777777" w:rsidR="00B24841" w:rsidRPr="00FD1A08" w:rsidRDefault="00B24841" w:rsidP="00B24841">
            <w:pPr>
              <w:jc w:val="both"/>
              <w:rPr>
                <w:rFonts w:cstheme="minorHAnsi"/>
                <w:b w:val="0"/>
                <w:szCs w:val="28"/>
              </w:rPr>
            </w:pPr>
            <w:r w:rsidRPr="00FD1A08">
              <w:rPr>
                <w:rFonts w:cstheme="minorHAnsi"/>
                <w:b w:val="0"/>
                <w:szCs w:val="28"/>
              </w:rPr>
              <w:t xml:space="preserve">              import org.springframework.boot.autoconfigure.SpringBootApplication;</w:t>
            </w:r>
          </w:p>
          <w:p w14:paraId="4F7C7653" w14:textId="77777777" w:rsidR="00B24841" w:rsidRPr="00FD1A08" w:rsidRDefault="00B24841" w:rsidP="00B24841">
            <w:pPr>
              <w:jc w:val="both"/>
              <w:rPr>
                <w:rFonts w:cstheme="minorHAnsi"/>
                <w:b w:val="0"/>
                <w:szCs w:val="28"/>
              </w:rPr>
            </w:pPr>
            <w:r w:rsidRPr="00FD1A08">
              <w:rPr>
                <w:rFonts w:cstheme="minorHAnsi"/>
                <w:b w:val="0"/>
                <w:szCs w:val="28"/>
              </w:rPr>
              <w:t xml:space="preserve">              import org.springframework.web.bind.annotation.GetMapping;</w:t>
            </w:r>
          </w:p>
          <w:p w14:paraId="74D41E53" w14:textId="77777777" w:rsidR="00B24841" w:rsidRPr="00FD1A08" w:rsidRDefault="00B24841" w:rsidP="00B24841">
            <w:pPr>
              <w:jc w:val="both"/>
              <w:rPr>
                <w:rFonts w:cstheme="minorHAnsi"/>
                <w:b w:val="0"/>
                <w:szCs w:val="28"/>
              </w:rPr>
            </w:pPr>
            <w:r w:rsidRPr="00FD1A08">
              <w:rPr>
                <w:rFonts w:cstheme="minorHAnsi"/>
                <w:b w:val="0"/>
                <w:szCs w:val="28"/>
              </w:rPr>
              <w:t xml:space="preserve">              import org.springframework.web.bind.annotation.RestController;</w:t>
            </w:r>
          </w:p>
          <w:p w14:paraId="089C3DA2" w14:textId="77777777" w:rsidR="00B24841" w:rsidRPr="00FD1A08" w:rsidRDefault="00B24841" w:rsidP="00B24841">
            <w:pPr>
              <w:jc w:val="both"/>
              <w:rPr>
                <w:rFonts w:cstheme="minorHAnsi"/>
                <w:b w:val="0"/>
                <w:szCs w:val="28"/>
              </w:rPr>
            </w:pPr>
          </w:p>
          <w:p w14:paraId="6CF51D7B" w14:textId="77777777" w:rsidR="00B24841" w:rsidRPr="00FD1A08" w:rsidRDefault="00B24841" w:rsidP="00B24841">
            <w:pPr>
              <w:jc w:val="both"/>
              <w:rPr>
                <w:rFonts w:cstheme="minorHAnsi"/>
                <w:b w:val="0"/>
                <w:szCs w:val="28"/>
              </w:rPr>
            </w:pPr>
            <w:r w:rsidRPr="00FD1A08">
              <w:rPr>
                <w:rFonts w:cstheme="minorHAnsi"/>
                <w:b w:val="0"/>
                <w:szCs w:val="28"/>
              </w:rPr>
              <w:t xml:space="preserve">              @SpringBootApplication</w:t>
            </w:r>
          </w:p>
          <w:p w14:paraId="1278E947" w14:textId="77777777" w:rsidR="00B24841" w:rsidRPr="00FD1A08" w:rsidRDefault="00B24841" w:rsidP="00B24841">
            <w:pPr>
              <w:jc w:val="both"/>
              <w:rPr>
                <w:rFonts w:cstheme="minorHAnsi"/>
                <w:b w:val="0"/>
                <w:szCs w:val="28"/>
              </w:rPr>
            </w:pPr>
            <w:r w:rsidRPr="00FD1A08">
              <w:rPr>
                <w:rFonts w:cstheme="minorHAnsi"/>
                <w:b w:val="0"/>
                <w:szCs w:val="28"/>
              </w:rPr>
              <w:t xml:space="preserve">              public class DemoApplication {</w:t>
            </w:r>
          </w:p>
          <w:p w14:paraId="439A0A5B" w14:textId="77777777" w:rsidR="00B24841" w:rsidRPr="00FD1A08" w:rsidRDefault="00B24841" w:rsidP="00B24841">
            <w:pPr>
              <w:jc w:val="both"/>
              <w:rPr>
                <w:rFonts w:cstheme="minorHAnsi"/>
                <w:b w:val="0"/>
                <w:szCs w:val="28"/>
              </w:rPr>
            </w:pPr>
          </w:p>
          <w:p w14:paraId="078C1C6E" w14:textId="77777777" w:rsidR="00B24841" w:rsidRPr="00FD1A08" w:rsidRDefault="00B24841" w:rsidP="00B24841">
            <w:pPr>
              <w:jc w:val="both"/>
              <w:rPr>
                <w:rFonts w:cstheme="minorHAnsi"/>
                <w:b w:val="0"/>
                <w:szCs w:val="28"/>
              </w:rPr>
            </w:pPr>
            <w:r w:rsidRPr="00FD1A08">
              <w:rPr>
                <w:rFonts w:cstheme="minorHAnsi"/>
                <w:b w:val="0"/>
                <w:szCs w:val="28"/>
              </w:rPr>
              <w:t xml:space="preserve">                  public static void main(String[] args) {</w:t>
            </w:r>
          </w:p>
          <w:p w14:paraId="252B537F" w14:textId="77777777" w:rsidR="00B24841" w:rsidRPr="00FD1A08" w:rsidRDefault="00B24841" w:rsidP="00B24841">
            <w:pPr>
              <w:jc w:val="both"/>
              <w:rPr>
                <w:rFonts w:cstheme="minorHAnsi"/>
                <w:b w:val="0"/>
                <w:szCs w:val="28"/>
              </w:rPr>
            </w:pPr>
            <w:r w:rsidRPr="00FD1A08">
              <w:rPr>
                <w:rFonts w:cstheme="minorHAnsi"/>
                <w:b w:val="0"/>
                <w:szCs w:val="28"/>
              </w:rPr>
              <w:t xml:space="preserve">                      SpringApplication.run(DemoApplication.class, args);</w:t>
            </w:r>
          </w:p>
          <w:p w14:paraId="0A2EF712"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46C92F67" w14:textId="77777777" w:rsidR="00B24841" w:rsidRPr="00FD1A08" w:rsidRDefault="00B24841" w:rsidP="00B24841">
            <w:pPr>
              <w:jc w:val="both"/>
              <w:rPr>
                <w:rFonts w:cstheme="minorHAnsi"/>
                <w:b w:val="0"/>
                <w:szCs w:val="28"/>
              </w:rPr>
            </w:pPr>
          </w:p>
          <w:p w14:paraId="2F2C4F4C" w14:textId="77777777" w:rsidR="00B24841" w:rsidRPr="00FD1A08" w:rsidRDefault="00B24841" w:rsidP="00B24841">
            <w:pPr>
              <w:jc w:val="both"/>
              <w:rPr>
                <w:rFonts w:cstheme="minorHAnsi"/>
                <w:b w:val="0"/>
                <w:szCs w:val="28"/>
              </w:rPr>
            </w:pPr>
            <w:r w:rsidRPr="00FD1A08">
              <w:rPr>
                <w:rFonts w:cstheme="minorHAnsi"/>
                <w:b w:val="0"/>
                <w:szCs w:val="28"/>
              </w:rPr>
              <w:t xml:space="preserve">                  @RestController</w:t>
            </w:r>
          </w:p>
          <w:p w14:paraId="51EAD805" w14:textId="77777777" w:rsidR="00B24841" w:rsidRPr="00FD1A08" w:rsidRDefault="00B24841" w:rsidP="00B24841">
            <w:pPr>
              <w:jc w:val="both"/>
              <w:rPr>
                <w:rFonts w:cstheme="minorHAnsi"/>
                <w:b w:val="0"/>
                <w:szCs w:val="28"/>
              </w:rPr>
            </w:pPr>
            <w:r w:rsidRPr="00FD1A08">
              <w:rPr>
                <w:rFonts w:cstheme="minorHAnsi"/>
                <w:b w:val="0"/>
                <w:szCs w:val="28"/>
              </w:rPr>
              <w:t xml:space="preserve">                  class HelloController {</w:t>
            </w:r>
          </w:p>
          <w:p w14:paraId="396E279C" w14:textId="77777777" w:rsidR="00B24841" w:rsidRPr="00FD1A08" w:rsidRDefault="00B24841" w:rsidP="00B24841">
            <w:pPr>
              <w:jc w:val="both"/>
              <w:rPr>
                <w:rFonts w:cstheme="minorHAnsi"/>
                <w:b w:val="0"/>
                <w:szCs w:val="28"/>
              </w:rPr>
            </w:pPr>
            <w:r w:rsidRPr="00FD1A08">
              <w:rPr>
                <w:rFonts w:cstheme="minorHAnsi"/>
                <w:b w:val="0"/>
                <w:szCs w:val="28"/>
              </w:rPr>
              <w:t xml:space="preserve">                      @GetMapping("/")</w:t>
            </w:r>
          </w:p>
          <w:p w14:paraId="51F265CF" w14:textId="77777777" w:rsidR="00B24841" w:rsidRPr="00FD1A08" w:rsidRDefault="00B24841" w:rsidP="00B24841">
            <w:pPr>
              <w:jc w:val="both"/>
              <w:rPr>
                <w:rFonts w:cstheme="minorHAnsi"/>
                <w:b w:val="0"/>
                <w:szCs w:val="28"/>
              </w:rPr>
            </w:pPr>
            <w:r w:rsidRPr="00FD1A08">
              <w:rPr>
                <w:rFonts w:cstheme="minorHAnsi"/>
                <w:b w:val="0"/>
                <w:szCs w:val="28"/>
              </w:rPr>
              <w:t xml:space="preserve">                      public String hello() {</w:t>
            </w:r>
          </w:p>
          <w:p w14:paraId="5B38A3BE" w14:textId="77777777" w:rsidR="00B24841" w:rsidRPr="00FD1A08" w:rsidRDefault="00B24841" w:rsidP="00B24841">
            <w:pPr>
              <w:jc w:val="both"/>
              <w:rPr>
                <w:rFonts w:cstheme="minorHAnsi"/>
                <w:b w:val="0"/>
                <w:szCs w:val="28"/>
              </w:rPr>
            </w:pPr>
            <w:r w:rsidRPr="00FD1A08">
              <w:rPr>
                <w:rFonts w:cstheme="minorHAnsi"/>
                <w:b w:val="0"/>
                <w:szCs w:val="28"/>
              </w:rPr>
              <w:t xml:space="preserve">                          return "Hello World!";</w:t>
            </w:r>
          </w:p>
          <w:p w14:paraId="26EE9F4B"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2B61CFF9"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6274411F"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20F32EE9" w14:textId="77777777" w:rsidR="00B24841" w:rsidRPr="00FD1A08" w:rsidRDefault="00B24841" w:rsidP="00B24841">
            <w:pPr>
              <w:jc w:val="both"/>
              <w:rPr>
                <w:rFonts w:cstheme="minorHAnsi"/>
                <w:b w:val="0"/>
                <w:szCs w:val="28"/>
              </w:rPr>
            </w:pPr>
            <w:r w:rsidRPr="00FD1A08">
              <w:rPr>
                <w:rFonts w:cstheme="minorHAnsi"/>
                <w:b w:val="0"/>
                <w:szCs w:val="28"/>
              </w:rPr>
              <w:t xml:space="preserve">              EOL</w:t>
            </w:r>
          </w:p>
          <w:p w14:paraId="2C5B62A8" w14:textId="77777777" w:rsidR="00B24841" w:rsidRPr="00FD1A08" w:rsidRDefault="00B24841" w:rsidP="00B24841">
            <w:pPr>
              <w:jc w:val="both"/>
              <w:rPr>
                <w:rFonts w:cstheme="minorHAnsi"/>
                <w:b w:val="0"/>
                <w:szCs w:val="28"/>
              </w:rPr>
            </w:pPr>
          </w:p>
          <w:p w14:paraId="48E4A1D8" w14:textId="77777777" w:rsidR="00B24841" w:rsidRPr="00FD1A08" w:rsidRDefault="00B24841" w:rsidP="00B24841">
            <w:pPr>
              <w:jc w:val="both"/>
              <w:rPr>
                <w:rFonts w:cstheme="minorHAnsi"/>
                <w:b w:val="0"/>
                <w:szCs w:val="28"/>
              </w:rPr>
            </w:pPr>
            <w:r w:rsidRPr="00FD1A08">
              <w:rPr>
                <w:rFonts w:cstheme="minorHAnsi"/>
                <w:b w:val="0"/>
                <w:szCs w:val="28"/>
              </w:rPr>
              <w:t xml:space="preserve">              # Build and run the Spring Boot application</w:t>
            </w:r>
          </w:p>
          <w:p w14:paraId="0621BB02" w14:textId="77777777" w:rsidR="00B24841" w:rsidRPr="00FD1A08" w:rsidRDefault="00B24841" w:rsidP="00B24841">
            <w:pPr>
              <w:jc w:val="both"/>
              <w:rPr>
                <w:rFonts w:cstheme="minorHAnsi"/>
                <w:b w:val="0"/>
                <w:szCs w:val="28"/>
              </w:rPr>
            </w:pPr>
            <w:r w:rsidRPr="00FD1A08">
              <w:rPr>
                <w:rFonts w:cstheme="minorHAnsi"/>
                <w:b w:val="0"/>
                <w:szCs w:val="28"/>
              </w:rPr>
              <w:lastRenderedPageBreak/>
              <w:t xml:space="preserve">              sudo mvn package</w:t>
            </w:r>
          </w:p>
          <w:p w14:paraId="570FDF8B" w14:textId="77777777" w:rsidR="00B24841" w:rsidRPr="00FD1A08" w:rsidRDefault="00B24841" w:rsidP="00B24841">
            <w:pPr>
              <w:jc w:val="both"/>
              <w:rPr>
                <w:rFonts w:cstheme="minorHAnsi"/>
                <w:b w:val="0"/>
                <w:szCs w:val="28"/>
              </w:rPr>
            </w:pPr>
            <w:r w:rsidRPr="00FD1A08">
              <w:rPr>
                <w:rFonts w:cstheme="minorHAnsi"/>
                <w:b w:val="0"/>
                <w:szCs w:val="28"/>
              </w:rPr>
              <w:t xml:space="preserve">              sudo nohup java -jar target/demo-0.0.1-SNAPSHOT.jar &amp;</w:t>
            </w:r>
          </w:p>
          <w:p w14:paraId="16FFAA98" w14:textId="77777777" w:rsidR="00B24841" w:rsidRPr="00FD1A08" w:rsidRDefault="00B24841" w:rsidP="00B24841">
            <w:pPr>
              <w:jc w:val="both"/>
              <w:rPr>
                <w:rFonts w:cstheme="minorHAnsi"/>
                <w:b w:val="0"/>
                <w:szCs w:val="28"/>
              </w:rPr>
            </w:pPr>
          </w:p>
          <w:p w14:paraId="69404D8D" w14:textId="77777777" w:rsidR="00B24841" w:rsidRPr="00FD1A08" w:rsidRDefault="00B24841" w:rsidP="00B24841">
            <w:pPr>
              <w:jc w:val="both"/>
              <w:rPr>
                <w:rFonts w:cstheme="minorHAnsi"/>
                <w:b w:val="0"/>
                <w:szCs w:val="28"/>
              </w:rPr>
            </w:pPr>
            <w:r w:rsidRPr="00FD1A08">
              <w:rPr>
                <w:rFonts w:cstheme="minorHAnsi"/>
                <w:b w:val="0"/>
                <w:szCs w:val="28"/>
              </w:rPr>
              <w:t xml:space="preserve">              # Configure Nginx to proxy requests to the Spring Boot application</w:t>
            </w:r>
          </w:p>
          <w:p w14:paraId="62EC0D3C" w14:textId="77777777" w:rsidR="00B24841" w:rsidRPr="00FD1A08" w:rsidRDefault="00B24841" w:rsidP="00B24841">
            <w:pPr>
              <w:jc w:val="both"/>
              <w:rPr>
                <w:rFonts w:cstheme="minorHAnsi"/>
                <w:b w:val="0"/>
                <w:szCs w:val="28"/>
              </w:rPr>
            </w:pPr>
            <w:r w:rsidRPr="00FD1A08">
              <w:rPr>
                <w:rFonts w:cstheme="minorHAnsi"/>
                <w:b w:val="0"/>
                <w:szCs w:val="28"/>
              </w:rPr>
              <w:t xml:space="preserve">              sudo tee /etc/nginx/conf.d/default.conf &gt; /dev/null &lt;&lt;EOL</w:t>
            </w:r>
          </w:p>
          <w:p w14:paraId="14C4B009" w14:textId="77777777" w:rsidR="00B24841" w:rsidRPr="00FD1A08" w:rsidRDefault="00B24841" w:rsidP="00B24841">
            <w:pPr>
              <w:jc w:val="both"/>
              <w:rPr>
                <w:rFonts w:cstheme="minorHAnsi"/>
                <w:b w:val="0"/>
                <w:szCs w:val="28"/>
              </w:rPr>
            </w:pPr>
            <w:r w:rsidRPr="00FD1A08">
              <w:rPr>
                <w:rFonts w:cstheme="minorHAnsi"/>
                <w:b w:val="0"/>
                <w:szCs w:val="28"/>
              </w:rPr>
              <w:t xml:space="preserve">              server {</w:t>
            </w:r>
          </w:p>
          <w:p w14:paraId="58A1F8B3" w14:textId="77777777" w:rsidR="00B24841" w:rsidRPr="00FD1A08" w:rsidRDefault="00B24841" w:rsidP="00B24841">
            <w:pPr>
              <w:jc w:val="both"/>
              <w:rPr>
                <w:rFonts w:cstheme="minorHAnsi"/>
                <w:b w:val="0"/>
                <w:szCs w:val="28"/>
              </w:rPr>
            </w:pPr>
            <w:r w:rsidRPr="00FD1A08">
              <w:rPr>
                <w:rFonts w:cstheme="minorHAnsi"/>
                <w:b w:val="0"/>
                <w:szCs w:val="28"/>
              </w:rPr>
              <w:t xml:space="preserve">                  listen 80;</w:t>
            </w:r>
          </w:p>
          <w:p w14:paraId="58CEC40A" w14:textId="77777777" w:rsidR="00B24841" w:rsidRPr="00FD1A08" w:rsidRDefault="00B24841" w:rsidP="00B24841">
            <w:pPr>
              <w:jc w:val="both"/>
              <w:rPr>
                <w:rFonts w:cstheme="minorHAnsi"/>
                <w:b w:val="0"/>
                <w:szCs w:val="28"/>
              </w:rPr>
            </w:pPr>
            <w:r w:rsidRPr="00FD1A08">
              <w:rPr>
                <w:rFonts w:cstheme="minorHAnsi"/>
                <w:b w:val="0"/>
                <w:szCs w:val="28"/>
              </w:rPr>
              <w:t xml:space="preserve">                  server_name _;</w:t>
            </w:r>
          </w:p>
          <w:p w14:paraId="0F43ABBF" w14:textId="77777777" w:rsidR="00B24841" w:rsidRPr="00FD1A08" w:rsidRDefault="00B24841" w:rsidP="00B24841">
            <w:pPr>
              <w:jc w:val="both"/>
              <w:rPr>
                <w:rFonts w:cstheme="minorHAnsi"/>
                <w:b w:val="0"/>
                <w:szCs w:val="28"/>
              </w:rPr>
            </w:pPr>
          </w:p>
          <w:p w14:paraId="32207862" w14:textId="77777777" w:rsidR="00B24841" w:rsidRPr="00FD1A08" w:rsidRDefault="00B24841" w:rsidP="00B24841">
            <w:pPr>
              <w:jc w:val="both"/>
              <w:rPr>
                <w:rFonts w:cstheme="minorHAnsi"/>
                <w:b w:val="0"/>
                <w:szCs w:val="28"/>
              </w:rPr>
            </w:pPr>
            <w:r w:rsidRPr="00FD1A08">
              <w:rPr>
                <w:rFonts w:cstheme="minorHAnsi"/>
                <w:b w:val="0"/>
                <w:szCs w:val="28"/>
              </w:rPr>
              <w:t xml:space="preserve">                  location / {</w:t>
            </w:r>
          </w:p>
          <w:p w14:paraId="22B711B5" w14:textId="77777777" w:rsidR="00B24841" w:rsidRPr="00FD1A08" w:rsidRDefault="00B24841" w:rsidP="00B24841">
            <w:pPr>
              <w:jc w:val="both"/>
              <w:rPr>
                <w:rFonts w:cstheme="minorHAnsi"/>
                <w:b w:val="0"/>
                <w:szCs w:val="28"/>
              </w:rPr>
            </w:pPr>
            <w:r w:rsidRPr="00FD1A08">
              <w:rPr>
                <w:rFonts w:cstheme="minorHAnsi"/>
                <w:b w:val="0"/>
                <w:szCs w:val="28"/>
              </w:rPr>
              <w:t xml:space="preserve">                      proxy_pass http://localhost:8080;</w:t>
            </w:r>
          </w:p>
          <w:p w14:paraId="642F18E1" w14:textId="77777777" w:rsidR="00B24841" w:rsidRPr="00FD1A08" w:rsidRDefault="00B24841" w:rsidP="00B24841">
            <w:pPr>
              <w:jc w:val="both"/>
              <w:rPr>
                <w:rFonts w:cstheme="minorHAnsi"/>
                <w:b w:val="0"/>
                <w:szCs w:val="28"/>
              </w:rPr>
            </w:pPr>
            <w:r w:rsidRPr="00FD1A08">
              <w:rPr>
                <w:rFonts w:cstheme="minorHAnsi"/>
                <w:b w:val="0"/>
                <w:szCs w:val="28"/>
              </w:rPr>
              <w:t xml:space="preserve">                      proxy_set_header Host \$host;</w:t>
            </w:r>
          </w:p>
          <w:p w14:paraId="7DDA5E8E" w14:textId="77777777" w:rsidR="00B24841" w:rsidRPr="00FD1A08" w:rsidRDefault="00B24841" w:rsidP="00B24841">
            <w:pPr>
              <w:jc w:val="both"/>
              <w:rPr>
                <w:rFonts w:cstheme="minorHAnsi"/>
                <w:b w:val="0"/>
                <w:szCs w:val="28"/>
              </w:rPr>
            </w:pPr>
            <w:r w:rsidRPr="00FD1A08">
              <w:rPr>
                <w:rFonts w:cstheme="minorHAnsi"/>
                <w:b w:val="0"/>
                <w:szCs w:val="28"/>
              </w:rPr>
              <w:t xml:space="preserve">                      proxy_set_header X-Real-IP \$remote_addr;</w:t>
            </w:r>
          </w:p>
          <w:p w14:paraId="3D6A603A" w14:textId="77777777" w:rsidR="00B24841" w:rsidRPr="00FD1A08" w:rsidRDefault="00B24841" w:rsidP="00B24841">
            <w:pPr>
              <w:jc w:val="both"/>
              <w:rPr>
                <w:rFonts w:cstheme="minorHAnsi"/>
                <w:b w:val="0"/>
                <w:szCs w:val="28"/>
              </w:rPr>
            </w:pPr>
            <w:r w:rsidRPr="00FD1A08">
              <w:rPr>
                <w:rFonts w:cstheme="minorHAnsi"/>
                <w:b w:val="0"/>
                <w:szCs w:val="28"/>
              </w:rPr>
              <w:t xml:space="preserve">                      proxy_set_header X-Forwarded-For \$proxy_add_x_forwarded_for;</w:t>
            </w:r>
          </w:p>
          <w:p w14:paraId="34FA679D" w14:textId="77777777" w:rsidR="00B24841" w:rsidRPr="00FD1A08" w:rsidRDefault="00B24841" w:rsidP="00B24841">
            <w:pPr>
              <w:jc w:val="both"/>
              <w:rPr>
                <w:rFonts w:cstheme="minorHAnsi"/>
                <w:b w:val="0"/>
                <w:szCs w:val="28"/>
              </w:rPr>
            </w:pPr>
            <w:r w:rsidRPr="00FD1A08">
              <w:rPr>
                <w:rFonts w:cstheme="minorHAnsi"/>
                <w:b w:val="0"/>
                <w:szCs w:val="28"/>
              </w:rPr>
              <w:t xml:space="preserve">                      proxy_set_header X-Forwarded-Proto \$scheme;</w:t>
            </w:r>
          </w:p>
          <w:p w14:paraId="0565C403"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2C1D4FA1"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7B84913A" w14:textId="77777777" w:rsidR="00B24841" w:rsidRPr="00FD1A08" w:rsidRDefault="00B24841" w:rsidP="00B24841">
            <w:pPr>
              <w:jc w:val="both"/>
              <w:rPr>
                <w:rFonts w:cstheme="minorHAnsi"/>
                <w:b w:val="0"/>
                <w:szCs w:val="28"/>
              </w:rPr>
            </w:pPr>
            <w:r w:rsidRPr="00FD1A08">
              <w:rPr>
                <w:rFonts w:cstheme="minorHAnsi"/>
                <w:b w:val="0"/>
                <w:szCs w:val="28"/>
              </w:rPr>
              <w:t xml:space="preserve">              EOL</w:t>
            </w:r>
          </w:p>
          <w:p w14:paraId="27C451B0" w14:textId="77777777" w:rsidR="00B24841" w:rsidRPr="00FD1A08" w:rsidRDefault="00B24841" w:rsidP="00B24841">
            <w:pPr>
              <w:jc w:val="both"/>
              <w:rPr>
                <w:rFonts w:cstheme="minorHAnsi"/>
                <w:b w:val="0"/>
                <w:szCs w:val="28"/>
              </w:rPr>
            </w:pPr>
          </w:p>
          <w:p w14:paraId="317E8AE8" w14:textId="77777777" w:rsidR="00B24841" w:rsidRPr="00FD1A08" w:rsidRDefault="00B24841" w:rsidP="00B24841">
            <w:pPr>
              <w:jc w:val="both"/>
              <w:rPr>
                <w:rFonts w:cstheme="minorHAnsi"/>
                <w:b w:val="0"/>
                <w:szCs w:val="28"/>
              </w:rPr>
            </w:pPr>
            <w:r w:rsidRPr="00FD1A08">
              <w:rPr>
                <w:rFonts w:cstheme="minorHAnsi"/>
                <w:b w:val="0"/>
                <w:szCs w:val="28"/>
              </w:rPr>
              <w:t xml:space="preserve">              sudo systemctl restart nginx</w:t>
            </w:r>
          </w:p>
          <w:p w14:paraId="5EA3A213" w14:textId="77777777" w:rsidR="00B24841" w:rsidRPr="00FD1A08" w:rsidRDefault="00B24841" w:rsidP="00B24841">
            <w:pPr>
              <w:jc w:val="both"/>
              <w:rPr>
                <w:rFonts w:cstheme="minorHAnsi"/>
                <w:b w:val="0"/>
                <w:szCs w:val="28"/>
              </w:rPr>
            </w:pPr>
            <w:r w:rsidRPr="00FD1A08">
              <w:rPr>
                <w:rFonts w:cstheme="minorHAnsi"/>
                <w:b w:val="0"/>
                <w:szCs w:val="28"/>
              </w:rPr>
              <w:t xml:space="preserve">              EOF</w:t>
            </w:r>
          </w:p>
          <w:p w14:paraId="468D8ACB" w14:textId="77777777" w:rsidR="00B24841" w:rsidRPr="00FD1A08" w:rsidRDefault="00B24841" w:rsidP="00B24841">
            <w:pPr>
              <w:jc w:val="both"/>
              <w:rPr>
                <w:rFonts w:cstheme="minorHAnsi"/>
                <w:b w:val="0"/>
                <w:szCs w:val="28"/>
              </w:rPr>
            </w:pPr>
          </w:p>
          <w:p w14:paraId="3F126A0F" w14:textId="77777777" w:rsidR="00B24841" w:rsidRPr="00FD1A08" w:rsidRDefault="00B24841" w:rsidP="00B24841">
            <w:pPr>
              <w:jc w:val="both"/>
              <w:rPr>
                <w:rFonts w:cstheme="minorHAnsi"/>
                <w:b w:val="0"/>
                <w:szCs w:val="28"/>
              </w:rPr>
            </w:pPr>
            <w:r w:rsidRPr="00FD1A08">
              <w:rPr>
                <w:rFonts w:cstheme="minorHAnsi"/>
                <w:b w:val="0"/>
                <w:szCs w:val="28"/>
              </w:rPr>
              <w:t xml:space="preserve">  tags = {</w:t>
            </w:r>
          </w:p>
          <w:p w14:paraId="407B92E6" w14:textId="77777777" w:rsidR="00B24841" w:rsidRPr="00FD1A08" w:rsidRDefault="00B24841" w:rsidP="00B24841">
            <w:pPr>
              <w:jc w:val="both"/>
              <w:rPr>
                <w:rFonts w:cstheme="minorHAnsi"/>
                <w:b w:val="0"/>
                <w:szCs w:val="28"/>
              </w:rPr>
            </w:pPr>
            <w:r w:rsidRPr="00FD1A08">
              <w:rPr>
                <w:rFonts w:cstheme="minorHAnsi"/>
                <w:b w:val="0"/>
                <w:szCs w:val="28"/>
              </w:rPr>
              <w:t xml:space="preserve">    Name = "backend-instance-${count.index}"</w:t>
            </w:r>
          </w:p>
          <w:p w14:paraId="5FBF460A"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47EEC839" w14:textId="77777777" w:rsidR="00B24841" w:rsidRPr="00FD1A08" w:rsidRDefault="00B24841" w:rsidP="00B24841">
            <w:pPr>
              <w:jc w:val="both"/>
              <w:rPr>
                <w:rFonts w:cstheme="minorHAnsi"/>
                <w:b w:val="0"/>
                <w:szCs w:val="28"/>
              </w:rPr>
            </w:pPr>
            <w:r w:rsidRPr="00FD1A08">
              <w:rPr>
                <w:rFonts w:cstheme="minorHAnsi"/>
                <w:b w:val="0"/>
                <w:szCs w:val="28"/>
              </w:rPr>
              <w:t>}</w:t>
            </w:r>
          </w:p>
          <w:p w14:paraId="2E83FD56" w14:textId="77777777" w:rsidR="00B24841" w:rsidRPr="00FD1A08" w:rsidRDefault="00B24841" w:rsidP="00B24841">
            <w:pPr>
              <w:jc w:val="both"/>
              <w:rPr>
                <w:rFonts w:cstheme="minorHAnsi"/>
                <w:b w:val="0"/>
                <w:szCs w:val="28"/>
              </w:rPr>
            </w:pPr>
          </w:p>
          <w:p w14:paraId="189AA2C9" w14:textId="152FF0B3" w:rsidR="00B24841" w:rsidRPr="00FD1A08" w:rsidRDefault="001F78EC" w:rsidP="00B24841">
            <w:pPr>
              <w:jc w:val="both"/>
              <w:rPr>
                <w:rFonts w:cstheme="minorHAnsi"/>
                <w:b w:val="0"/>
                <w:szCs w:val="28"/>
              </w:rPr>
            </w:pPr>
            <w:r w:rsidRPr="00FD1A08">
              <w:rPr>
                <w:rFonts w:cstheme="minorHAnsi"/>
                <w:szCs w:val="28"/>
              </w:rPr>
              <w:t xml:space="preserve">Cette ressource crée deux instances EC2 pour le back-end. Le script </w:t>
            </w:r>
            <w:r w:rsidRPr="00FD1A08">
              <w:rPr>
                <w:rStyle w:val="CodeHTML"/>
                <w:rFonts w:asciiTheme="minorHAnsi" w:eastAsiaTheme="minorEastAsia" w:hAnsiTheme="minorHAnsi" w:cstheme="minorHAnsi"/>
                <w:sz w:val="28"/>
                <w:szCs w:val="28"/>
              </w:rPr>
              <w:t>user_data</w:t>
            </w:r>
            <w:r w:rsidRPr="00FD1A08">
              <w:rPr>
                <w:rFonts w:cstheme="minorHAnsi"/>
                <w:szCs w:val="28"/>
              </w:rPr>
              <w:t xml:space="preserve"> installe Java, Maven, et Nginx, et configure une application Spring Boot simple. Nginx est configuré pour rediriger les requêtes vers l'application Spring Boot.</w:t>
            </w:r>
          </w:p>
          <w:p w14:paraId="7F63CAFD" w14:textId="77777777" w:rsidR="00B24841" w:rsidRPr="00FD1A08" w:rsidRDefault="00B24841" w:rsidP="00B24841">
            <w:pPr>
              <w:jc w:val="both"/>
              <w:rPr>
                <w:rFonts w:cstheme="minorHAnsi"/>
                <w:b w:val="0"/>
                <w:szCs w:val="28"/>
              </w:rPr>
            </w:pPr>
          </w:p>
          <w:p w14:paraId="326F412D" w14:textId="77777777" w:rsidR="00B24841" w:rsidRDefault="00B24841" w:rsidP="00B24841">
            <w:pPr>
              <w:jc w:val="both"/>
              <w:rPr>
                <w:rFonts w:cstheme="minorHAnsi"/>
                <w:b w:val="0"/>
                <w:szCs w:val="28"/>
              </w:rPr>
            </w:pPr>
          </w:p>
          <w:p w14:paraId="5885AEE3" w14:textId="77777777" w:rsidR="00046FE1" w:rsidRDefault="00046FE1" w:rsidP="00B24841">
            <w:pPr>
              <w:jc w:val="both"/>
              <w:rPr>
                <w:rFonts w:cstheme="minorHAnsi"/>
                <w:b w:val="0"/>
                <w:szCs w:val="28"/>
              </w:rPr>
            </w:pPr>
          </w:p>
          <w:p w14:paraId="75509C90" w14:textId="77777777" w:rsidR="00046FE1" w:rsidRPr="00FD1A08" w:rsidRDefault="00046FE1" w:rsidP="00B24841">
            <w:pPr>
              <w:jc w:val="both"/>
              <w:rPr>
                <w:rFonts w:cstheme="minorHAnsi"/>
                <w:b w:val="0"/>
                <w:szCs w:val="28"/>
              </w:rPr>
            </w:pPr>
          </w:p>
          <w:p w14:paraId="71241929" w14:textId="77777777" w:rsidR="00B24841" w:rsidRPr="00FD1A08" w:rsidRDefault="00B24841" w:rsidP="00B24841">
            <w:pPr>
              <w:jc w:val="both"/>
              <w:rPr>
                <w:rFonts w:cstheme="minorHAnsi"/>
                <w:b w:val="0"/>
                <w:szCs w:val="28"/>
              </w:rPr>
            </w:pPr>
            <w:r w:rsidRPr="00FD1A08">
              <w:rPr>
                <w:rFonts w:cstheme="minorHAnsi"/>
                <w:b w:val="0"/>
                <w:szCs w:val="28"/>
              </w:rPr>
              <w:t># Load Balancer pour le front-end</w:t>
            </w:r>
          </w:p>
          <w:p w14:paraId="10E6347B" w14:textId="77777777" w:rsidR="00B24841" w:rsidRPr="00FD1A08" w:rsidRDefault="00B24841" w:rsidP="00B24841">
            <w:pPr>
              <w:jc w:val="both"/>
              <w:rPr>
                <w:rFonts w:cstheme="minorHAnsi"/>
                <w:b w:val="0"/>
                <w:szCs w:val="28"/>
              </w:rPr>
            </w:pPr>
            <w:r w:rsidRPr="00FD1A08">
              <w:rPr>
                <w:rFonts w:cstheme="minorHAnsi"/>
                <w:b w:val="0"/>
                <w:szCs w:val="28"/>
              </w:rPr>
              <w:t>resource "aws_elb" "frontend_elb" {</w:t>
            </w:r>
          </w:p>
          <w:p w14:paraId="6A780C73" w14:textId="77777777" w:rsidR="00B24841" w:rsidRPr="00FD1A08" w:rsidRDefault="00B24841" w:rsidP="00B24841">
            <w:pPr>
              <w:jc w:val="both"/>
              <w:rPr>
                <w:rFonts w:cstheme="minorHAnsi"/>
                <w:b w:val="0"/>
                <w:szCs w:val="28"/>
              </w:rPr>
            </w:pPr>
            <w:r w:rsidRPr="00FD1A08">
              <w:rPr>
                <w:rFonts w:cstheme="minorHAnsi"/>
                <w:b w:val="0"/>
                <w:szCs w:val="28"/>
              </w:rPr>
              <w:t xml:space="preserve">  name               = "frontend-elb"</w:t>
            </w:r>
          </w:p>
          <w:p w14:paraId="1A8299B5" w14:textId="77777777" w:rsidR="00B24841" w:rsidRPr="00FD1A08" w:rsidRDefault="00B24841" w:rsidP="00B24841">
            <w:pPr>
              <w:jc w:val="both"/>
              <w:rPr>
                <w:rFonts w:cstheme="minorHAnsi"/>
                <w:b w:val="0"/>
                <w:szCs w:val="28"/>
              </w:rPr>
            </w:pPr>
            <w:r w:rsidRPr="00FD1A08">
              <w:rPr>
                <w:rFonts w:cstheme="minorHAnsi"/>
                <w:b w:val="0"/>
                <w:szCs w:val="28"/>
              </w:rPr>
              <w:t xml:space="preserve">  availability_zones = ["us-east-1d"] </w:t>
            </w:r>
          </w:p>
          <w:p w14:paraId="1F4F66E2" w14:textId="77777777" w:rsidR="00B24841" w:rsidRPr="00FD1A08" w:rsidRDefault="00B24841" w:rsidP="00B24841">
            <w:pPr>
              <w:jc w:val="both"/>
              <w:rPr>
                <w:rFonts w:cstheme="minorHAnsi"/>
                <w:b w:val="0"/>
                <w:szCs w:val="28"/>
              </w:rPr>
            </w:pPr>
            <w:r w:rsidRPr="00FD1A08">
              <w:rPr>
                <w:rFonts w:cstheme="minorHAnsi"/>
                <w:b w:val="0"/>
                <w:szCs w:val="28"/>
              </w:rPr>
              <w:t xml:space="preserve">  security_groups    = [aws_security_group.frontend_sg.id]</w:t>
            </w:r>
          </w:p>
          <w:p w14:paraId="442AB36F" w14:textId="77777777" w:rsidR="00B24841" w:rsidRPr="00FD1A08" w:rsidRDefault="00B24841" w:rsidP="00B24841">
            <w:pPr>
              <w:jc w:val="both"/>
              <w:rPr>
                <w:rFonts w:cstheme="minorHAnsi"/>
                <w:b w:val="0"/>
                <w:szCs w:val="28"/>
              </w:rPr>
            </w:pPr>
          </w:p>
          <w:p w14:paraId="3532802B" w14:textId="77777777" w:rsidR="00B24841" w:rsidRPr="00FD1A08" w:rsidRDefault="00B24841" w:rsidP="00B24841">
            <w:pPr>
              <w:jc w:val="both"/>
              <w:rPr>
                <w:rFonts w:cstheme="minorHAnsi"/>
                <w:b w:val="0"/>
                <w:szCs w:val="28"/>
              </w:rPr>
            </w:pPr>
            <w:r w:rsidRPr="00FD1A08">
              <w:rPr>
                <w:rFonts w:cstheme="minorHAnsi"/>
                <w:b w:val="0"/>
                <w:szCs w:val="28"/>
              </w:rPr>
              <w:t xml:space="preserve">  listener {</w:t>
            </w:r>
          </w:p>
          <w:p w14:paraId="6D6BB91A" w14:textId="77777777" w:rsidR="00B24841" w:rsidRPr="00FD1A08" w:rsidRDefault="00B24841" w:rsidP="00B24841">
            <w:pPr>
              <w:jc w:val="both"/>
              <w:rPr>
                <w:rFonts w:cstheme="minorHAnsi"/>
                <w:b w:val="0"/>
                <w:szCs w:val="28"/>
              </w:rPr>
            </w:pPr>
            <w:r w:rsidRPr="00FD1A08">
              <w:rPr>
                <w:rFonts w:cstheme="minorHAnsi"/>
                <w:b w:val="0"/>
                <w:szCs w:val="28"/>
              </w:rPr>
              <w:t xml:space="preserve">    instance_port     = 80</w:t>
            </w:r>
          </w:p>
          <w:p w14:paraId="58A8FF39" w14:textId="77777777" w:rsidR="00B24841" w:rsidRPr="00FD1A08" w:rsidRDefault="00B24841" w:rsidP="00B24841">
            <w:pPr>
              <w:jc w:val="both"/>
              <w:rPr>
                <w:rFonts w:cstheme="minorHAnsi"/>
                <w:b w:val="0"/>
                <w:szCs w:val="28"/>
              </w:rPr>
            </w:pPr>
            <w:r w:rsidRPr="00FD1A08">
              <w:rPr>
                <w:rFonts w:cstheme="minorHAnsi"/>
                <w:b w:val="0"/>
                <w:szCs w:val="28"/>
              </w:rPr>
              <w:t xml:space="preserve">    instance_protocol = "HTTP"</w:t>
            </w:r>
          </w:p>
          <w:p w14:paraId="66541362" w14:textId="77777777" w:rsidR="00B24841" w:rsidRPr="00FD1A08" w:rsidRDefault="00B24841" w:rsidP="00B24841">
            <w:pPr>
              <w:jc w:val="both"/>
              <w:rPr>
                <w:rFonts w:cstheme="minorHAnsi"/>
                <w:b w:val="0"/>
                <w:szCs w:val="28"/>
              </w:rPr>
            </w:pPr>
            <w:r w:rsidRPr="00FD1A08">
              <w:rPr>
                <w:rFonts w:cstheme="minorHAnsi"/>
                <w:b w:val="0"/>
                <w:szCs w:val="28"/>
              </w:rPr>
              <w:t xml:space="preserve">    lb_port           = 80</w:t>
            </w:r>
          </w:p>
          <w:p w14:paraId="42788319" w14:textId="77777777" w:rsidR="00B24841" w:rsidRPr="00FD1A08" w:rsidRDefault="00B24841" w:rsidP="00B24841">
            <w:pPr>
              <w:jc w:val="both"/>
              <w:rPr>
                <w:rFonts w:cstheme="minorHAnsi"/>
                <w:b w:val="0"/>
                <w:szCs w:val="28"/>
              </w:rPr>
            </w:pPr>
            <w:r w:rsidRPr="00FD1A08">
              <w:rPr>
                <w:rFonts w:cstheme="minorHAnsi"/>
                <w:b w:val="0"/>
                <w:szCs w:val="28"/>
              </w:rPr>
              <w:t xml:space="preserve">    lb_protocol       = "HTTP"</w:t>
            </w:r>
          </w:p>
          <w:p w14:paraId="244A3086"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4D34415F" w14:textId="77777777" w:rsidR="00B24841" w:rsidRPr="00FD1A08" w:rsidRDefault="00B24841" w:rsidP="00B24841">
            <w:pPr>
              <w:jc w:val="both"/>
              <w:rPr>
                <w:rFonts w:cstheme="minorHAnsi"/>
                <w:b w:val="0"/>
                <w:szCs w:val="28"/>
              </w:rPr>
            </w:pPr>
          </w:p>
          <w:p w14:paraId="68BCB84B" w14:textId="77777777" w:rsidR="00B24841" w:rsidRPr="00FD1A08" w:rsidRDefault="00B24841" w:rsidP="00B24841">
            <w:pPr>
              <w:jc w:val="both"/>
              <w:rPr>
                <w:rFonts w:cstheme="minorHAnsi"/>
                <w:b w:val="0"/>
                <w:szCs w:val="28"/>
              </w:rPr>
            </w:pPr>
            <w:r w:rsidRPr="00FD1A08">
              <w:rPr>
                <w:rFonts w:cstheme="minorHAnsi"/>
                <w:b w:val="0"/>
                <w:szCs w:val="28"/>
              </w:rPr>
              <w:t xml:space="preserve">  health_check {</w:t>
            </w:r>
          </w:p>
          <w:p w14:paraId="2AF70CD5" w14:textId="77777777" w:rsidR="00B24841" w:rsidRPr="00FD1A08" w:rsidRDefault="00B24841" w:rsidP="00B24841">
            <w:pPr>
              <w:jc w:val="both"/>
              <w:rPr>
                <w:rFonts w:cstheme="minorHAnsi"/>
                <w:b w:val="0"/>
                <w:szCs w:val="28"/>
              </w:rPr>
            </w:pPr>
            <w:r w:rsidRPr="00FD1A08">
              <w:rPr>
                <w:rFonts w:cstheme="minorHAnsi"/>
                <w:b w:val="0"/>
                <w:szCs w:val="28"/>
              </w:rPr>
              <w:t xml:space="preserve">    target              = "HTTP:80/"</w:t>
            </w:r>
          </w:p>
          <w:p w14:paraId="62B41D52" w14:textId="77777777" w:rsidR="00B24841" w:rsidRPr="00FD1A08" w:rsidRDefault="00B24841" w:rsidP="00B24841">
            <w:pPr>
              <w:jc w:val="both"/>
              <w:rPr>
                <w:rFonts w:cstheme="minorHAnsi"/>
                <w:b w:val="0"/>
                <w:szCs w:val="28"/>
              </w:rPr>
            </w:pPr>
            <w:r w:rsidRPr="00FD1A08">
              <w:rPr>
                <w:rFonts w:cstheme="minorHAnsi"/>
                <w:b w:val="0"/>
                <w:szCs w:val="28"/>
              </w:rPr>
              <w:t xml:space="preserve">    interval            = 30</w:t>
            </w:r>
          </w:p>
          <w:p w14:paraId="32D5B9BE" w14:textId="77777777" w:rsidR="00B24841" w:rsidRPr="00FD1A08" w:rsidRDefault="00B24841" w:rsidP="00B24841">
            <w:pPr>
              <w:jc w:val="both"/>
              <w:rPr>
                <w:rFonts w:cstheme="minorHAnsi"/>
                <w:b w:val="0"/>
                <w:szCs w:val="28"/>
              </w:rPr>
            </w:pPr>
            <w:r w:rsidRPr="00FD1A08">
              <w:rPr>
                <w:rFonts w:cstheme="minorHAnsi"/>
                <w:b w:val="0"/>
                <w:szCs w:val="28"/>
              </w:rPr>
              <w:t xml:space="preserve">    timeout             = 5</w:t>
            </w:r>
          </w:p>
          <w:p w14:paraId="4C437787" w14:textId="77777777" w:rsidR="00B24841" w:rsidRPr="00FD1A08" w:rsidRDefault="00B24841" w:rsidP="00B24841">
            <w:pPr>
              <w:jc w:val="both"/>
              <w:rPr>
                <w:rFonts w:cstheme="minorHAnsi"/>
                <w:b w:val="0"/>
                <w:szCs w:val="28"/>
              </w:rPr>
            </w:pPr>
            <w:r w:rsidRPr="00FD1A08">
              <w:rPr>
                <w:rFonts w:cstheme="minorHAnsi"/>
                <w:b w:val="0"/>
                <w:szCs w:val="28"/>
              </w:rPr>
              <w:t xml:space="preserve">    healthy_threshold   = 2</w:t>
            </w:r>
          </w:p>
          <w:p w14:paraId="534D5726" w14:textId="77777777" w:rsidR="00B24841" w:rsidRPr="00FD1A08" w:rsidRDefault="00B24841" w:rsidP="00B24841">
            <w:pPr>
              <w:jc w:val="both"/>
              <w:rPr>
                <w:rFonts w:cstheme="minorHAnsi"/>
                <w:b w:val="0"/>
                <w:szCs w:val="28"/>
              </w:rPr>
            </w:pPr>
            <w:r w:rsidRPr="00FD1A08">
              <w:rPr>
                <w:rFonts w:cstheme="minorHAnsi"/>
                <w:b w:val="0"/>
                <w:szCs w:val="28"/>
              </w:rPr>
              <w:t xml:space="preserve">    unhealthy_threshold = 2</w:t>
            </w:r>
          </w:p>
          <w:p w14:paraId="5915363A"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1DCE3EB7" w14:textId="77777777" w:rsidR="00B24841" w:rsidRPr="00FD1A08" w:rsidRDefault="00B24841" w:rsidP="00B24841">
            <w:pPr>
              <w:jc w:val="both"/>
              <w:rPr>
                <w:rFonts w:cstheme="minorHAnsi"/>
                <w:b w:val="0"/>
                <w:szCs w:val="28"/>
              </w:rPr>
            </w:pPr>
          </w:p>
          <w:p w14:paraId="0C48BEB0" w14:textId="77777777" w:rsidR="00B24841" w:rsidRPr="00FD1A08" w:rsidRDefault="00B24841" w:rsidP="00B24841">
            <w:pPr>
              <w:jc w:val="both"/>
              <w:rPr>
                <w:rFonts w:cstheme="minorHAnsi"/>
                <w:b w:val="0"/>
                <w:szCs w:val="28"/>
              </w:rPr>
            </w:pPr>
            <w:r w:rsidRPr="00FD1A08">
              <w:rPr>
                <w:rFonts w:cstheme="minorHAnsi"/>
                <w:b w:val="0"/>
                <w:szCs w:val="28"/>
              </w:rPr>
              <w:t xml:space="preserve">  instances = aws_instance.frontend_instance[*].id</w:t>
            </w:r>
          </w:p>
          <w:p w14:paraId="5DC80EFF" w14:textId="77777777" w:rsidR="00B24841" w:rsidRPr="00FD1A08" w:rsidRDefault="00B24841" w:rsidP="00B24841">
            <w:pPr>
              <w:jc w:val="both"/>
              <w:rPr>
                <w:rFonts w:cstheme="minorHAnsi"/>
                <w:b w:val="0"/>
                <w:szCs w:val="28"/>
              </w:rPr>
            </w:pPr>
            <w:r w:rsidRPr="00FD1A08">
              <w:rPr>
                <w:rFonts w:cstheme="minorHAnsi"/>
                <w:b w:val="0"/>
                <w:szCs w:val="28"/>
              </w:rPr>
              <w:t>}</w:t>
            </w:r>
          </w:p>
          <w:p w14:paraId="46CC8CA1" w14:textId="77777777" w:rsidR="005B6299" w:rsidRPr="00FD1A08" w:rsidRDefault="005B6299" w:rsidP="00B24841">
            <w:pPr>
              <w:jc w:val="both"/>
              <w:rPr>
                <w:rFonts w:cstheme="minorHAnsi"/>
                <w:b w:val="0"/>
                <w:szCs w:val="28"/>
              </w:rPr>
            </w:pPr>
          </w:p>
          <w:p w14:paraId="5EF43B28" w14:textId="23C4BF0E" w:rsidR="00B24841" w:rsidRDefault="001F78EC" w:rsidP="00B24841">
            <w:pPr>
              <w:jc w:val="both"/>
              <w:rPr>
                <w:rFonts w:cstheme="minorHAnsi"/>
                <w:szCs w:val="28"/>
              </w:rPr>
            </w:pPr>
            <w:r w:rsidRPr="00FD1A08">
              <w:rPr>
                <w:rFonts w:cstheme="minorHAnsi"/>
                <w:szCs w:val="28"/>
              </w:rPr>
              <w:t>Ce Load Balancer équilibre la charge entre les instances front-end. Il vérifie la santé des instances en envoyant des requêtes HTTP toutes les 30 secondes.</w:t>
            </w:r>
          </w:p>
          <w:p w14:paraId="1798D8AD" w14:textId="77777777" w:rsidR="001F28E6" w:rsidRPr="00FD1A08" w:rsidRDefault="001F28E6" w:rsidP="00B24841">
            <w:pPr>
              <w:jc w:val="both"/>
              <w:rPr>
                <w:rFonts w:cstheme="minorHAnsi"/>
                <w:szCs w:val="28"/>
              </w:rPr>
            </w:pPr>
          </w:p>
          <w:p w14:paraId="26DDDE43" w14:textId="77777777" w:rsidR="005B6299" w:rsidRDefault="005B6299" w:rsidP="00B24841">
            <w:pPr>
              <w:jc w:val="both"/>
              <w:rPr>
                <w:rFonts w:cstheme="minorHAnsi"/>
                <w:b w:val="0"/>
                <w:szCs w:val="28"/>
              </w:rPr>
            </w:pPr>
          </w:p>
          <w:p w14:paraId="6BD1574B" w14:textId="77777777" w:rsidR="002928AA" w:rsidRDefault="002928AA" w:rsidP="00B24841">
            <w:pPr>
              <w:jc w:val="both"/>
              <w:rPr>
                <w:rFonts w:cstheme="minorHAnsi"/>
                <w:b w:val="0"/>
                <w:szCs w:val="28"/>
              </w:rPr>
            </w:pPr>
          </w:p>
          <w:p w14:paraId="2708E2C1" w14:textId="77777777" w:rsidR="002928AA" w:rsidRPr="00FD1A08" w:rsidRDefault="002928AA" w:rsidP="00B24841">
            <w:pPr>
              <w:jc w:val="both"/>
              <w:rPr>
                <w:rFonts w:cstheme="minorHAnsi"/>
                <w:b w:val="0"/>
                <w:szCs w:val="28"/>
              </w:rPr>
            </w:pPr>
          </w:p>
          <w:p w14:paraId="5A8E444C" w14:textId="77777777" w:rsidR="00B24841" w:rsidRPr="00FD1A08" w:rsidRDefault="00B24841" w:rsidP="00B24841">
            <w:pPr>
              <w:jc w:val="both"/>
              <w:rPr>
                <w:rFonts w:cstheme="minorHAnsi"/>
                <w:b w:val="0"/>
                <w:szCs w:val="28"/>
              </w:rPr>
            </w:pPr>
            <w:r w:rsidRPr="00FD1A08">
              <w:rPr>
                <w:rFonts w:cstheme="minorHAnsi"/>
                <w:b w:val="0"/>
                <w:szCs w:val="28"/>
              </w:rPr>
              <w:lastRenderedPageBreak/>
              <w:t># Load Balancer pour le back-end</w:t>
            </w:r>
          </w:p>
          <w:p w14:paraId="1EDEFE7D" w14:textId="77777777" w:rsidR="00B24841" w:rsidRPr="00FD1A08" w:rsidRDefault="00B24841" w:rsidP="00B24841">
            <w:pPr>
              <w:jc w:val="both"/>
              <w:rPr>
                <w:rFonts w:cstheme="minorHAnsi"/>
                <w:b w:val="0"/>
                <w:szCs w:val="28"/>
              </w:rPr>
            </w:pPr>
            <w:r w:rsidRPr="00FD1A08">
              <w:rPr>
                <w:rFonts w:cstheme="minorHAnsi"/>
                <w:b w:val="0"/>
                <w:szCs w:val="28"/>
              </w:rPr>
              <w:t>resource "aws_elb" "backend_elb" {</w:t>
            </w:r>
          </w:p>
          <w:p w14:paraId="6BD5C3F2" w14:textId="77777777" w:rsidR="00B24841" w:rsidRPr="00FD1A08" w:rsidRDefault="00B24841" w:rsidP="00B24841">
            <w:pPr>
              <w:jc w:val="both"/>
              <w:rPr>
                <w:rFonts w:cstheme="minorHAnsi"/>
                <w:b w:val="0"/>
                <w:szCs w:val="28"/>
              </w:rPr>
            </w:pPr>
            <w:r w:rsidRPr="00FD1A08">
              <w:rPr>
                <w:rFonts w:cstheme="minorHAnsi"/>
                <w:b w:val="0"/>
                <w:szCs w:val="28"/>
              </w:rPr>
              <w:t xml:space="preserve">  name               = "backend-elb"</w:t>
            </w:r>
          </w:p>
          <w:p w14:paraId="02CB0025" w14:textId="77777777" w:rsidR="00B24841" w:rsidRPr="00FD1A08" w:rsidRDefault="00B24841" w:rsidP="00B24841">
            <w:pPr>
              <w:jc w:val="both"/>
              <w:rPr>
                <w:rFonts w:cstheme="minorHAnsi"/>
                <w:b w:val="0"/>
                <w:szCs w:val="28"/>
              </w:rPr>
            </w:pPr>
            <w:r w:rsidRPr="00FD1A08">
              <w:rPr>
                <w:rFonts w:cstheme="minorHAnsi"/>
                <w:b w:val="0"/>
                <w:szCs w:val="28"/>
              </w:rPr>
              <w:t xml:space="preserve">  availability_zones = ["us-east-1d"] </w:t>
            </w:r>
          </w:p>
          <w:p w14:paraId="40D14E34" w14:textId="77777777" w:rsidR="00B24841" w:rsidRPr="00FD1A08" w:rsidRDefault="00B24841" w:rsidP="00B24841">
            <w:pPr>
              <w:jc w:val="both"/>
              <w:rPr>
                <w:rFonts w:cstheme="minorHAnsi"/>
                <w:b w:val="0"/>
                <w:szCs w:val="28"/>
              </w:rPr>
            </w:pPr>
            <w:r w:rsidRPr="00FD1A08">
              <w:rPr>
                <w:rFonts w:cstheme="minorHAnsi"/>
                <w:b w:val="0"/>
                <w:szCs w:val="28"/>
              </w:rPr>
              <w:t xml:space="preserve">  security_groups    = [aws_security_group.backend_sg.id]</w:t>
            </w:r>
          </w:p>
          <w:p w14:paraId="38B1F4AA" w14:textId="77777777" w:rsidR="00B24841" w:rsidRPr="00FD1A08" w:rsidRDefault="00B24841" w:rsidP="00B24841">
            <w:pPr>
              <w:jc w:val="both"/>
              <w:rPr>
                <w:rFonts w:cstheme="minorHAnsi"/>
                <w:b w:val="0"/>
                <w:szCs w:val="28"/>
              </w:rPr>
            </w:pPr>
          </w:p>
          <w:p w14:paraId="1E03EB16" w14:textId="77777777" w:rsidR="00B24841" w:rsidRPr="00FD1A08" w:rsidRDefault="00B24841" w:rsidP="00B24841">
            <w:pPr>
              <w:jc w:val="both"/>
              <w:rPr>
                <w:rFonts w:cstheme="minorHAnsi"/>
                <w:b w:val="0"/>
                <w:szCs w:val="28"/>
              </w:rPr>
            </w:pPr>
            <w:r w:rsidRPr="00FD1A08">
              <w:rPr>
                <w:rFonts w:cstheme="minorHAnsi"/>
                <w:b w:val="0"/>
                <w:szCs w:val="28"/>
              </w:rPr>
              <w:t xml:space="preserve">  listener {</w:t>
            </w:r>
          </w:p>
          <w:p w14:paraId="175E6FDB" w14:textId="77777777" w:rsidR="00B24841" w:rsidRPr="00FD1A08" w:rsidRDefault="00B24841" w:rsidP="00B24841">
            <w:pPr>
              <w:jc w:val="both"/>
              <w:rPr>
                <w:rFonts w:cstheme="minorHAnsi"/>
                <w:b w:val="0"/>
                <w:szCs w:val="28"/>
              </w:rPr>
            </w:pPr>
            <w:r w:rsidRPr="00FD1A08">
              <w:rPr>
                <w:rFonts w:cstheme="minorHAnsi"/>
                <w:b w:val="0"/>
                <w:szCs w:val="28"/>
              </w:rPr>
              <w:t xml:space="preserve">    instance_port     = 80</w:t>
            </w:r>
          </w:p>
          <w:p w14:paraId="1CF5D544" w14:textId="77777777" w:rsidR="00B24841" w:rsidRPr="00FD1A08" w:rsidRDefault="00B24841" w:rsidP="00B24841">
            <w:pPr>
              <w:jc w:val="both"/>
              <w:rPr>
                <w:rFonts w:cstheme="minorHAnsi"/>
                <w:b w:val="0"/>
                <w:szCs w:val="28"/>
              </w:rPr>
            </w:pPr>
            <w:r w:rsidRPr="00FD1A08">
              <w:rPr>
                <w:rFonts w:cstheme="minorHAnsi"/>
                <w:b w:val="0"/>
                <w:szCs w:val="28"/>
              </w:rPr>
              <w:t xml:space="preserve">    instance_protocol = "HTTP"</w:t>
            </w:r>
          </w:p>
          <w:p w14:paraId="1E0347BB" w14:textId="77777777" w:rsidR="00B24841" w:rsidRPr="00FD1A08" w:rsidRDefault="00B24841" w:rsidP="00B24841">
            <w:pPr>
              <w:jc w:val="both"/>
              <w:rPr>
                <w:rFonts w:cstheme="minorHAnsi"/>
                <w:b w:val="0"/>
                <w:szCs w:val="28"/>
              </w:rPr>
            </w:pPr>
            <w:r w:rsidRPr="00FD1A08">
              <w:rPr>
                <w:rFonts w:cstheme="minorHAnsi"/>
                <w:b w:val="0"/>
                <w:szCs w:val="28"/>
              </w:rPr>
              <w:t xml:space="preserve">    lb_port           = 80</w:t>
            </w:r>
          </w:p>
          <w:p w14:paraId="7EE382FB" w14:textId="77777777" w:rsidR="00B24841" w:rsidRPr="00FD1A08" w:rsidRDefault="00B24841" w:rsidP="00B24841">
            <w:pPr>
              <w:jc w:val="both"/>
              <w:rPr>
                <w:rFonts w:cstheme="minorHAnsi"/>
                <w:b w:val="0"/>
                <w:szCs w:val="28"/>
              </w:rPr>
            </w:pPr>
            <w:r w:rsidRPr="00FD1A08">
              <w:rPr>
                <w:rFonts w:cstheme="minorHAnsi"/>
                <w:b w:val="0"/>
                <w:szCs w:val="28"/>
              </w:rPr>
              <w:t xml:space="preserve">    lb_protocol       = "HTTP"</w:t>
            </w:r>
          </w:p>
          <w:p w14:paraId="7924E445"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17562C78" w14:textId="77777777" w:rsidR="00B24841" w:rsidRPr="00FD1A08" w:rsidRDefault="00B24841" w:rsidP="00B24841">
            <w:pPr>
              <w:jc w:val="both"/>
              <w:rPr>
                <w:rFonts w:cstheme="minorHAnsi"/>
                <w:b w:val="0"/>
                <w:szCs w:val="28"/>
              </w:rPr>
            </w:pPr>
          </w:p>
          <w:p w14:paraId="5FF4C5BE" w14:textId="77777777" w:rsidR="00B24841" w:rsidRPr="00FD1A08" w:rsidRDefault="00B24841" w:rsidP="00B24841">
            <w:pPr>
              <w:jc w:val="both"/>
              <w:rPr>
                <w:rFonts w:cstheme="minorHAnsi"/>
                <w:b w:val="0"/>
                <w:szCs w:val="28"/>
              </w:rPr>
            </w:pPr>
            <w:r w:rsidRPr="00FD1A08">
              <w:rPr>
                <w:rFonts w:cstheme="minorHAnsi"/>
                <w:b w:val="0"/>
                <w:szCs w:val="28"/>
              </w:rPr>
              <w:t xml:space="preserve">  health_check {</w:t>
            </w:r>
          </w:p>
          <w:p w14:paraId="4C52F52C" w14:textId="77777777" w:rsidR="00B24841" w:rsidRPr="00FD1A08" w:rsidRDefault="00B24841" w:rsidP="00B24841">
            <w:pPr>
              <w:jc w:val="both"/>
              <w:rPr>
                <w:rFonts w:cstheme="minorHAnsi"/>
                <w:b w:val="0"/>
                <w:szCs w:val="28"/>
              </w:rPr>
            </w:pPr>
            <w:r w:rsidRPr="00FD1A08">
              <w:rPr>
                <w:rFonts w:cstheme="minorHAnsi"/>
                <w:b w:val="0"/>
                <w:szCs w:val="28"/>
              </w:rPr>
              <w:t xml:space="preserve">    target              = "HTTP:80/"</w:t>
            </w:r>
          </w:p>
          <w:p w14:paraId="25946916" w14:textId="77777777" w:rsidR="00B24841" w:rsidRPr="00FD1A08" w:rsidRDefault="00B24841" w:rsidP="00B24841">
            <w:pPr>
              <w:jc w:val="both"/>
              <w:rPr>
                <w:rFonts w:cstheme="minorHAnsi"/>
                <w:b w:val="0"/>
                <w:szCs w:val="28"/>
              </w:rPr>
            </w:pPr>
            <w:r w:rsidRPr="00FD1A08">
              <w:rPr>
                <w:rFonts w:cstheme="minorHAnsi"/>
                <w:b w:val="0"/>
                <w:szCs w:val="28"/>
              </w:rPr>
              <w:t xml:space="preserve">    interval            = 30</w:t>
            </w:r>
          </w:p>
          <w:p w14:paraId="49902B23" w14:textId="77777777" w:rsidR="00B24841" w:rsidRPr="00FD1A08" w:rsidRDefault="00B24841" w:rsidP="00B24841">
            <w:pPr>
              <w:jc w:val="both"/>
              <w:rPr>
                <w:rFonts w:cstheme="minorHAnsi"/>
                <w:b w:val="0"/>
                <w:szCs w:val="28"/>
              </w:rPr>
            </w:pPr>
            <w:r w:rsidRPr="00FD1A08">
              <w:rPr>
                <w:rFonts w:cstheme="minorHAnsi"/>
                <w:b w:val="0"/>
                <w:szCs w:val="28"/>
              </w:rPr>
              <w:t xml:space="preserve">    timeout             = 5</w:t>
            </w:r>
          </w:p>
          <w:p w14:paraId="3AD3B5C2" w14:textId="77777777" w:rsidR="00B24841" w:rsidRPr="00FD1A08" w:rsidRDefault="00B24841" w:rsidP="00B24841">
            <w:pPr>
              <w:jc w:val="both"/>
              <w:rPr>
                <w:rFonts w:cstheme="minorHAnsi"/>
                <w:b w:val="0"/>
                <w:szCs w:val="28"/>
              </w:rPr>
            </w:pPr>
            <w:r w:rsidRPr="00FD1A08">
              <w:rPr>
                <w:rFonts w:cstheme="minorHAnsi"/>
                <w:b w:val="0"/>
                <w:szCs w:val="28"/>
              </w:rPr>
              <w:t xml:space="preserve">    healthy_threshold   = 2</w:t>
            </w:r>
          </w:p>
          <w:p w14:paraId="66F0975C" w14:textId="77777777" w:rsidR="00B24841" w:rsidRPr="00FD1A08" w:rsidRDefault="00B24841" w:rsidP="00B24841">
            <w:pPr>
              <w:jc w:val="both"/>
              <w:rPr>
                <w:rFonts w:cstheme="minorHAnsi"/>
                <w:b w:val="0"/>
                <w:szCs w:val="28"/>
              </w:rPr>
            </w:pPr>
            <w:r w:rsidRPr="00FD1A08">
              <w:rPr>
                <w:rFonts w:cstheme="minorHAnsi"/>
                <w:b w:val="0"/>
                <w:szCs w:val="28"/>
              </w:rPr>
              <w:t xml:space="preserve">    unhealthy_threshold = 2</w:t>
            </w:r>
          </w:p>
          <w:p w14:paraId="36EB93FE"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06993C83" w14:textId="77777777" w:rsidR="00B24841" w:rsidRPr="00FD1A08" w:rsidRDefault="00B24841" w:rsidP="00B24841">
            <w:pPr>
              <w:jc w:val="both"/>
              <w:rPr>
                <w:rFonts w:cstheme="minorHAnsi"/>
                <w:b w:val="0"/>
                <w:szCs w:val="28"/>
              </w:rPr>
            </w:pPr>
          </w:p>
          <w:p w14:paraId="3FB31AC6" w14:textId="77777777" w:rsidR="00B24841" w:rsidRPr="00FD1A08" w:rsidRDefault="00B24841" w:rsidP="00B24841">
            <w:pPr>
              <w:jc w:val="both"/>
              <w:rPr>
                <w:rFonts w:cstheme="minorHAnsi"/>
                <w:b w:val="0"/>
                <w:szCs w:val="28"/>
              </w:rPr>
            </w:pPr>
            <w:r w:rsidRPr="00FD1A08">
              <w:rPr>
                <w:rFonts w:cstheme="minorHAnsi"/>
                <w:b w:val="0"/>
                <w:szCs w:val="28"/>
              </w:rPr>
              <w:t xml:space="preserve">  instances = aws_instance.backend_instance[*].id</w:t>
            </w:r>
          </w:p>
          <w:p w14:paraId="5516E5B6" w14:textId="77777777" w:rsidR="00B24841" w:rsidRPr="00FD1A08" w:rsidRDefault="00B24841" w:rsidP="00B24841">
            <w:pPr>
              <w:jc w:val="both"/>
              <w:rPr>
                <w:rFonts w:cstheme="minorHAnsi"/>
                <w:b w:val="0"/>
                <w:szCs w:val="28"/>
              </w:rPr>
            </w:pPr>
            <w:r w:rsidRPr="00FD1A08">
              <w:rPr>
                <w:rFonts w:cstheme="minorHAnsi"/>
                <w:b w:val="0"/>
                <w:szCs w:val="28"/>
              </w:rPr>
              <w:t>}</w:t>
            </w:r>
          </w:p>
          <w:p w14:paraId="64A823C9" w14:textId="77777777" w:rsidR="005B6299" w:rsidRPr="00FD1A08" w:rsidRDefault="005B6299" w:rsidP="00B24841">
            <w:pPr>
              <w:jc w:val="both"/>
              <w:rPr>
                <w:rFonts w:cstheme="minorHAnsi"/>
                <w:b w:val="0"/>
                <w:szCs w:val="28"/>
              </w:rPr>
            </w:pPr>
          </w:p>
          <w:p w14:paraId="6A775167" w14:textId="2BAA049D" w:rsidR="00B24841" w:rsidRPr="00FD1A08" w:rsidRDefault="001F78EC" w:rsidP="00B24841">
            <w:pPr>
              <w:jc w:val="both"/>
              <w:rPr>
                <w:rFonts w:cstheme="minorHAnsi"/>
                <w:szCs w:val="28"/>
              </w:rPr>
            </w:pPr>
            <w:r w:rsidRPr="00FD1A08">
              <w:rPr>
                <w:rFonts w:cstheme="minorHAnsi"/>
                <w:szCs w:val="28"/>
              </w:rPr>
              <w:t>Ce Load Balancer équilibre la charge entre les instances back-end et vérifie leur santé de la même manière que celui du front-end.</w:t>
            </w:r>
          </w:p>
          <w:p w14:paraId="1B1E91E0" w14:textId="77777777" w:rsidR="005B6299" w:rsidRPr="00FD1A08" w:rsidRDefault="005B6299" w:rsidP="00B24841">
            <w:pPr>
              <w:jc w:val="both"/>
              <w:rPr>
                <w:rFonts w:cstheme="minorHAnsi"/>
                <w:b w:val="0"/>
                <w:szCs w:val="28"/>
              </w:rPr>
            </w:pPr>
          </w:p>
          <w:p w14:paraId="7E7AD7E5" w14:textId="77777777" w:rsidR="00B24841" w:rsidRPr="00FD1A08" w:rsidRDefault="00B24841" w:rsidP="00B24841">
            <w:pPr>
              <w:jc w:val="both"/>
              <w:rPr>
                <w:rFonts w:cstheme="minorHAnsi"/>
                <w:b w:val="0"/>
                <w:szCs w:val="28"/>
              </w:rPr>
            </w:pPr>
            <w:r w:rsidRPr="00FD1A08">
              <w:rPr>
                <w:rFonts w:cstheme="minorHAnsi"/>
                <w:b w:val="0"/>
                <w:szCs w:val="28"/>
              </w:rPr>
              <w:t># Instance RDS</w:t>
            </w:r>
          </w:p>
          <w:p w14:paraId="49B97995" w14:textId="77777777" w:rsidR="00B24841" w:rsidRPr="00FD1A08" w:rsidRDefault="00B24841" w:rsidP="00B24841">
            <w:pPr>
              <w:jc w:val="both"/>
              <w:rPr>
                <w:rFonts w:cstheme="minorHAnsi"/>
                <w:b w:val="0"/>
                <w:szCs w:val="28"/>
              </w:rPr>
            </w:pPr>
            <w:r w:rsidRPr="00FD1A08">
              <w:rPr>
                <w:rFonts w:cstheme="minorHAnsi"/>
                <w:b w:val="0"/>
                <w:szCs w:val="28"/>
              </w:rPr>
              <w:t>resource "aws_db_instance" "default" {</w:t>
            </w:r>
          </w:p>
          <w:p w14:paraId="6B7A19AD" w14:textId="77777777" w:rsidR="00B24841" w:rsidRPr="00FD1A08" w:rsidRDefault="00B24841" w:rsidP="00B24841">
            <w:pPr>
              <w:jc w:val="both"/>
              <w:rPr>
                <w:rFonts w:cstheme="minorHAnsi"/>
                <w:b w:val="0"/>
                <w:szCs w:val="28"/>
              </w:rPr>
            </w:pPr>
            <w:r w:rsidRPr="00FD1A08">
              <w:rPr>
                <w:rFonts w:cstheme="minorHAnsi"/>
                <w:b w:val="0"/>
                <w:szCs w:val="28"/>
              </w:rPr>
              <w:t xml:space="preserve">  allocated_storage    = 5</w:t>
            </w:r>
          </w:p>
          <w:p w14:paraId="4637E5CD" w14:textId="77777777" w:rsidR="00B24841" w:rsidRPr="00FD1A08" w:rsidRDefault="00B24841" w:rsidP="00B24841">
            <w:pPr>
              <w:jc w:val="both"/>
              <w:rPr>
                <w:rFonts w:cstheme="minorHAnsi"/>
                <w:b w:val="0"/>
                <w:szCs w:val="28"/>
              </w:rPr>
            </w:pPr>
            <w:r w:rsidRPr="00FD1A08">
              <w:rPr>
                <w:rFonts w:cstheme="minorHAnsi"/>
                <w:b w:val="0"/>
                <w:szCs w:val="28"/>
              </w:rPr>
              <w:t xml:space="preserve">  storage_type         = "gp2"</w:t>
            </w:r>
          </w:p>
          <w:p w14:paraId="6977CF4C" w14:textId="77777777" w:rsidR="00B24841" w:rsidRPr="00FD1A08" w:rsidRDefault="00B24841" w:rsidP="00B24841">
            <w:pPr>
              <w:jc w:val="both"/>
              <w:rPr>
                <w:rFonts w:cstheme="minorHAnsi"/>
                <w:b w:val="0"/>
                <w:szCs w:val="28"/>
              </w:rPr>
            </w:pPr>
            <w:r w:rsidRPr="00FD1A08">
              <w:rPr>
                <w:rFonts w:cstheme="minorHAnsi"/>
                <w:b w:val="0"/>
                <w:szCs w:val="28"/>
              </w:rPr>
              <w:t xml:space="preserve">  engine               = "mysql"</w:t>
            </w:r>
          </w:p>
          <w:p w14:paraId="3458910B" w14:textId="77777777" w:rsidR="00B24841" w:rsidRPr="00FD1A08" w:rsidRDefault="00B24841" w:rsidP="00B24841">
            <w:pPr>
              <w:jc w:val="both"/>
              <w:rPr>
                <w:rFonts w:cstheme="minorHAnsi"/>
                <w:b w:val="0"/>
                <w:szCs w:val="28"/>
              </w:rPr>
            </w:pPr>
            <w:r w:rsidRPr="00FD1A08">
              <w:rPr>
                <w:rFonts w:cstheme="minorHAnsi"/>
                <w:b w:val="0"/>
                <w:szCs w:val="28"/>
              </w:rPr>
              <w:lastRenderedPageBreak/>
              <w:t xml:space="preserve">  engine_version       = "8.0"</w:t>
            </w:r>
          </w:p>
          <w:p w14:paraId="44C12531" w14:textId="77777777" w:rsidR="00B24841" w:rsidRPr="00FD1A08" w:rsidRDefault="00B24841" w:rsidP="00B24841">
            <w:pPr>
              <w:jc w:val="both"/>
              <w:rPr>
                <w:rFonts w:cstheme="minorHAnsi"/>
                <w:b w:val="0"/>
                <w:szCs w:val="28"/>
              </w:rPr>
            </w:pPr>
            <w:r w:rsidRPr="00FD1A08">
              <w:rPr>
                <w:rFonts w:cstheme="minorHAnsi"/>
                <w:b w:val="0"/>
                <w:szCs w:val="28"/>
              </w:rPr>
              <w:t xml:space="preserve">  instance_class       = "db.t3.micro"</w:t>
            </w:r>
          </w:p>
          <w:p w14:paraId="40BCAC9B" w14:textId="77777777" w:rsidR="00B24841" w:rsidRPr="00FD1A08" w:rsidRDefault="00B24841" w:rsidP="00B24841">
            <w:pPr>
              <w:jc w:val="both"/>
              <w:rPr>
                <w:rFonts w:cstheme="minorHAnsi"/>
                <w:b w:val="0"/>
                <w:szCs w:val="28"/>
              </w:rPr>
            </w:pPr>
            <w:r w:rsidRPr="00FD1A08">
              <w:rPr>
                <w:rFonts w:cstheme="minorHAnsi"/>
                <w:b w:val="0"/>
                <w:szCs w:val="28"/>
              </w:rPr>
              <w:t xml:space="preserve">  identifier           = "mydb-instance"</w:t>
            </w:r>
          </w:p>
          <w:p w14:paraId="21368E0D" w14:textId="77777777" w:rsidR="00B24841" w:rsidRPr="00FD1A08" w:rsidRDefault="00B24841" w:rsidP="00B24841">
            <w:pPr>
              <w:jc w:val="both"/>
              <w:rPr>
                <w:rFonts w:cstheme="minorHAnsi"/>
                <w:b w:val="0"/>
                <w:szCs w:val="28"/>
              </w:rPr>
            </w:pPr>
            <w:r w:rsidRPr="00FD1A08">
              <w:rPr>
                <w:rFonts w:cstheme="minorHAnsi"/>
                <w:b w:val="0"/>
                <w:szCs w:val="28"/>
              </w:rPr>
              <w:t xml:space="preserve">  username             = var.db_username</w:t>
            </w:r>
          </w:p>
          <w:p w14:paraId="44F45719" w14:textId="77777777" w:rsidR="00B24841" w:rsidRPr="00FD1A08" w:rsidRDefault="00B24841" w:rsidP="00B24841">
            <w:pPr>
              <w:jc w:val="both"/>
              <w:rPr>
                <w:rFonts w:cstheme="minorHAnsi"/>
                <w:b w:val="0"/>
                <w:szCs w:val="28"/>
              </w:rPr>
            </w:pPr>
            <w:r w:rsidRPr="00FD1A08">
              <w:rPr>
                <w:rFonts w:cstheme="minorHAnsi"/>
                <w:b w:val="0"/>
                <w:szCs w:val="28"/>
              </w:rPr>
              <w:t xml:space="preserve">  password             = var.db_password</w:t>
            </w:r>
          </w:p>
          <w:p w14:paraId="6CBE33C5" w14:textId="77777777" w:rsidR="00B24841" w:rsidRPr="00FD1A08" w:rsidRDefault="00B24841" w:rsidP="00B24841">
            <w:pPr>
              <w:jc w:val="both"/>
              <w:rPr>
                <w:rFonts w:cstheme="minorHAnsi"/>
                <w:b w:val="0"/>
                <w:szCs w:val="28"/>
              </w:rPr>
            </w:pPr>
            <w:r w:rsidRPr="00FD1A08">
              <w:rPr>
                <w:rFonts w:cstheme="minorHAnsi"/>
                <w:b w:val="0"/>
                <w:szCs w:val="28"/>
              </w:rPr>
              <w:t xml:space="preserve">  parameter_group_name = "default.mysql8.0"</w:t>
            </w:r>
          </w:p>
          <w:p w14:paraId="57D4F6AA" w14:textId="77777777" w:rsidR="00B24841" w:rsidRPr="00FD1A08" w:rsidRDefault="00B24841" w:rsidP="00B24841">
            <w:pPr>
              <w:jc w:val="both"/>
              <w:rPr>
                <w:rFonts w:cstheme="minorHAnsi"/>
                <w:b w:val="0"/>
                <w:szCs w:val="28"/>
              </w:rPr>
            </w:pPr>
            <w:r w:rsidRPr="00FD1A08">
              <w:rPr>
                <w:rFonts w:cstheme="minorHAnsi"/>
                <w:b w:val="0"/>
                <w:szCs w:val="28"/>
              </w:rPr>
              <w:t xml:space="preserve">  skip_final_snapshot  = true</w:t>
            </w:r>
          </w:p>
          <w:p w14:paraId="2007B964" w14:textId="77777777" w:rsidR="00B24841" w:rsidRPr="00FD1A08" w:rsidRDefault="00B24841" w:rsidP="00B24841">
            <w:pPr>
              <w:jc w:val="both"/>
              <w:rPr>
                <w:rFonts w:cstheme="minorHAnsi"/>
                <w:b w:val="0"/>
                <w:szCs w:val="28"/>
              </w:rPr>
            </w:pPr>
            <w:r w:rsidRPr="00FD1A08">
              <w:rPr>
                <w:rFonts w:cstheme="minorHAnsi"/>
                <w:b w:val="0"/>
                <w:szCs w:val="28"/>
              </w:rPr>
              <w:t xml:space="preserve">  publicly_accessible  = true</w:t>
            </w:r>
          </w:p>
          <w:p w14:paraId="635FFECD" w14:textId="77777777" w:rsidR="00B24841" w:rsidRPr="00FD1A08" w:rsidRDefault="00B24841" w:rsidP="00B24841">
            <w:pPr>
              <w:jc w:val="both"/>
              <w:rPr>
                <w:rFonts w:cstheme="minorHAnsi"/>
                <w:b w:val="0"/>
                <w:szCs w:val="28"/>
              </w:rPr>
            </w:pPr>
            <w:r w:rsidRPr="00FD1A08">
              <w:rPr>
                <w:rFonts w:cstheme="minorHAnsi"/>
                <w:b w:val="0"/>
                <w:szCs w:val="28"/>
              </w:rPr>
              <w:t xml:space="preserve">  vpc_security_group_ids = [aws_security_group.rds_sg.id]</w:t>
            </w:r>
          </w:p>
          <w:p w14:paraId="74BEF7A1" w14:textId="77777777" w:rsidR="00B24841" w:rsidRPr="00FD1A08" w:rsidRDefault="00B24841" w:rsidP="00B24841">
            <w:pPr>
              <w:jc w:val="both"/>
              <w:rPr>
                <w:rFonts w:cstheme="minorHAnsi"/>
                <w:b w:val="0"/>
                <w:szCs w:val="28"/>
              </w:rPr>
            </w:pPr>
          </w:p>
          <w:p w14:paraId="5D2ED0AD" w14:textId="77777777" w:rsidR="00B24841" w:rsidRPr="00FD1A08" w:rsidRDefault="00B24841" w:rsidP="00B24841">
            <w:pPr>
              <w:jc w:val="both"/>
              <w:rPr>
                <w:rFonts w:cstheme="minorHAnsi"/>
                <w:b w:val="0"/>
                <w:szCs w:val="28"/>
              </w:rPr>
            </w:pPr>
            <w:r w:rsidRPr="00FD1A08">
              <w:rPr>
                <w:rFonts w:cstheme="minorHAnsi"/>
                <w:b w:val="0"/>
                <w:szCs w:val="28"/>
              </w:rPr>
              <w:t xml:space="preserve">  tags = {</w:t>
            </w:r>
          </w:p>
          <w:p w14:paraId="680859FB" w14:textId="77777777" w:rsidR="00B24841" w:rsidRPr="00FD1A08" w:rsidRDefault="00B24841" w:rsidP="00B24841">
            <w:pPr>
              <w:jc w:val="both"/>
              <w:rPr>
                <w:rFonts w:cstheme="minorHAnsi"/>
                <w:b w:val="0"/>
                <w:szCs w:val="28"/>
              </w:rPr>
            </w:pPr>
            <w:r w:rsidRPr="00FD1A08">
              <w:rPr>
                <w:rFonts w:cstheme="minorHAnsi"/>
                <w:b w:val="0"/>
                <w:szCs w:val="28"/>
              </w:rPr>
              <w:t xml:space="preserve">    Name = "mydb"</w:t>
            </w:r>
          </w:p>
          <w:p w14:paraId="2370E9EC"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3DCAC040" w14:textId="77777777" w:rsidR="00B24841" w:rsidRPr="00FD1A08" w:rsidRDefault="00B24841" w:rsidP="00B24841">
            <w:pPr>
              <w:jc w:val="both"/>
              <w:rPr>
                <w:rFonts w:cstheme="minorHAnsi"/>
                <w:b w:val="0"/>
                <w:szCs w:val="28"/>
              </w:rPr>
            </w:pPr>
            <w:r w:rsidRPr="00FD1A08">
              <w:rPr>
                <w:rFonts w:cstheme="minorHAnsi"/>
                <w:b w:val="0"/>
                <w:szCs w:val="28"/>
              </w:rPr>
              <w:t>}</w:t>
            </w:r>
          </w:p>
          <w:p w14:paraId="760B0FD2" w14:textId="77777777" w:rsidR="005B6299" w:rsidRPr="00FD1A08" w:rsidRDefault="005B6299" w:rsidP="00B24841">
            <w:pPr>
              <w:jc w:val="both"/>
              <w:rPr>
                <w:rFonts w:cstheme="minorHAnsi"/>
                <w:b w:val="0"/>
                <w:szCs w:val="28"/>
              </w:rPr>
            </w:pPr>
          </w:p>
          <w:p w14:paraId="263E35F6" w14:textId="71D7A0FE" w:rsidR="00B24841" w:rsidRPr="00FD1A08" w:rsidRDefault="001F78EC" w:rsidP="00B24841">
            <w:pPr>
              <w:jc w:val="both"/>
              <w:rPr>
                <w:rFonts w:cstheme="minorHAnsi"/>
                <w:szCs w:val="28"/>
              </w:rPr>
            </w:pPr>
            <w:r w:rsidRPr="00FD1A08">
              <w:rPr>
                <w:rFonts w:cstheme="minorHAnsi"/>
                <w:szCs w:val="28"/>
              </w:rPr>
              <w:t>Cette ressource crée une instance RDS MySQL avec 5 Go de stockage. Elle utilise les identifiants de base de données fournis par des variables (</w:t>
            </w:r>
            <w:r w:rsidRPr="00FD1A08">
              <w:rPr>
                <w:rStyle w:val="CodeHTML"/>
                <w:rFonts w:asciiTheme="minorHAnsi" w:eastAsiaTheme="minorEastAsia" w:hAnsiTheme="minorHAnsi" w:cstheme="minorHAnsi"/>
                <w:sz w:val="28"/>
                <w:szCs w:val="28"/>
              </w:rPr>
              <w:t>var.db_username</w:t>
            </w:r>
            <w:r w:rsidRPr="00FD1A08">
              <w:rPr>
                <w:rFonts w:cstheme="minorHAnsi"/>
                <w:szCs w:val="28"/>
              </w:rPr>
              <w:t xml:space="preserve"> et </w:t>
            </w:r>
            <w:r w:rsidRPr="00FD1A08">
              <w:rPr>
                <w:rStyle w:val="CodeHTML"/>
                <w:rFonts w:asciiTheme="minorHAnsi" w:eastAsiaTheme="minorEastAsia" w:hAnsiTheme="minorHAnsi" w:cstheme="minorHAnsi"/>
                <w:sz w:val="28"/>
                <w:szCs w:val="28"/>
              </w:rPr>
              <w:t>var.db_password</w:t>
            </w:r>
            <w:r w:rsidRPr="00FD1A08">
              <w:rPr>
                <w:rFonts w:cstheme="minorHAnsi"/>
                <w:szCs w:val="28"/>
              </w:rPr>
              <w:t>). L'instance est accessible publiquement et associée à un groupe de sécurité RDS.</w:t>
            </w:r>
          </w:p>
          <w:p w14:paraId="49F14836" w14:textId="77777777" w:rsidR="005B6299" w:rsidRPr="00FD1A08" w:rsidRDefault="005B6299" w:rsidP="00B24841">
            <w:pPr>
              <w:jc w:val="both"/>
              <w:rPr>
                <w:rFonts w:cstheme="minorHAnsi"/>
                <w:b w:val="0"/>
                <w:szCs w:val="28"/>
              </w:rPr>
            </w:pPr>
          </w:p>
          <w:p w14:paraId="3BA8E89F" w14:textId="77777777" w:rsidR="00B24841" w:rsidRPr="00FD1A08" w:rsidRDefault="00B24841" w:rsidP="00B24841">
            <w:pPr>
              <w:jc w:val="both"/>
              <w:rPr>
                <w:rFonts w:cstheme="minorHAnsi"/>
                <w:b w:val="0"/>
                <w:szCs w:val="28"/>
              </w:rPr>
            </w:pPr>
            <w:r w:rsidRPr="00FD1A08">
              <w:rPr>
                <w:rFonts w:cstheme="minorHAnsi"/>
                <w:b w:val="0"/>
                <w:szCs w:val="28"/>
              </w:rPr>
              <w:t># AWS Backup Vault</w:t>
            </w:r>
          </w:p>
          <w:p w14:paraId="59F0F5D3" w14:textId="77777777" w:rsidR="00B24841" w:rsidRPr="00FD1A08" w:rsidRDefault="00B24841" w:rsidP="00B24841">
            <w:pPr>
              <w:jc w:val="both"/>
              <w:rPr>
                <w:rFonts w:cstheme="minorHAnsi"/>
                <w:b w:val="0"/>
                <w:szCs w:val="28"/>
              </w:rPr>
            </w:pPr>
            <w:r w:rsidRPr="00FD1A08">
              <w:rPr>
                <w:rFonts w:cstheme="minorHAnsi"/>
                <w:b w:val="0"/>
                <w:szCs w:val="28"/>
              </w:rPr>
              <w:t>resource "aws_backup_vault" "rds_backup_vault" {</w:t>
            </w:r>
          </w:p>
          <w:p w14:paraId="0C13863C" w14:textId="77777777" w:rsidR="00B24841" w:rsidRPr="00FD1A08" w:rsidRDefault="00B24841" w:rsidP="00B24841">
            <w:pPr>
              <w:jc w:val="both"/>
              <w:rPr>
                <w:rFonts w:cstheme="minorHAnsi"/>
                <w:b w:val="0"/>
                <w:szCs w:val="28"/>
              </w:rPr>
            </w:pPr>
            <w:r w:rsidRPr="00FD1A08">
              <w:rPr>
                <w:rFonts w:cstheme="minorHAnsi"/>
                <w:b w:val="0"/>
                <w:szCs w:val="28"/>
              </w:rPr>
              <w:t xml:space="preserve">  name = "rds-backup-vault"</w:t>
            </w:r>
          </w:p>
          <w:p w14:paraId="64115275" w14:textId="77777777" w:rsidR="00B24841" w:rsidRPr="00FD1A08" w:rsidRDefault="00B24841" w:rsidP="00B24841">
            <w:pPr>
              <w:jc w:val="both"/>
              <w:rPr>
                <w:rFonts w:cstheme="minorHAnsi"/>
                <w:b w:val="0"/>
                <w:szCs w:val="28"/>
              </w:rPr>
            </w:pPr>
            <w:r w:rsidRPr="00FD1A08">
              <w:rPr>
                <w:rFonts w:cstheme="minorHAnsi"/>
                <w:b w:val="0"/>
                <w:szCs w:val="28"/>
              </w:rPr>
              <w:t>}</w:t>
            </w:r>
          </w:p>
          <w:p w14:paraId="5BE25F9E" w14:textId="77777777" w:rsidR="005B6299" w:rsidRPr="00FD1A08" w:rsidRDefault="005B6299" w:rsidP="00B24841">
            <w:pPr>
              <w:jc w:val="both"/>
              <w:rPr>
                <w:rFonts w:cstheme="minorHAnsi"/>
                <w:b w:val="0"/>
                <w:szCs w:val="28"/>
              </w:rPr>
            </w:pPr>
          </w:p>
          <w:p w14:paraId="07954838" w14:textId="32DB9CD4" w:rsidR="00B24841" w:rsidRPr="00FD1A08" w:rsidRDefault="001F78EC" w:rsidP="00B24841">
            <w:pPr>
              <w:jc w:val="both"/>
              <w:rPr>
                <w:rFonts w:cstheme="minorHAnsi"/>
                <w:szCs w:val="28"/>
              </w:rPr>
            </w:pPr>
            <w:r w:rsidRPr="00FD1A08">
              <w:rPr>
                <w:rFonts w:cstheme="minorHAnsi"/>
                <w:szCs w:val="28"/>
              </w:rPr>
              <w:t>Ce coffre-fort de sauvegarde AWS est utilisé pour stocker les sauvegardes RDS.</w:t>
            </w:r>
          </w:p>
          <w:p w14:paraId="0958B6EE" w14:textId="77777777" w:rsidR="005B6299" w:rsidRPr="00FD1A08" w:rsidRDefault="005B6299" w:rsidP="00B24841">
            <w:pPr>
              <w:jc w:val="both"/>
              <w:rPr>
                <w:rFonts w:cstheme="minorHAnsi"/>
                <w:b w:val="0"/>
                <w:szCs w:val="28"/>
              </w:rPr>
            </w:pPr>
          </w:p>
          <w:p w14:paraId="05004D89" w14:textId="77777777" w:rsidR="00B24841" w:rsidRPr="00FD1A08" w:rsidRDefault="00B24841" w:rsidP="00B24841">
            <w:pPr>
              <w:jc w:val="both"/>
              <w:rPr>
                <w:rFonts w:cstheme="minorHAnsi"/>
                <w:b w:val="0"/>
                <w:szCs w:val="28"/>
              </w:rPr>
            </w:pPr>
            <w:r w:rsidRPr="00FD1A08">
              <w:rPr>
                <w:rFonts w:cstheme="minorHAnsi"/>
                <w:b w:val="0"/>
                <w:szCs w:val="28"/>
              </w:rPr>
              <w:t># IAM Role for AWS Backup</w:t>
            </w:r>
          </w:p>
          <w:p w14:paraId="77AB354B" w14:textId="77777777" w:rsidR="00B24841" w:rsidRPr="00FD1A08" w:rsidRDefault="00B24841" w:rsidP="00B24841">
            <w:pPr>
              <w:jc w:val="both"/>
              <w:rPr>
                <w:rFonts w:cstheme="minorHAnsi"/>
                <w:b w:val="0"/>
                <w:szCs w:val="28"/>
              </w:rPr>
            </w:pPr>
            <w:r w:rsidRPr="00FD1A08">
              <w:rPr>
                <w:rFonts w:cstheme="minorHAnsi"/>
                <w:b w:val="0"/>
                <w:szCs w:val="28"/>
              </w:rPr>
              <w:t>resource "aws_iam_role" "backup_role" {</w:t>
            </w:r>
          </w:p>
          <w:p w14:paraId="7E2864BF" w14:textId="77777777" w:rsidR="00B24841" w:rsidRPr="00FD1A08" w:rsidRDefault="00B24841" w:rsidP="00B24841">
            <w:pPr>
              <w:jc w:val="both"/>
              <w:rPr>
                <w:rFonts w:cstheme="minorHAnsi"/>
                <w:b w:val="0"/>
                <w:szCs w:val="28"/>
              </w:rPr>
            </w:pPr>
            <w:r w:rsidRPr="00FD1A08">
              <w:rPr>
                <w:rFonts w:cstheme="minorHAnsi"/>
                <w:b w:val="0"/>
                <w:szCs w:val="28"/>
              </w:rPr>
              <w:t xml:space="preserve">  name = "backup-role"</w:t>
            </w:r>
          </w:p>
          <w:p w14:paraId="6EADDFCE" w14:textId="77777777" w:rsidR="00B24841" w:rsidRPr="00FD1A08" w:rsidRDefault="00B24841" w:rsidP="00B24841">
            <w:pPr>
              <w:jc w:val="both"/>
              <w:rPr>
                <w:rFonts w:cstheme="minorHAnsi"/>
                <w:b w:val="0"/>
                <w:szCs w:val="28"/>
              </w:rPr>
            </w:pPr>
          </w:p>
          <w:p w14:paraId="1F6FDBBF" w14:textId="77777777" w:rsidR="00B24841" w:rsidRPr="00FD1A08" w:rsidRDefault="00B24841" w:rsidP="00B24841">
            <w:pPr>
              <w:jc w:val="both"/>
              <w:rPr>
                <w:rFonts w:cstheme="minorHAnsi"/>
                <w:b w:val="0"/>
                <w:szCs w:val="28"/>
              </w:rPr>
            </w:pPr>
            <w:r w:rsidRPr="00FD1A08">
              <w:rPr>
                <w:rFonts w:cstheme="minorHAnsi"/>
                <w:b w:val="0"/>
                <w:szCs w:val="28"/>
              </w:rPr>
              <w:t xml:space="preserve">  assume_role_policy = jsonencode({</w:t>
            </w:r>
          </w:p>
          <w:p w14:paraId="214DF63F" w14:textId="77777777" w:rsidR="00B24841" w:rsidRPr="00FD1A08" w:rsidRDefault="00B24841" w:rsidP="00B24841">
            <w:pPr>
              <w:jc w:val="both"/>
              <w:rPr>
                <w:rFonts w:cstheme="minorHAnsi"/>
                <w:b w:val="0"/>
                <w:szCs w:val="28"/>
              </w:rPr>
            </w:pPr>
            <w:r w:rsidRPr="00FD1A08">
              <w:rPr>
                <w:rFonts w:cstheme="minorHAnsi"/>
                <w:b w:val="0"/>
                <w:szCs w:val="28"/>
              </w:rPr>
              <w:lastRenderedPageBreak/>
              <w:t xml:space="preserve">    Version = "2012-10-17"</w:t>
            </w:r>
          </w:p>
          <w:p w14:paraId="46EC89C8" w14:textId="77777777" w:rsidR="00B24841" w:rsidRPr="00FD1A08" w:rsidRDefault="00B24841" w:rsidP="00B24841">
            <w:pPr>
              <w:jc w:val="both"/>
              <w:rPr>
                <w:rFonts w:cstheme="minorHAnsi"/>
                <w:b w:val="0"/>
                <w:szCs w:val="28"/>
              </w:rPr>
            </w:pPr>
            <w:r w:rsidRPr="00FD1A08">
              <w:rPr>
                <w:rFonts w:cstheme="minorHAnsi"/>
                <w:b w:val="0"/>
                <w:szCs w:val="28"/>
              </w:rPr>
              <w:t xml:space="preserve">    Statement = [</w:t>
            </w:r>
          </w:p>
          <w:p w14:paraId="7B6E8EA7"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5B638411" w14:textId="77777777" w:rsidR="00B24841" w:rsidRPr="00FD1A08" w:rsidRDefault="00B24841" w:rsidP="00B24841">
            <w:pPr>
              <w:jc w:val="both"/>
              <w:rPr>
                <w:rFonts w:cstheme="minorHAnsi"/>
                <w:b w:val="0"/>
                <w:szCs w:val="28"/>
              </w:rPr>
            </w:pPr>
            <w:r w:rsidRPr="00FD1A08">
              <w:rPr>
                <w:rFonts w:cstheme="minorHAnsi"/>
                <w:b w:val="0"/>
                <w:szCs w:val="28"/>
              </w:rPr>
              <w:t xml:space="preserve">        Action = "sts:AssumeRole"</w:t>
            </w:r>
          </w:p>
          <w:p w14:paraId="13CE737E" w14:textId="77777777" w:rsidR="00B24841" w:rsidRPr="00FD1A08" w:rsidRDefault="00B24841" w:rsidP="00B24841">
            <w:pPr>
              <w:jc w:val="both"/>
              <w:rPr>
                <w:rFonts w:cstheme="minorHAnsi"/>
                <w:b w:val="0"/>
                <w:szCs w:val="28"/>
              </w:rPr>
            </w:pPr>
            <w:r w:rsidRPr="00FD1A08">
              <w:rPr>
                <w:rFonts w:cstheme="minorHAnsi"/>
                <w:b w:val="0"/>
                <w:szCs w:val="28"/>
              </w:rPr>
              <w:t xml:space="preserve">        Effect = "Allow"</w:t>
            </w:r>
          </w:p>
          <w:p w14:paraId="72317127" w14:textId="77777777" w:rsidR="00B24841" w:rsidRPr="00FD1A08" w:rsidRDefault="00B24841" w:rsidP="00B24841">
            <w:pPr>
              <w:jc w:val="both"/>
              <w:rPr>
                <w:rFonts w:cstheme="minorHAnsi"/>
                <w:b w:val="0"/>
                <w:szCs w:val="28"/>
              </w:rPr>
            </w:pPr>
            <w:r w:rsidRPr="00FD1A08">
              <w:rPr>
                <w:rFonts w:cstheme="minorHAnsi"/>
                <w:b w:val="0"/>
                <w:szCs w:val="28"/>
              </w:rPr>
              <w:t xml:space="preserve">        Principal = {</w:t>
            </w:r>
          </w:p>
          <w:p w14:paraId="6DCED0D6" w14:textId="77777777" w:rsidR="00B24841" w:rsidRPr="00FD1A08" w:rsidRDefault="00B24841" w:rsidP="00B24841">
            <w:pPr>
              <w:jc w:val="both"/>
              <w:rPr>
                <w:rFonts w:cstheme="minorHAnsi"/>
                <w:b w:val="0"/>
                <w:szCs w:val="28"/>
              </w:rPr>
            </w:pPr>
            <w:r w:rsidRPr="00FD1A08">
              <w:rPr>
                <w:rFonts w:cstheme="minorHAnsi"/>
                <w:b w:val="0"/>
                <w:szCs w:val="28"/>
              </w:rPr>
              <w:t xml:space="preserve">          Service = "backup.amazonaws.com"</w:t>
            </w:r>
          </w:p>
          <w:p w14:paraId="322EA2B2"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4224515E"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065260AA"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2153013F"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08639D2A" w14:textId="77777777" w:rsidR="00B24841" w:rsidRPr="00FD1A08" w:rsidRDefault="00B24841" w:rsidP="00B24841">
            <w:pPr>
              <w:jc w:val="both"/>
              <w:rPr>
                <w:rFonts w:cstheme="minorHAnsi"/>
                <w:b w:val="0"/>
                <w:szCs w:val="28"/>
              </w:rPr>
            </w:pPr>
            <w:r w:rsidRPr="00FD1A08">
              <w:rPr>
                <w:rFonts w:cstheme="minorHAnsi"/>
                <w:b w:val="0"/>
                <w:szCs w:val="28"/>
              </w:rPr>
              <w:t>}</w:t>
            </w:r>
          </w:p>
          <w:p w14:paraId="7FF157B0" w14:textId="77777777" w:rsidR="005B6299" w:rsidRPr="00FD1A08" w:rsidRDefault="005B6299" w:rsidP="00B24841">
            <w:pPr>
              <w:jc w:val="both"/>
              <w:rPr>
                <w:rFonts w:cstheme="minorHAnsi"/>
                <w:b w:val="0"/>
                <w:szCs w:val="28"/>
              </w:rPr>
            </w:pPr>
          </w:p>
          <w:p w14:paraId="70910E79" w14:textId="007A9360" w:rsidR="00B24841" w:rsidRPr="00FD1A08" w:rsidRDefault="001F78EC" w:rsidP="00B24841">
            <w:pPr>
              <w:jc w:val="both"/>
              <w:rPr>
                <w:rFonts w:cstheme="minorHAnsi"/>
                <w:szCs w:val="28"/>
              </w:rPr>
            </w:pPr>
            <w:r w:rsidRPr="00FD1A08">
              <w:rPr>
                <w:rFonts w:cstheme="minorHAnsi"/>
                <w:szCs w:val="28"/>
              </w:rPr>
              <w:t>Ce rôle IAM permet à AWS Backup d'assumer ce rôle pour effectuer des opérations de sauvegarde.</w:t>
            </w:r>
          </w:p>
          <w:p w14:paraId="55AEB6B7" w14:textId="77777777" w:rsidR="005B6299" w:rsidRPr="00FD1A08" w:rsidRDefault="005B6299" w:rsidP="00B24841">
            <w:pPr>
              <w:jc w:val="both"/>
              <w:rPr>
                <w:rFonts w:cstheme="minorHAnsi"/>
                <w:b w:val="0"/>
                <w:szCs w:val="28"/>
              </w:rPr>
            </w:pPr>
          </w:p>
          <w:p w14:paraId="07E53D55" w14:textId="77777777" w:rsidR="00B24841" w:rsidRPr="00FD1A08" w:rsidRDefault="00B24841" w:rsidP="00B24841">
            <w:pPr>
              <w:jc w:val="both"/>
              <w:rPr>
                <w:rFonts w:cstheme="minorHAnsi"/>
                <w:b w:val="0"/>
                <w:szCs w:val="28"/>
              </w:rPr>
            </w:pPr>
            <w:r w:rsidRPr="00FD1A08">
              <w:rPr>
                <w:rFonts w:cstheme="minorHAnsi"/>
                <w:b w:val="0"/>
                <w:szCs w:val="28"/>
              </w:rPr>
              <w:t>resource "aws_iam_role_policy_attachment" "backup_role_policy" {</w:t>
            </w:r>
          </w:p>
          <w:p w14:paraId="006EA5A6" w14:textId="77777777" w:rsidR="00B24841" w:rsidRPr="00FD1A08" w:rsidRDefault="00B24841" w:rsidP="00B24841">
            <w:pPr>
              <w:jc w:val="both"/>
              <w:rPr>
                <w:rFonts w:cstheme="minorHAnsi"/>
                <w:b w:val="0"/>
                <w:szCs w:val="28"/>
              </w:rPr>
            </w:pPr>
            <w:r w:rsidRPr="00FD1A08">
              <w:rPr>
                <w:rFonts w:cstheme="minorHAnsi"/>
                <w:b w:val="0"/>
                <w:szCs w:val="28"/>
              </w:rPr>
              <w:t xml:space="preserve">  role       = aws_iam_role.backup_role.name</w:t>
            </w:r>
          </w:p>
          <w:p w14:paraId="2FD57486" w14:textId="77777777" w:rsidR="00B24841" w:rsidRPr="00FD1A08" w:rsidRDefault="00B24841" w:rsidP="00B24841">
            <w:pPr>
              <w:jc w:val="both"/>
              <w:rPr>
                <w:rFonts w:cstheme="minorHAnsi"/>
                <w:b w:val="0"/>
                <w:szCs w:val="28"/>
              </w:rPr>
            </w:pPr>
            <w:r w:rsidRPr="00FD1A08">
              <w:rPr>
                <w:rFonts w:cstheme="minorHAnsi"/>
                <w:b w:val="0"/>
                <w:szCs w:val="28"/>
              </w:rPr>
              <w:t xml:space="preserve">  policy_arn = "arn:aws:iam::aws:policy/service-role/AWSBackupServiceRolePolicyForBackup"</w:t>
            </w:r>
          </w:p>
          <w:p w14:paraId="2AE3FA65" w14:textId="77777777" w:rsidR="00B24841" w:rsidRPr="00FD1A08" w:rsidRDefault="00B24841" w:rsidP="00B24841">
            <w:pPr>
              <w:jc w:val="both"/>
              <w:rPr>
                <w:rFonts w:cstheme="minorHAnsi"/>
                <w:b w:val="0"/>
                <w:szCs w:val="28"/>
              </w:rPr>
            </w:pPr>
            <w:r w:rsidRPr="00FD1A08">
              <w:rPr>
                <w:rFonts w:cstheme="minorHAnsi"/>
                <w:b w:val="0"/>
                <w:szCs w:val="28"/>
              </w:rPr>
              <w:t>}</w:t>
            </w:r>
          </w:p>
          <w:p w14:paraId="705B80D2" w14:textId="77777777" w:rsidR="005B6299" w:rsidRPr="00FD1A08" w:rsidRDefault="005B6299" w:rsidP="00B24841">
            <w:pPr>
              <w:jc w:val="both"/>
              <w:rPr>
                <w:rFonts w:cstheme="minorHAnsi"/>
                <w:b w:val="0"/>
                <w:szCs w:val="28"/>
              </w:rPr>
            </w:pPr>
          </w:p>
          <w:p w14:paraId="0709BF23" w14:textId="040593A7" w:rsidR="00B24841" w:rsidRPr="00FD1A08" w:rsidRDefault="001F78EC" w:rsidP="00B24841">
            <w:pPr>
              <w:jc w:val="both"/>
              <w:rPr>
                <w:rFonts w:cstheme="minorHAnsi"/>
                <w:szCs w:val="28"/>
              </w:rPr>
            </w:pPr>
            <w:r w:rsidRPr="00FD1A08">
              <w:rPr>
                <w:rFonts w:cstheme="minorHAnsi"/>
                <w:szCs w:val="28"/>
              </w:rPr>
              <w:t>Cette ressource attache une politique au rôle IAM, permettant à AWS Backup de gérer les sauvegardes.</w:t>
            </w:r>
          </w:p>
          <w:p w14:paraId="10BF682F" w14:textId="77777777" w:rsidR="005B6299" w:rsidRPr="00FD1A08" w:rsidRDefault="005B6299" w:rsidP="00B24841">
            <w:pPr>
              <w:jc w:val="both"/>
              <w:rPr>
                <w:rFonts w:cstheme="minorHAnsi"/>
                <w:b w:val="0"/>
                <w:szCs w:val="28"/>
              </w:rPr>
            </w:pPr>
          </w:p>
          <w:p w14:paraId="1BF653A8" w14:textId="77777777" w:rsidR="00B24841" w:rsidRPr="00FD1A08" w:rsidRDefault="00B24841" w:rsidP="00B24841">
            <w:pPr>
              <w:jc w:val="both"/>
              <w:rPr>
                <w:rFonts w:cstheme="minorHAnsi"/>
                <w:b w:val="0"/>
                <w:szCs w:val="28"/>
              </w:rPr>
            </w:pPr>
            <w:r w:rsidRPr="00FD1A08">
              <w:rPr>
                <w:rFonts w:cstheme="minorHAnsi"/>
                <w:b w:val="0"/>
                <w:szCs w:val="28"/>
              </w:rPr>
              <w:t># AWS Backup Plan</w:t>
            </w:r>
          </w:p>
          <w:p w14:paraId="53F41D1F" w14:textId="77777777" w:rsidR="00B24841" w:rsidRPr="00FD1A08" w:rsidRDefault="00B24841" w:rsidP="00B24841">
            <w:pPr>
              <w:jc w:val="both"/>
              <w:rPr>
                <w:rFonts w:cstheme="minorHAnsi"/>
                <w:b w:val="0"/>
                <w:szCs w:val="28"/>
              </w:rPr>
            </w:pPr>
            <w:r w:rsidRPr="00FD1A08">
              <w:rPr>
                <w:rFonts w:cstheme="minorHAnsi"/>
                <w:b w:val="0"/>
                <w:szCs w:val="28"/>
              </w:rPr>
              <w:t>resource "aws_backup_plan" "rds_backup_plan" {</w:t>
            </w:r>
          </w:p>
          <w:p w14:paraId="570E2296" w14:textId="77777777" w:rsidR="00B24841" w:rsidRPr="00FD1A08" w:rsidRDefault="00B24841" w:rsidP="00B24841">
            <w:pPr>
              <w:jc w:val="both"/>
              <w:rPr>
                <w:rFonts w:cstheme="minorHAnsi"/>
                <w:b w:val="0"/>
                <w:szCs w:val="28"/>
              </w:rPr>
            </w:pPr>
            <w:r w:rsidRPr="00FD1A08">
              <w:rPr>
                <w:rFonts w:cstheme="minorHAnsi"/>
                <w:b w:val="0"/>
                <w:szCs w:val="28"/>
              </w:rPr>
              <w:t xml:space="preserve">  name = "rds-backup-plan"</w:t>
            </w:r>
          </w:p>
          <w:p w14:paraId="5451C170" w14:textId="77777777" w:rsidR="00B24841" w:rsidRPr="00FD1A08" w:rsidRDefault="00B24841" w:rsidP="00B24841">
            <w:pPr>
              <w:jc w:val="both"/>
              <w:rPr>
                <w:rFonts w:cstheme="minorHAnsi"/>
                <w:b w:val="0"/>
                <w:szCs w:val="28"/>
              </w:rPr>
            </w:pPr>
          </w:p>
          <w:p w14:paraId="5F76C392" w14:textId="77777777" w:rsidR="00B24841" w:rsidRPr="00FD1A08" w:rsidRDefault="00B24841" w:rsidP="00B24841">
            <w:pPr>
              <w:jc w:val="both"/>
              <w:rPr>
                <w:rFonts w:cstheme="minorHAnsi"/>
                <w:b w:val="0"/>
                <w:szCs w:val="28"/>
              </w:rPr>
            </w:pPr>
            <w:r w:rsidRPr="00FD1A08">
              <w:rPr>
                <w:rFonts w:cstheme="minorHAnsi"/>
                <w:b w:val="0"/>
                <w:szCs w:val="28"/>
              </w:rPr>
              <w:t xml:space="preserve">  rule {</w:t>
            </w:r>
          </w:p>
          <w:p w14:paraId="6A39A8BB" w14:textId="77777777" w:rsidR="00B24841" w:rsidRPr="00FD1A08" w:rsidRDefault="00B24841" w:rsidP="00B24841">
            <w:pPr>
              <w:jc w:val="both"/>
              <w:rPr>
                <w:rFonts w:cstheme="minorHAnsi"/>
                <w:b w:val="0"/>
                <w:szCs w:val="28"/>
              </w:rPr>
            </w:pPr>
            <w:r w:rsidRPr="00FD1A08">
              <w:rPr>
                <w:rFonts w:cstheme="minorHAnsi"/>
                <w:b w:val="0"/>
                <w:szCs w:val="28"/>
              </w:rPr>
              <w:t xml:space="preserve">    rule_name         = "rds-12hour-backup"</w:t>
            </w:r>
          </w:p>
          <w:p w14:paraId="410AEEF7" w14:textId="77777777" w:rsidR="00B24841" w:rsidRPr="00FD1A08" w:rsidRDefault="00B24841" w:rsidP="00B24841">
            <w:pPr>
              <w:jc w:val="both"/>
              <w:rPr>
                <w:rFonts w:cstheme="minorHAnsi"/>
                <w:b w:val="0"/>
                <w:szCs w:val="28"/>
              </w:rPr>
            </w:pPr>
            <w:r w:rsidRPr="00FD1A08">
              <w:rPr>
                <w:rFonts w:cstheme="minorHAnsi"/>
                <w:b w:val="0"/>
                <w:szCs w:val="28"/>
              </w:rPr>
              <w:t xml:space="preserve">    target_vault_name = aws_backup_vault.rds_backup_vault.name</w:t>
            </w:r>
          </w:p>
          <w:p w14:paraId="5B7E5C2F" w14:textId="77777777" w:rsidR="00B24841" w:rsidRPr="00FD1A08" w:rsidRDefault="00B24841" w:rsidP="00B24841">
            <w:pPr>
              <w:jc w:val="both"/>
              <w:rPr>
                <w:rFonts w:cstheme="minorHAnsi"/>
                <w:b w:val="0"/>
                <w:szCs w:val="28"/>
              </w:rPr>
            </w:pPr>
            <w:r w:rsidRPr="00FD1A08">
              <w:rPr>
                <w:rFonts w:cstheme="minorHAnsi"/>
                <w:b w:val="0"/>
                <w:szCs w:val="28"/>
              </w:rPr>
              <w:lastRenderedPageBreak/>
              <w:t xml:space="preserve">    schedule          = "cron(0 */12 * * ? *)" # Cron expression for every 12 hours</w:t>
            </w:r>
          </w:p>
          <w:p w14:paraId="19A36AD7" w14:textId="77777777" w:rsidR="00B24841" w:rsidRPr="00FD1A08" w:rsidRDefault="00B24841" w:rsidP="00B24841">
            <w:pPr>
              <w:jc w:val="both"/>
              <w:rPr>
                <w:rFonts w:cstheme="minorHAnsi"/>
                <w:b w:val="0"/>
                <w:szCs w:val="28"/>
              </w:rPr>
            </w:pPr>
          </w:p>
          <w:p w14:paraId="2D4685EF" w14:textId="77777777" w:rsidR="00B24841" w:rsidRPr="00FD1A08" w:rsidRDefault="00B24841" w:rsidP="00B24841">
            <w:pPr>
              <w:jc w:val="both"/>
              <w:rPr>
                <w:rFonts w:cstheme="minorHAnsi"/>
                <w:b w:val="0"/>
                <w:szCs w:val="28"/>
              </w:rPr>
            </w:pPr>
            <w:r w:rsidRPr="00FD1A08">
              <w:rPr>
                <w:rFonts w:cstheme="minorHAnsi"/>
                <w:b w:val="0"/>
                <w:szCs w:val="28"/>
              </w:rPr>
              <w:t xml:space="preserve">    lifecycle {</w:t>
            </w:r>
          </w:p>
          <w:p w14:paraId="058CF4C6" w14:textId="77777777" w:rsidR="00B24841" w:rsidRPr="00FD1A08" w:rsidRDefault="00B24841" w:rsidP="00B24841">
            <w:pPr>
              <w:jc w:val="both"/>
              <w:rPr>
                <w:rFonts w:cstheme="minorHAnsi"/>
                <w:b w:val="0"/>
                <w:szCs w:val="28"/>
              </w:rPr>
            </w:pPr>
            <w:r w:rsidRPr="00FD1A08">
              <w:rPr>
                <w:rFonts w:cstheme="minorHAnsi"/>
                <w:b w:val="0"/>
                <w:szCs w:val="28"/>
              </w:rPr>
              <w:t xml:space="preserve">      delete_after = 30 # Number of days to retain the backup</w:t>
            </w:r>
          </w:p>
          <w:p w14:paraId="0B970655"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3BDA9969"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4C3C2344" w14:textId="77777777" w:rsidR="00B24841" w:rsidRPr="00FD1A08" w:rsidRDefault="00B24841" w:rsidP="00B24841">
            <w:pPr>
              <w:jc w:val="both"/>
              <w:rPr>
                <w:rFonts w:cstheme="minorHAnsi"/>
                <w:b w:val="0"/>
                <w:szCs w:val="28"/>
              </w:rPr>
            </w:pPr>
            <w:r w:rsidRPr="00FD1A08">
              <w:rPr>
                <w:rFonts w:cstheme="minorHAnsi"/>
                <w:b w:val="0"/>
                <w:szCs w:val="28"/>
              </w:rPr>
              <w:t>}</w:t>
            </w:r>
          </w:p>
          <w:p w14:paraId="0F6DB38A" w14:textId="77777777" w:rsidR="005B6299" w:rsidRPr="00FD1A08" w:rsidRDefault="005B6299" w:rsidP="00B24841">
            <w:pPr>
              <w:jc w:val="both"/>
              <w:rPr>
                <w:rFonts w:cstheme="minorHAnsi"/>
                <w:b w:val="0"/>
                <w:szCs w:val="28"/>
              </w:rPr>
            </w:pPr>
          </w:p>
          <w:p w14:paraId="3A21C48A" w14:textId="622F780A" w:rsidR="00B24841" w:rsidRPr="00FD1A08" w:rsidRDefault="001F78EC" w:rsidP="00B24841">
            <w:pPr>
              <w:jc w:val="both"/>
              <w:rPr>
                <w:rFonts w:cstheme="minorHAnsi"/>
                <w:szCs w:val="28"/>
              </w:rPr>
            </w:pPr>
            <w:r w:rsidRPr="00FD1A08">
              <w:rPr>
                <w:rFonts w:cstheme="minorHAnsi"/>
                <w:szCs w:val="28"/>
              </w:rPr>
              <w:t>Ce plan de sauvegarde définit une règle pour sauvegarder l'instance RDS toutes les 12 heures et conserver les sauvegardes pendant 30 jours.</w:t>
            </w:r>
          </w:p>
          <w:p w14:paraId="47DB980C" w14:textId="77777777" w:rsidR="005B6299" w:rsidRPr="00FD1A08" w:rsidRDefault="005B6299" w:rsidP="00B24841">
            <w:pPr>
              <w:jc w:val="both"/>
              <w:rPr>
                <w:rFonts w:cstheme="minorHAnsi"/>
                <w:b w:val="0"/>
                <w:szCs w:val="28"/>
              </w:rPr>
            </w:pPr>
          </w:p>
          <w:p w14:paraId="3C7DBDFF" w14:textId="77777777" w:rsidR="00B24841" w:rsidRPr="00FD1A08" w:rsidRDefault="00B24841" w:rsidP="00B24841">
            <w:pPr>
              <w:jc w:val="both"/>
              <w:rPr>
                <w:rFonts w:cstheme="minorHAnsi"/>
                <w:b w:val="0"/>
                <w:szCs w:val="28"/>
              </w:rPr>
            </w:pPr>
            <w:r w:rsidRPr="00FD1A08">
              <w:rPr>
                <w:rFonts w:cstheme="minorHAnsi"/>
                <w:b w:val="0"/>
                <w:szCs w:val="28"/>
              </w:rPr>
              <w:t># AWS Backup Selection</w:t>
            </w:r>
          </w:p>
          <w:p w14:paraId="3EEEADA3" w14:textId="77777777" w:rsidR="00B24841" w:rsidRPr="00FD1A08" w:rsidRDefault="00B24841" w:rsidP="00B24841">
            <w:pPr>
              <w:jc w:val="both"/>
              <w:rPr>
                <w:rFonts w:cstheme="minorHAnsi"/>
                <w:b w:val="0"/>
                <w:szCs w:val="28"/>
              </w:rPr>
            </w:pPr>
            <w:r w:rsidRPr="00FD1A08">
              <w:rPr>
                <w:rFonts w:cstheme="minorHAnsi"/>
                <w:b w:val="0"/>
                <w:szCs w:val="28"/>
              </w:rPr>
              <w:t>resource "aws_backup_selection" "rds_backup_selection" {</w:t>
            </w:r>
          </w:p>
          <w:p w14:paraId="6588236C" w14:textId="77777777" w:rsidR="00B24841" w:rsidRPr="00FD1A08" w:rsidRDefault="00B24841" w:rsidP="00B24841">
            <w:pPr>
              <w:jc w:val="both"/>
              <w:rPr>
                <w:rFonts w:cstheme="minorHAnsi"/>
                <w:b w:val="0"/>
                <w:szCs w:val="28"/>
              </w:rPr>
            </w:pPr>
            <w:r w:rsidRPr="00FD1A08">
              <w:rPr>
                <w:rFonts w:cstheme="minorHAnsi"/>
                <w:b w:val="0"/>
                <w:szCs w:val="28"/>
              </w:rPr>
              <w:t xml:space="preserve">  name          = "rds-backup-selection"</w:t>
            </w:r>
          </w:p>
          <w:p w14:paraId="32C3E4F0" w14:textId="77777777" w:rsidR="00B24841" w:rsidRPr="00FD1A08" w:rsidRDefault="00B24841" w:rsidP="00B24841">
            <w:pPr>
              <w:jc w:val="both"/>
              <w:rPr>
                <w:rFonts w:cstheme="minorHAnsi"/>
                <w:b w:val="0"/>
                <w:szCs w:val="28"/>
              </w:rPr>
            </w:pPr>
            <w:r w:rsidRPr="00FD1A08">
              <w:rPr>
                <w:rFonts w:cstheme="minorHAnsi"/>
                <w:b w:val="0"/>
                <w:szCs w:val="28"/>
              </w:rPr>
              <w:t xml:space="preserve">  iam_role_arn  = aws_iam_role.backup_role.arn</w:t>
            </w:r>
          </w:p>
          <w:p w14:paraId="2032AAF3" w14:textId="77777777" w:rsidR="00B24841" w:rsidRPr="00FD1A08" w:rsidRDefault="00B24841" w:rsidP="00B24841">
            <w:pPr>
              <w:jc w:val="both"/>
              <w:rPr>
                <w:rFonts w:cstheme="minorHAnsi"/>
                <w:b w:val="0"/>
                <w:szCs w:val="28"/>
              </w:rPr>
            </w:pPr>
            <w:r w:rsidRPr="00FD1A08">
              <w:rPr>
                <w:rFonts w:cstheme="minorHAnsi"/>
                <w:b w:val="0"/>
                <w:szCs w:val="28"/>
              </w:rPr>
              <w:t xml:space="preserve">  plan_id       = aws_backup_plan.rds_backup_plan.id</w:t>
            </w:r>
          </w:p>
          <w:p w14:paraId="52D4E4FF" w14:textId="77777777" w:rsidR="00B24841" w:rsidRPr="00FD1A08" w:rsidRDefault="00B24841" w:rsidP="00B24841">
            <w:pPr>
              <w:jc w:val="both"/>
              <w:rPr>
                <w:rFonts w:cstheme="minorHAnsi"/>
                <w:b w:val="0"/>
                <w:szCs w:val="28"/>
              </w:rPr>
            </w:pPr>
          </w:p>
          <w:p w14:paraId="4C61F7BB" w14:textId="77777777" w:rsidR="00B24841" w:rsidRPr="00FD1A08" w:rsidRDefault="00B24841" w:rsidP="00B24841">
            <w:pPr>
              <w:jc w:val="both"/>
              <w:rPr>
                <w:rFonts w:cstheme="minorHAnsi"/>
                <w:b w:val="0"/>
                <w:szCs w:val="28"/>
              </w:rPr>
            </w:pPr>
            <w:r w:rsidRPr="00FD1A08">
              <w:rPr>
                <w:rFonts w:cstheme="minorHAnsi"/>
                <w:b w:val="0"/>
                <w:szCs w:val="28"/>
              </w:rPr>
              <w:t xml:space="preserve">  resources = [</w:t>
            </w:r>
          </w:p>
          <w:p w14:paraId="6569ACC1" w14:textId="77777777" w:rsidR="00B24841" w:rsidRPr="00FD1A08" w:rsidRDefault="00B24841" w:rsidP="00B24841">
            <w:pPr>
              <w:jc w:val="both"/>
              <w:rPr>
                <w:rFonts w:cstheme="minorHAnsi"/>
                <w:b w:val="0"/>
                <w:szCs w:val="28"/>
              </w:rPr>
            </w:pPr>
            <w:r w:rsidRPr="00FD1A08">
              <w:rPr>
                <w:rFonts w:cstheme="minorHAnsi"/>
                <w:b w:val="0"/>
                <w:szCs w:val="28"/>
              </w:rPr>
              <w:t xml:space="preserve">    aws_db_instance.default.arn</w:t>
            </w:r>
          </w:p>
          <w:p w14:paraId="22155091"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26C08619" w14:textId="77777777" w:rsidR="00B24841" w:rsidRPr="00FD1A08" w:rsidRDefault="00B24841" w:rsidP="00B24841">
            <w:pPr>
              <w:jc w:val="both"/>
              <w:rPr>
                <w:rFonts w:cstheme="minorHAnsi"/>
                <w:b w:val="0"/>
                <w:szCs w:val="28"/>
              </w:rPr>
            </w:pPr>
            <w:r w:rsidRPr="00FD1A08">
              <w:rPr>
                <w:rFonts w:cstheme="minorHAnsi"/>
                <w:b w:val="0"/>
                <w:szCs w:val="28"/>
              </w:rPr>
              <w:t>}</w:t>
            </w:r>
          </w:p>
          <w:p w14:paraId="606D8454" w14:textId="77777777" w:rsidR="005B6299" w:rsidRPr="00FD1A08" w:rsidRDefault="005B6299" w:rsidP="00B24841">
            <w:pPr>
              <w:jc w:val="both"/>
              <w:rPr>
                <w:rFonts w:cstheme="minorHAnsi"/>
                <w:b w:val="0"/>
                <w:szCs w:val="28"/>
              </w:rPr>
            </w:pPr>
          </w:p>
          <w:p w14:paraId="2DDCC7D4" w14:textId="176EE052" w:rsidR="00BA7221" w:rsidRPr="00FD1A08" w:rsidRDefault="001F78EC" w:rsidP="003976EB">
            <w:pPr>
              <w:jc w:val="both"/>
              <w:rPr>
                <w:rFonts w:cstheme="minorHAnsi"/>
                <w:szCs w:val="28"/>
              </w:rPr>
            </w:pPr>
            <w:r w:rsidRPr="00FD1A08">
              <w:rPr>
                <w:rFonts w:cstheme="minorHAnsi"/>
                <w:szCs w:val="28"/>
              </w:rPr>
              <w:t>Cette ressource associe l'instance RDS au plan de sauvegarde, en utilisant le rôle IAM pour les opérations de sauvegarde.</w:t>
            </w:r>
          </w:p>
          <w:p w14:paraId="5EE456A0" w14:textId="77777777" w:rsidR="005B6299" w:rsidRPr="00FD1A08" w:rsidRDefault="005B6299" w:rsidP="003976EB">
            <w:pPr>
              <w:jc w:val="both"/>
              <w:rPr>
                <w:rFonts w:cstheme="minorHAnsi"/>
                <w:szCs w:val="28"/>
              </w:rPr>
            </w:pPr>
          </w:p>
          <w:p w14:paraId="56886128" w14:textId="77777777" w:rsidR="00432ABF" w:rsidRPr="00FD1A08" w:rsidRDefault="00432ABF" w:rsidP="00432ABF">
            <w:pPr>
              <w:pStyle w:val="NormalWeb"/>
              <w:rPr>
                <w:rFonts w:asciiTheme="minorHAnsi" w:hAnsiTheme="minorHAnsi" w:cstheme="minorHAnsi"/>
                <w:sz w:val="28"/>
                <w:szCs w:val="28"/>
              </w:rPr>
            </w:pPr>
            <w:r w:rsidRPr="00FD1A08">
              <w:rPr>
                <w:rFonts w:asciiTheme="minorHAnsi" w:hAnsiTheme="minorHAnsi" w:cstheme="minorHAnsi"/>
                <w:sz w:val="28"/>
                <w:szCs w:val="28"/>
              </w:rPr>
              <w:t xml:space="preserve">Un </w:t>
            </w:r>
            <w:r w:rsidRPr="00FD1A08">
              <w:rPr>
                <w:rStyle w:val="lev"/>
                <w:rFonts w:asciiTheme="minorHAnsi" w:eastAsiaTheme="majorEastAsia" w:hAnsiTheme="minorHAnsi" w:cstheme="minorHAnsi"/>
                <w:sz w:val="28"/>
                <w:szCs w:val="28"/>
              </w:rPr>
              <w:t>Virtual Private Cloud (VPC)</w:t>
            </w:r>
            <w:r w:rsidRPr="00FD1A08">
              <w:rPr>
                <w:rFonts w:asciiTheme="minorHAnsi" w:hAnsiTheme="minorHAnsi" w:cstheme="minorHAnsi"/>
                <w:sz w:val="28"/>
                <w:szCs w:val="28"/>
              </w:rPr>
              <w:t xml:space="preserve"> est un service fourni par AWS qui vous permet de lancer des ressources AWS dans un réseau virtuel isolé. Voici quelques points clés pour comprendre ce qu'est un VPC :</w:t>
            </w:r>
          </w:p>
          <w:p w14:paraId="490413F2" w14:textId="77777777" w:rsidR="00432ABF" w:rsidRPr="00FD1A08" w:rsidRDefault="00432ABF" w:rsidP="00432ABF">
            <w:pPr>
              <w:pStyle w:val="NormalWeb"/>
              <w:numPr>
                <w:ilvl w:val="0"/>
                <w:numId w:val="23"/>
              </w:numPr>
              <w:rPr>
                <w:rFonts w:asciiTheme="minorHAnsi" w:hAnsiTheme="minorHAnsi" w:cstheme="minorHAnsi"/>
                <w:sz w:val="28"/>
                <w:szCs w:val="28"/>
              </w:rPr>
            </w:pPr>
            <w:r w:rsidRPr="00FD1A08">
              <w:rPr>
                <w:rStyle w:val="lev"/>
                <w:rFonts w:asciiTheme="minorHAnsi" w:eastAsiaTheme="majorEastAsia" w:hAnsiTheme="minorHAnsi" w:cstheme="minorHAnsi"/>
                <w:sz w:val="28"/>
                <w:szCs w:val="28"/>
              </w:rPr>
              <w:t>Isolation</w:t>
            </w:r>
            <w:r w:rsidRPr="00FD1A08">
              <w:rPr>
                <w:rFonts w:asciiTheme="minorHAnsi" w:hAnsiTheme="minorHAnsi" w:cstheme="minorHAnsi"/>
                <w:sz w:val="28"/>
                <w:szCs w:val="28"/>
              </w:rPr>
              <w:t xml:space="preserve"> : Le VPC offre un espace réseau isolé dans lequel vous pouvez définir vos propres adresses IP, sous-réseaux, et configurations de routage.</w:t>
            </w:r>
          </w:p>
          <w:p w14:paraId="3C7E11A4" w14:textId="77777777" w:rsidR="00432ABF" w:rsidRPr="00FD1A08" w:rsidRDefault="00432ABF" w:rsidP="00432ABF">
            <w:pPr>
              <w:pStyle w:val="NormalWeb"/>
              <w:numPr>
                <w:ilvl w:val="0"/>
                <w:numId w:val="23"/>
              </w:numPr>
              <w:rPr>
                <w:rFonts w:asciiTheme="minorHAnsi" w:hAnsiTheme="minorHAnsi" w:cstheme="minorHAnsi"/>
                <w:sz w:val="28"/>
                <w:szCs w:val="28"/>
              </w:rPr>
            </w:pPr>
            <w:r w:rsidRPr="00FD1A08">
              <w:rPr>
                <w:rStyle w:val="lev"/>
                <w:rFonts w:asciiTheme="minorHAnsi" w:eastAsiaTheme="majorEastAsia" w:hAnsiTheme="minorHAnsi" w:cstheme="minorHAnsi"/>
                <w:sz w:val="28"/>
                <w:szCs w:val="28"/>
              </w:rPr>
              <w:lastRenderedPageBreak/>
              <w:t>Sous-réseaux</w:t>
            </w:r>
            <w:r w:rsidRPr="00FD1A08">
              <w:rPr>
                <w:rFonts w:asciiTheme="minorHAnsi" w:hAnsiTheme="minorHAnsi" w:cstheme="minorHAnsi"/>
                <w:sz w:val="28"/>
                <w:szCs w:val="28"/>
              </w:rPr>
              <w:t xml:space="preserve"> : Vous pouvez diviser votre VPC en sous-réseaux publics et privés pour organiser vos ressources. Les sous-réseaux publics ont accès à l'Internet, tandis que les sous-réseaux privés n'en ont pas.</w:t>
            </w:r>
          </w:p>
          <w:p w14:paraId="4B779B8A" w14:textId="77777777" w:rsidR="00432ABF" w:rsidRPr="00FD1A08" w:rsidRDefault="00432ABF" w:rsidP="00432ABF">
            <w:pPr>
              <w:pStyle w:val="NormalWeb"/>
              <w:numPr>
                <w:ilvl w:val="0"/>
                <w:numId w:val="23"/>
              </w:numPr>
              <w:rPr>
                <w:rFonts w:asciiTheme="minorHAnsi" w:hAnsiTheme="minorHAnsi" w:cstheme="minorHAnsi"/>
                <w:sz w:val="28"/>
                <w:szCs w:val="28"/>
              </w:rPr>
            </w:pPr>
            <w:r w:rsidRPr="00FD1A08">
              <w:rPr>
                <w:rStyle w:val="lev"/>
                <w:rFonts w:asciiTheme="minorHAnsi" w:eastAsiaTheme="majorEastAsia" w:hAnsiTheme="minorHAnsi" w:cstheme="minorHAnsi"/>
                <w:sz w:val="28"/>
                <w:szCs w:val="28"/>
              </w:rPr>
              <w:t>Contrôle du trafic</w:t>
            </w:r>
            <w:r w:rsidRPr="00FD1A08">
              <w:rPr>
                <w:rFonts w:asciiTheme="minorHAnsi" w:hAnsiTheme="minorHAnsi" w:cstheme="minorHAnsi"/>
                <w:sz w:val="28"/>
                <w:szCs w:val="28"/>
              </w:rPr>
              <w:t xml:space="preserve"> : Vous pouvez utiliser des tables de routage et des passerelles pour contrôler le trafic entrant et sortant de votre VPC. Cela inclut la configuration des routes vers Internet, d'autres VPC, ou des connexions VPN.</w:t>
            </w:r>
          </w:p>
          <w:p w14:paraId="4696EA9A" w14:textId="77777777" w:rsidR="00432ABF" w:rsidRPr="00FD1A08" w:rsidRDefault="00432ABF" w:rsidP="00432ABF">
            <w:pPr>
              <w:pStyle w:val="NormalWeb"/>
              <w:numPr>
                <w:ilvl w:val="0"/>
                <w:numId w:val="23"/>
              </w:numPr>
              <w:rPr>
                <w:rFonts w:asciiTheme="minorHAnsi" w:hAnsiTheme="minorHAnsi" w:cstheme="minorHAnsi"/>
                <w:sz w:val="28"/>
                <w:szCs w:val="28"/>
              </w:rPr>
            </w:pPr>
            <w:r w:rsidRPr="00FD1A08">
              <w:rPr>
                <w:rStyle w:val="lev"/>
                <w:rFonts w:asciiTheme="minorHAnsi" w:eastAsiaTheme="majorEastAsia" w:hAnsiTheme="minorHAnsi" w:cstheme="minorHAnsi"/>
                <w:sz w:val="28"/>
                <w:szCs w:val="28"/>
              </w:rPr>
              <w:t>Sécurité</w:t>
            </w:r>
            <w:r w:rsidRPr="00FD1A08">
              <w:rPr>
                <w:rFonts w:asciiTheme="minorHAnsi" w:hAnsiTheme="minorHAnsi" w:cstheme="minorHAnsi"/>
                <w:sz w:val="28"/>
                <w:szCs w:val="28"/>
              </w:rPr>
              <w:t xml:space="preserve"> : Avec un VPC, vous pouvez utiliser des groupes de sécurité et des listes de contrôle d'accès réseau (NACL) pour contrôler l'accès à vos ressources.</w:t>
            </w:r>
          </w:p>
          <w:p w14:paraId="26B2FE3F" w14:textId="77777777" w:rsidR="00432ABF" w:rsidRPr="00FD1A08" w:rsidRDefault="00432ABF" w:rsidP="00FD1A08">
            <w:pPr>
              <w:pStyle w:val="Contenu"/>
              <w:framePr w:hSpace="0" w:wrap="auto" w:vAnchor="margin" w:hAnchor="text" w:yAlign="inline"/>
              <w:rPr>
                <w:rFonts w:cstheme="minorHAnsi"/>
                <w:b/>
                <w:bCs/>
                <w:szCs w:val="28"/>
              </w:rPr>
            </w:pPr>
            <w:r w:rsidRPr="00FD1A08">
              <w:rPr>
                <w:rFonts w:cstheme="minorHAnsi"/>
                <w:b/>
                <w:bCs/>
                <w:szCs w:val="28"/>
              </w:rPr>
              <w:t>Groupe de sécurité</w:t>
            </w:r>
          </w:p>
          <w:p w14:paraId="3BD08ABB" w14:textId="77777777" w:rsidR="00432ABF" w:rsidRPr="00FD1A08" w:rsidRDefault="00432ABF" w:rsidP="00432ABF">
            <w:pPr>
              <w:pStyle w:val="NormalWeb"/>
              <w:rPr>
                <w:rFonts w:asciiTheme="minorHAnsi" w:hAnsiTheme="minorHAnsi" w:cstheme="minorHAnsi"/>
                <w:sz w:val="28"/>
                <w:szCs w:val="28"/>
              </w:rPr>
            </w:pPr>
            <w:r w:rsidRPr="00FD1A08">
              <w:rPr>
                <w:rFonts w:asciiTheme="minorHAnsi" w:hAnsiTheme="minorHAnsi" w:cstheme="minorHAnsi"/>
                <w:sz w:val="28"/>
                <w:szCs w:val="28"/>
              </w:rPr>
              <w:t xml:space="preserve">Un </w:t>
            </w:r>
            <w:r w:rsidRPr="00FD1A08">
              <w:rPr>
                <w:rStyle w:val="lev"/>
                <w:rFonts w:asciiTheme="minorHAnsi" w:eastAsiaTheme="majorEastAsia" w:hAnsiTheme="minorHAnsi" w:cstheme="minorHAnsi"/>
                <w:sz w:val="28"/>
                <w:szCs w:val="28"/>
              </w:rPr>
              <w:t>groupe de sécurité</w:t>
            </w:r>
            <w:r w:rsidRPr="00FD1A08">
              <w:rPr>
                <w:rFonts w:asciiTheme="minorHAnsi" w:hAnsiTheme="minorHAnsi" w:cstheme="minorHAnsi"/>
                <w:sz w:val="28"/>
                <w:szCs w:val="28"/>
              </w:rPr>
              <w:t xml:space="preserve"> (Security Group) est une couche de sécurité qui agit comme un pare-feu virtuel pour contrôler le trafic entrant et sortant de vos instances. Voici quelques points importants sur les groupes de sécurité :</w:t>
            </w:r>
          </w:p>
          <w:p w14:paraId="4A670B97" w14:textId="77777777" w:rsidR="00432ABF" w:rsidRPr="00FD1A08" w:rsidRDefault="00432ABF" w:rsidP="00432ABF">
            <w:pPr>
              <w:pStyle w:val="NormalWeb"/>
              <w:numPr>
                <w:ilvl w:val="0"/>
                <w:numId w:val="24"/>
              </w:numPr>
              <w:rPr>
                <w:rFonts w:asciiTheme="minorHAnsi" w:hAnsiTheme="minorHAnsi" w:cstheme="minorHAnsi"/>
                <w:sz w:val="28"/>
                <w:szCs w:val="28"/>
              </w:rPr>
            </w:pPr>
            <w:r w:rsidRPr="00FD1A08">
              <w:rPr>
                <w:rStyle w:val="lev"/>
                <w:rFonts w:asciiTheme="minorHAnsi" w:eastAsiaTheme="majorEastAsia" w:hAnsiTheme="minorHAnsi" w:cstheme="minorHAnsi"/>
                <w:sz w:val="28"/>
                <w:szCs w:val="28"/>
              </w:rPr>
              <w:t>Règles d'Ingress</w:t>
            </w:r>
            <w:r w:rsidRPr="00FD1A08">
              <w:rPr>
                <w:rFonts w:asciiTheme="minorHAnsi" w:hAnsiTheme="minorHAnsi" w:cstheme="minorHAnsi"/>
                <w:sz w:val="28"/>
                <w:szCs w:val="28"/>
              </w:rPr>
              <w:t xml:space="preserve"> : Ce sont des règles qui contrôlent le trafic entrant vers vos instances. Vous pouvez définir quelles adresses IP ou plages d'adresses IP sont autorisées à se connecter à vos instances sur des ports spécifiques.</w:t>
            </w:r>
          </w:p>
          <w:p w14:paraId="6E3469A8" w14:textId="77777777" w:rsidR="00432ABF" w:rsidRPr="00FD1A08" w:rsidRDefault="00432ABF" w:rsidP="00432ABF">
            <w:pPr>
              <w:pStyle w:val="NormalWeb"/>
              <w:numPr>
                <w:ilvl w:val="0"/>
                <w:numId w:val="24"/>
              </w:numPr>
              <w:rPr>
                <w:rFonts w:asciiTheme="minorHAnsi" w:hAnsiTheme="minorHAnsi" w:cstheme="minorHAnsi"/>
                <w:sz w:val="28"/>
                <w:szCs w:val="28"/>
              </w:rPr>
            </w:pPr>
            <w:r w:rsidRPr="00FD1A08">
              <w:rPr>
                <w:rStyle w:val="lev"/>
                <w:rFonts w:asciiTheme="minorHAnsi" w:eastAsiaTheme="majorEastAsia" w:hAnsiTheme="minorHAnsi" w:cstheme="minorHAnsi"/>
                <w:sz w:val="28"/>
                <w:szCs w:val="28"/>
              </w:rPr>
              <w:t>Règles d'Egress</w:t>
            </w:r>
            <w:r w:rsidRPr="00FD1A08">
              <w:rPr>
                <w:rFonts w:asciiTheme="minorHAnsi" w:hAnsiTheme="minorHAnsi" w:cstheme="minorHAnsi"/>
                <w:sz w:val="28"/>
                <w:szCs w:val="28"/>
              </w:rPr>
              <w:t xml:space="preserve"> : Ce sont des règles qui contrôlent le trafic sortant de vos instances. Vous pouvez définir quelles adresses IP ou plages d'adresses IP vos instances peuvent contacter sur des ports spécifiques.</w:t>
            </w:r>
          </w:p>
          <w:p w14:paraId="6BC64F02" w14:textId="77777777" w:rsidR="00432ABF" w:rsidRPr="00FD1A08" w:rsidRDefault="00432ABF" w:rsidP="00432ABF">
            <w:pPr>
              <w:pStyle w:val="NormalWeb"/>
              <w:numPr>
                <w:ilvl w:val="0"/>
                <w:numId w:val="24"/>
              </w:numPr>
              <w:rPr>
                <w:rFonts w:asciiTheme="minorHAnsi" w:hAnsiTheme="minorHAnsi" w:cstheme="minorHAnsi"/>
                <w:sz w:val="28"/>
                <w:szCs w:val="28"/>
              </w:rPr>
            </w:pPr>
            <w:r w:rsidRPr="00FD1A08">
              <w:rPr>
                <w:rStyle w:val="lev"/>
                <w:rFonts w:asciiTheme="minorHAnsi" w:eastAsiaTheme="majorEastAsia" w:hAnsiTheme="minorHAnsi" w:cstheme="minorHAnsi"/>
                <w:sz w:val="28"/>
                <w:szCs w:val="28"/>
              </w:rPr>
              <w:t>Stateless vs Stateful</w:t>
            </w:r>
            <w:r w:rsidRPr="00FD1A08">
              <w:rPr>
                <w:rFonts w:asciiTheme="minorHAnsi" w:hAnsiTheme="minorHAnsi" w:cstheme="minorHAnsi"/>
                <w:sz w:val="28"/>
                <w:szCs w:val="28"/>
              </w:rPr>
              <w:t xml:space="preserve"> : Les groupes de sécurité sont stateful, ce qui signifie que si vous autorisez une connexion entrante, la réponse de cette connexion est automatiquement autorisée. En revanche, les listes de contrôle d'accès réseau (NACL) sont stateless, ce qui signifie que vous devez explicitement autoriser le trafic dans les deux sens.</w:t>
            </w:r>
          </w:p>
          <w:p w14:paraId="31D1FF08" w14:textId="77777777" w:rsidR="00432ABF" w:rsidRPr="00FD1A08" w:rsidRDefault="00432ABF" w:rsidP="00432ABF">
            <w:pPr>
              <w:pStyle w:val="NormalWeb"/>
              <w:numPr>
                <w:ilvl w:val="0"/>
                <w:numId w:val="24"/>
              </w:numPr>
              <w:rPr>
                <w:rFonts w:asciiTheme="minorHAnsi" w:hAnsiTheme="minorHAnsi" w:cstheme="minorHAnsi"/>
                <w:sz w:val="28"/>
                <w:szCs w:val="28"/>
              </w:rPr>
            </w:pPr>
            <w:r w:rsidRPr="00FD1A08">
              <w:rPr>
                <w:rStyle w:val="lev"/>
                <w:rFonts w:asciiTheme="minorHAnsi" w:eastAsiaTheme="majorEastAsia" w:hAnsiTheme="minorHAnsi" w:cstheme="minorHAnsi"/>
                <w:sz w:val="28"/>
                <w:szCs w:val="28"/>
              </w:rPr>
              <w:t>Portée</w:t>
            </w:r>
            <w:r w:rsidRPr="00FD1A08">
              <w:rPr>
                <w:rFonts w:asciiTheme="minorHAnsi" w:hAnsiTheme="minorHAnsi" w:cstheme="minorHAnsi"/>
                <w:sz w:val="28"/>
                <w:szCs w:val="28"/>
              </w:rPr>
              <w:t xml:space="preserve"> : Les groupes de sécurité peuvent être appliqués à des instances EC2, des interfaces réseau, des points de terminaison de service, etc. Ils permettent de contrôler l'accès au niveau de ces ressources.</w:t>
            </w:r>
          </w:p>
          <w:p w14:paraId="6031A0C2" w14:textId="77777777" w:rsidR="00432ABF" w:rsidRPr="00FD1A08" w:rsidRDefault="00432ABF" w:rsidP="00FD1A08">
            <w:pPr>
              <w:pStyle w:val="Contenu"/>
              <w:framePr w:hSpace="0" w:wrap="auto" w:vAnchor="margin" w:hAnchor="text" w:yAlign="inline"/>
              <w:rPr>
                <w:rFonts w:cstheme="minorHAnsi"/>
                <w:b/>
                <w:bCs/>
                <w:szCs w:val="28"/>
              </w:rPr>
            </w:pPr>
            <w:r w:rsidRPr="00FD1A08">
              <w:rPr>
                <w:rFonts w:cstheme="minorHAnsi"/>
                <w:b/>
                <w:bCs/>
                <w:szCs w:val="28"/>
              </w:rPr>
              <w:t>Exemple pour illustrer</w:t>
            </w:r>
          </w:p>
          <w:p w14:paraId="6AF11DEC" w14:textId="77777777" w:rsidR="00432ABF" w:rsidRPr="00FD1A08" w:rsidRDefault="00432ABF" w:rsidP="00432ABF">
            <w:pPr>
              <w:pStyle w:val="NormalWeb"/>
              <w:rPr>
                <w:rFonts w:asciiTheme="minorHAnsi" w:hAnsiTheme="minorHAnsi" w:cstheme="minorHAnsi"/>
                <w:sz w:val="28"/>
                <w:szCs w:val="28"/>
              </w:rPr>
            </w:pPr>
            <w:r w:rsidRPr="00FD1A08">
              <w:rPr>
                <w:rFonts w:asciiTheme="minorHAnsi" w:hAnsiTheme="minorHAnsi" w:cstheme="minorHAnsi"/>
                <w:sz w:val="28"/>
                <w:szCs w:val="28"/>
              </w:rPr>
              <w:t>Supposons que vous ayez un site web hébergé sur une instance EC2 dans AWS :</w:t>
            </w:r>
          </w:p>
          <w:p w14:paraId="3F15D2B5" w14:textId="77777777" w:rsidR="00432ABF" w:rsidRPr="00FD1A08" w:rsidRDefault="00432ABF" w:rsidP="00432ABF">
            <w:pPr>
              <w:numPr>
                <w:ilvl w:val="0"/>
                <w:numId w:val="25"/>
              </w:numPr>
              <w:spacing w:before="100" w:beforeAutospacing="1" w:after="100" w:afterAutospacing="1" w:line="240" w:lineRule="auto"/>
              <w:rPr>
                <w:rFonts w:cstheme="minorHAnsi"/>
                <w:b w:val="0"/>
                <w:bCs/>
                <w:szCs w:val="28"/>
              </w:rPr>
            </w:pPr>
            <w:r w:rsidRPr="00FD1A08">
              <w:rPr>
                <w:rFonts w:cstheme="minorHAnsi"/>
                <w:b w:val="0"/>
                <w:bCs/>
                <w:szCs w:val="28"/>
              </w:rPr>
              <w:t>Vous créez un VPC pour isoler votre infrastructure.</w:t>
            </w:r>
          </w:p>
          <w:p w14:paraId="434139DA" w14:textId="77777777" w:rsidR="00432ABF" w:rsidRPr="00FD1A08" w:rsidRDefault="00432ABF" w:rsidP="00432ABF">
            <w:pPr>
              <w:numPr>
                <w:ilvl w:val="0"/>
                <w:numId w:val="25"/>
              </w:numPr>
              <w:spacing w:before="100" w:beforeAutospacing="1" w:after="100" w:afterAutospacing="1" w:line="240" w:lineRule="auto"/>
              <w:rPr>
                <w:rFonts w:cstheme="minorHAnsi"/>
                <w:b w:val="0"/>
                <w:bCs/>
                <w:szCs w:val="28"/>
              </w:rPr>
            </w:pPr>
            <w:r w:rsidRPr="00FD1A08">
              <w:rPr>
                <w:rFonts w:cstheme="minorHAnsi"/>
                <w:b w:val="0"/>
                <w:bCs/>
                <w:szCs w:val="28"/>
              </w:rPr>
              <w:t>Dans ce VPC, vous créez deux sous-réseaux : un sous-réseau public pour le serveur web et un sous-réseau privé pour une base de données.</w:t>
            </w:r>
          </w:p>
          <w:p w14:paraId="385540B4" w14:textId="77777777" w:rsidR="00432ABF" w:rsidRPr="00FD1A08" w:rsidRDefault="00432ABF" w:rsidP="00432ABF">
            <w:pPr>
              <w:numPr>
                <w:ilvl w:val="0"/>
                <w:numId w:val="25"/>
              </w:numPr>
              <w:spacing w:before="100" w:beforeAutospacing="1" w:after="100" w:afterAutospacing="1" w:line="240" w:lineRule="auto"/>
              <w:rPr>
                <w:rFonts w:cstheme="minorHAnsi"/>
                <w:b w:val="0"/>
                <w:bCs/>
                <w:szCs w:val="28"/>
              </w:rPr>
            </w:pPr>
            <w:r w:rsidRPr="00FD1A08">
              <w:rPr>
                <w:rFonts w:cstheme="minorHAnsi"/>
                <w:b w:val="0"/>
                <w:bCs/>
                <w:szCs w:val="28"/>
              </w:rPr>
              <w:lastRenderedPageBreak/>
              <w:t>Vous créez un groupe de sécurité pour le serveur web avec des règles d'ingress qui permettent le trafic HTTP (port 80) et HTTPS (port 443) de n'importe où, et des règles d'ingress pour SSH (port 22) uniquement depuis votre adresse IP.</w:t>
            </w:r>
          </w:p>
          <w:p w14:paraId="39A0116F" w14:textId="77777777" w:rsidR="00432ABF" w:rsidRPr="00FD1A08" w:rsidRDefault="00432ABF" w:rsidP="00432ABF">
            <w:pPr>
              <w:numPr>
                <w:ilvl w:val="0"/>
                <w:numId w:val="25"/>
              </w:numPr>
              <w:spacing w:before="100" w:beforeAutospacing="1" w:after="100" w:afterAutospacing="1" w:line="240" w:lineRule="auto"/>
              <w:rPr>
                <w:rFonts w:cstheme="minorHAnsi"/>
                <w:b w:val="0"/>
                <w:bCs/>
                <w:szCs w:val="28"/>
              </w:rPr>
            </w:pPr>
            <w:r w:rsidRPr="00FD1A08">
              <w:rPr>
                <w:rFonts w:cstheme="minorHAnsi"/>
                <w:b w:val="0"/>
                <w:bCs/>
                <w:szCs w:val="28"/>
              </w:rPr>
              <w:t>Vous créez un groupe de sécurité pour la base de données qui permet uniquement le trafic entrant depuis le serveur web sur le port de la base de données (par exemple, MySQL sur le port 3306).</w:t>
            </w:r>
          </w:p>
          <w:p w14:paraId="4CC99335" w14:textId="77777777" w:rsidR="00432ABF" w:rsidRPr="00FD1A08" w:rsidRDefault="00432ABF" w:rsidP="00B30CF8">
            <w:pPr>
              <w:spacing w:before="100" w:beforeAutospacing="1" w:after="100" w:afterAutospacing="1" w:line="240" w:lineRule="auto"/>
              <w:rPr>
                <w:rFonts w:cstheme="minorHAnsi"/>
                <w:b w:val="0"/>
                <w:bCs/>
                <w:szCs w:val="28"/>
              </w:rPr>
            </w:pPr>
            <w:r w:rsidRPr="00FD1A08">
              <w:rPr>
                <w:rFonts w:cstheme="minorHAnsi"/>
                <w:b w:val="0"/>
                <w:bCs/>
                <w:szCs w:val="28"/>
              </w:rPr>
              <w:t>Ainsi, le VPC vous donne un contrôle total sur le réseau et la sécurité de vos ressources AWS, tandis que les groupes de sécurité vous permettent de définir des règles précises pour le trafic entrant et sortant vers vos instances.</w:t>
            </w:r>
          </w:p>
          <w:p w14:paraId="639F25F7" w14:textId="77777777" w:rsidR="00432ABF" w:rsidRPr="00FD1A08" w:rsidRDefault="00432ABF" w:rsidP="00FD1A08">
            <w:pPr>
              <w:pStyle w:val="Contenu"/>
              <w:framePr w:hSpace="0" w:wrap="auto" w:vAnchor="margin" w:hAnchor="text" w:yAlign="inline"/>
              <w:rPr>
                <w:rFonts w:cstheme="minorHAnsi"/>
                <w:b/>
                <w:bCs/>
                <w:color w:val="auto"/>
                <w:szCs w:val="28"/>
                <w:lang w:eastAsia="fr-FR"/>
              </w:rPr>
            </w:pPr>
            <w:r w:rsidRPr="00FD1A08">
              <w:rPr>
                <w:rFonts w:cstheme="minorHAnsi"/>
                <w:b/>
                <w:bCs/>
                <w:szCs w:val="28"/>
              </w:rPr>
              <w:t>Politique IAM (Identity and Access Management)</w:t>
            </w:r>
          </w:p>
          <w:p w14:paraId="6B80663F" w14:textId="77777777" w:rsidR="00432ABF" w:rsidRPr="00FD1A08" w:rsidRDefault="00432ABF" w:rsidP="00B30CF8">
            <w:pPr>
              <w:spacing w:before="100" w:beforeAutospacing="1" w:after="100" w:afterAutospacing="1" w:line="240" w:lineRule="auto"/>
              <w:rPr>
                <w:rFonts w:cstheme="minorHAnsi"/>
                <w:b w:val="0"/>
                <w:bCs/>
                <w:szCs w:val="28"/>
              </w:rPr>
            </w:pPr>
            <w:r w:rsidRPr="00FD1A08">
              <w:rPr>
                <w:rFonts w:cstheme="minorHAnsi"/>
                <w:b w:val="0"/>
                <w:bCs/>
                <w:szCs w:val="28"/>
              </w:rPr>
              <w:t>Une politique IAM (Identity and Access Management) est un document JSON qui définit les permissions d'accès aux ressources AWS. Les politiques IAM permettent de spécifier les actions qu'un utilisateur, groupe, ou rôle IAM peut effectuer sur des ressources AWS spécifiques. Les politiques sont essentielles pour la gestion de la sécurité et du contrôle d'accès dans un environnement AWS.</w:t>
            </w:r>
          </w:p>
          <w:p w14:paraId="37DF5FD8" w14:textId="77777777" w:rsidR="00432ABF" w:rsidRPr="00046FE1" w:rsidRDefault="00432ABF" w:rsidP="00432ABF">
            <w:pPr>
              <w:pStyle w:val="Contenu"/>
              <w:framePr w:hSpace="0" w:wrap="auto" w:vAnchor="margin" w:hAnchor="text" w:yAlign="inline"/>
              <w:rPr>
                <w:rFonts w:cstheme="minorHAnsi"/>
                <w:b/>
                <w:bCs/>
                <w:szCs w:val="28"/>
              </w:rPr>
            </w:pPr>
            <w:r w:rsidRPr="00046FE1">
              <w:rPr>
                <w:rFonts w:cstheme="minorHAnsi"/>
                <w:b/>
                <w:bCs/>
                <w:szCs w:val="28"/>
              </w:rPr>
              <w:t>Structure d'une Politique IAM</w:t>
            </w:r>
          </w:p>
          <w:p w14:paraId="0F6CBD1C" w14:textId="77777777" w:rsidR="00432ABF" w:rsidRPr="00FD1A08" w:rsidRDefault="00432ABF" w:rsidP="00432ABF">
            <w:pPr>
              <w:pStyle w:val="NormalWeb"/>
              <w:rPr>
                <w:rFonts w:asciiTheme="minorHAnsi" w:hAnsiTheme="minorHAnsi" w:cstheme="minorHAnsi"/>
                <w:bCs/>
                <w:sz w:val="28"/>
                <w:szCs w:val="28"/>
              </w:rPr>
            </w:pPr>
            <w:r w:rsidRPr="00FD1A08">
              <w:rPr>
                <w:rFonts w:asciiTheme="minorHAnsi" w:hAnsiTheme="minorHAnsi" w:cstheme="minorHAnsi"/>
                <w:bCs/>
                <w:sz w:val="28"/>
                <w:szCs w:val="28"/>
              </w:rPr>
              <w:t>Une politique IAM est composée de plusieurs éléments :</w:t>
            </w:r>
          </w:p>
          <w:p w14:paraId="599F9444" w14:textId="77777777" w:rsidR="00432ABF" w:rsidRPr="00FD1A08" w:rsidRDefault="00432ABF" w:rsidP="00432ABF">
            <w:pPr>
              <w:pStyle w:val="NormalWeb"/>
              <w:numPr>
                <w:ilvl w:val="0"/>
                <w:numId w:val="26"/>
              </w:numPr>
              <w:rPr>
                <w:rFonts w:asciiTheme="minorHAnsi" w:hAnsiTheme="minorHAnsi" w:cstheme="minorHAnsi"/>
                <w:bCs/>
                <w:sz w:val="28"/>
                <w:szCs w:val="28"/>
              </w:rPr>
            </w:pPr>
            <w:r w:rsidRPr="00FD1A08">
              <w:rPr>
                <w:rStyle w:val="lev"/>
                <w:rFonts w:asciiTheme="minorHAnsi" w:hAnsiTheme="minorHAnsi" w:cstheme="minorHAnsi"/>
                <w:b w:val="0"/>
                <w:sz w:val="28"/>
                <w:szCs w:val="28"/>
              </w:rPr>
              <w:t>Version</w:t>
            </w:r>
            <w:r w:rsidRPr="00FD1A08">
              <w:rPr>
                <w:rFonts w:asciiTheme="minorHAnsi" w:hAnsiTheme="minorHAnsi" w:cstheme="minorHAnsi"/>
                <w:bCs/>
                <w:sz w:val="28"/>
                <w:szCs w:val="28"/>
              </w:rPr>
              <w:t xml:space="preserve"> :</w:t>
            </w:r>
          </w:p>
          <w:p w14:paraId="5A07DE47" w14:textId="77777777" w:rsidR="00432ABF" w:rsidRPr="00FD1A08" w:rsidRDefault="00432ABF" w:rsidP="00432ABF">
            <w:pPr>
              <w:numPr>
                <w:ilvl w:val="1"/>
                <w:numId w:val="26"/>
              </w:numPr>
              <w:spacing w:before="100" w:beforeAutospacing="1" w:after="100" w:afterAutospacing="1" w:line="240" w:lineRule="auto"/>
              <w:rPr>
                <w:rFonts w:cstheme="minorHAnsi"/>
                <w:b w:val="0"/>
                <w:bCs/>
                <w:szCs w:val="28"/>
              </w:rPr>
            </w:pPr>
            <w:r w:rsidRPr="00FD1A08">
              <w:rPr>
                <w:rFonts w:cstheme="minorHAnsi"/>
                <w:b w:val="0"/>
                <w:bCs/>
                <w:szCs w:val="28"/>
              </w:rPr>
              <w:t xml:space="preserve">Indique la version du langage de politique. La version la plus courante est </w:t>
            </w:r>
            <w:r w:rsidRPr="00FD1A08">
              <w:rPr>
                <w:rStyle w:val="CodeHTML"/>
                <w:rFonts w:asciiTheme="minorHAnsi" w:eastAsiaTheme="minorEastAsia" w:hAnsiTheme="minorHAnsi" w:cstheme="minorHAnsi"/>
                <w:b w:val="0"/>
                <w:bCs/>
                <w:sz w:val="28"/>
                <w:szCs w:val="28"/>
              </w:rPr>
              <w:t>"2012-10-17"</w:t>
            </w:r>
            <w:r w:rsidRPr="00FD1A08">
              <w:rPr>
                <w:rFonts w:cstheme="minorHAnsi"/>
                <w:b w:val="0"/>
                <w:bCs/>
                <w:szCs w:val="28"/>
              </w:rPr>
              <w:t>.</w:t>
            </w:r>
          </w:p>
          <w:p w14:paraId="7AE72102" w14:textId="77777777" w:rsidR="00432ABF" w:rsidRPr="00FD1A08" w:rsidRDefault="00432ABF" w:rsidP="00432ABF">
            <w:pPr>
              <w:pStyle w:val="NormalWeb"/>
              <w:numPr>
                <w:ilvl w:val="0"/>
                <w:numId w:val="26"/>
              </w:numPr>
              <w:rPr>
                <w:rFonts w:asciiTheme="minorHAnsi" w:hAnsiTheme="minorHAnsi" w:cstheme="minorHAnsi"/>
                <w:bCs/>
                <w:sz w:val="28"/>
                <w:szCs w:val="28"/>
              </w:rPr>
            </w:pPr>
            <w:r w:rsidRPr="00FD1A08">
              <w:rPr>
                <w:rStyle w:val="lev"/>
                <w:rFonts w:asciiTheme="minorHAnsi" w:hAnsiTheme="minorHAnsi" w:cstheme="minorHAnsi"/>
                <w:b w:val="0"/>
                <w:sz w:val="28"/>
                <w:szCs w:val="28"/>
              </w:rPr>
              <w:t>Statement</w:t>
            </w:r>
            <w:r w:rsidRPr="00FD1A08">
              <w:rPr>
                <w:rFonts w:asciiTheme="minorHAnsi" w:hAnsiTheme="minorHAnsi" w:cstheme="minorHAnsi"/>
                <w:bCs/>
                <w:sz w:val="28"/>
                <w:szCs w:val="28"/>
              </w:rPr>
              <w:t xml:space="preserve"> (Déclaration) :</w:t>
            </w:r>
          </w:p>
          <w:p w14:paraId="0FEA340E" w14:textId="77777777" w:rsidR="00432ABF" w:rsidRPr="00FD1A08" w:rsidRDefault="00432ABF" w:rsidP="00432ABF">
            <w:pPr>
              <w:numPr>
                <w:ilvl w:val="1"/>
                <w:numId w:val="26"/>
              </w:numPr>
              <w:spacing w:before="100" w:beforeAutospacing="1" w:after="100" w:afterAutospacing="1" w:line="240" w:lineRule="auto"/>
              <w:rPr>
                <w:rFonts w:cstheme="minorHAnsi"/>
                <w:b w:val="0"/>
                <w:bCs/>
                <w:szCs w:val="28"/>
              </w:rPr>
            </w:pPr>
            <w:r w:rsidRPr="00FD1A08">
              <w:rPr>
                <w:rFonts w:cstheme="minorHAnsi"/>
                <w:b w:val="0"/>
                <w:bCs/>
                <w:szCs w:val="28"/>
              </w:rPr>
              <w:t>Une politique peut contenir une ou plusieurs déclarations (statements), chacune définissant un ensemble de permissions. Chaque déclaration comprend les éléments suivants :</w:t>
            </w:r>
          </w:p>
          <w:p w14:paraId="26DBA6F9" w14:textId="77777777" w:rsidR="00432ABF" w:rsidRPr="00FD1A08" w:rsidRDefault="00432ABF" w:rsidP="00432ABF">
            <w:pPr>
              <w:numPr>
                <w:ilvl w:val="2"/>
                <w:numId w:val="26"/>
              </w:numPr>
              <w:spacing w:before="100" w:beforeAutospacing="1" w:after="100" w:afterAutospacing="1" w:line="240" w:lineRule="auto"/>
              <w:rPr>
                <w:rFonts w:cstheme="minorHAnsi"/>
                <w:b w:val="0"/>
                <w:bCs/>
                <w:szCs w:val="28"/>
              </w:rPr>
            </w:pPr>
            <w:r w:rsidRPr="00FD1A08">
              <w:rPr>
                <w:rStyle w:val="lev"/>
                <w:rFonts w:cstheme="minorHAnsi"/>
                <w:szCs w:val="28"/>
              </w:rPr>
              <w:t>Effect</w:t>
            </w:r>
            <w:r w:rsidRPr="00FD1A08">
              <w:rPr>
                <w:rFonts w:cstheme="minorHAnsi"/>
                <w:b w:val="0"/>
                <w:bCs/>
                <w:szCs w:val="28"/>
              </w:rPr>
              <w:t xml:space="preserve"> : Spécifie si la déclaration accorde ou refuse l'accès (</w:t>
            </w:r>
            <w:r w:rsidRPr="00FD1A08">
              <w:rPr>
                <w:rStyle w:val="CodeHTML"/>
                <w:rFonts w:asciiTheme="minorHAnsi" w:eastAsiaTheme="minorEastAsia" w:hAnsiTheme="minorHAnsi" w:cstheme="minorHAnsi"/>
                <w:b w:val="0"/>
                <w:bCs/>
                <w:sz w:val="28"/>
                <w:szCs w:val="28"/>
              </w:rPr>
              <w:t>"Allow"</w:t>
            </w:r>
            <w:r w:rsidRPr="00FD1A08">
              <w:rPr>
                <w:rFonts w:cstheme="minorHAnsi"/>
                <w:b w:val="0"/>
                <w:bCs/>
                <w:szCs w:val="28"/>
              </w:rPr>
              <w:t xml:space="preserve"> ou </w:t>
            </w:r>
            <w:r w:rsidRPr="00FD1A08">
              <w:rPr>
                <w:rStyle w:val="CodeHTML"/>
                <w:rFonts w:asciiTheme="minorHAnsi" w:eastAsiaTheme="minorEastAsia" w:hAnsiTheme="minorHAnsi" w:cstheme="minorHAnsi"/>
                <w:b w:val="0"/>
                <w:bCs/>
                <w:sz w:val="28"/>
                <w:szCs w:val="28"/>
              </w:rPr>
              <w:t>"Deny"</w:t>
            </w:r>
            <w:r w:rsidRPr="00FD1A08">
              <w:rPr>
                <w:rFonts w:cstheme="minorHAnsi"/>
                <w:b w:val="0"/>
                <w:bCs/>
                <w:szCs w:val="28"/>
              </w:rPr>
              <w:t>).</w:t>
            </w:r>
          </w:p>
          <w:p w14:paraId="53A1668A" w14:textId="77777777" w:rsidR="00432ABF" w:rsidRPr="00FD1A08" w:rsidRDefault="00432ABF" w:rsidP="00432ABF">
            <w:pPr>
              <w:numPr>
                <w:ilvl w:val="2"/>
                <w:numId w:val="26"/>
              </w:numPr>
              <w:spacing w:before="100" w:beforeAutospacing="1" w:after="100" w:afterAutospacing="1" w:line="240" w:lineRule="auto"/>
              <w:rPr>
                <w:rFonts w:cstheme="minorHAnsi"/>
                <w:b w:val="0"/>
                <w:bCs/>
                <w:szCs w:val="28"/>
              </w:rPr>
            </w:pPr>
            <w:r w:rsidRPr="00FD1A08">
              <w:rPr>
                <w:rStyle w:val="lev"/>
                <w:rFonts w:cstheme="minorHAnsi"/>
                <w:szCs w:val="28"/>
              </w:rPr>
              <w:t>Action</w:t>
            </w:r>
            <w:r w:rsidRPr="00FD1A08">
              <w:rPr>
                <w:rFonts w:cstheme="minorHAnsi"/>
                <w:b w:val="0"/>
                <w:bCs/>
                <w:szCs w:val="28"/>
              </w:rPr>
              <w:t xml:space="preserve"> : Spécifie les actions que la politique permet ou refuse, telles que </w:t>
            </w:r>
            <w:r w:rsidRPr="00FD1A08">
              <w:rPr>
                <w:rStyle w:val="CodeHTML"/>
                <w:rFonts w:asciiTheme="minorHAnsi" w:eastAsiaTheme="minorEastAsia" w:hAnsiTheme="minorHAnsi" w:cstheme="minorHAnsi"/>
                <w:b w:val="0"/>
                <w:bCs/>
                <w:sz w:val="28"/>
                <w:szCs w:val="28"/>
              </w:rPr>
              <w:t>s3:PutObject</w:t>
            </w:r>
            <w:r w:rsidRPr="00FD1A08">
              <w:rPr>
                <w:rFonts w:cstheme="minorHAnsi"/>
                <w:b w:val="0"/>
                <w:bCs/>
                <w:szCs w:val="28"/>
              </w:rPr>
              <w:t xml:space="preserve">, </w:t>
            </w:r>
            <w:r w:rsidRPr="00FD1A08">
              <w:rPr>
                <w:rStyle w:val="CodeHTML"/>
                <w:rFonts w:asciiTheme="minorHAnsi" w:eastAsiaTheme="minorEastAsia" w:hAnsiTheme="minorHAnsi" w:cstheme="minorHAnsi"/>
                <w:b w:val="0"/>
                <w:bCs/>
                <w:sz w:val="28"/>
                <w:szCs w:val="28"/>
              </w:rPr>
              <w:t>ec2:StartInstances</w:t>
            </w:r>
            <w:r w:rsidRPr="00FD1A08">
              <w:rPr>
                <w:rFonts w:cstheme="minorHAnsi"/>
                <w:b w:val="0"/>
                <w:bCs/>
                <w:szCs w:val="28"/>
              </w:rPr>
              <w:t>, etc.</w:t>
            </w:r>
          </w:p>
          <w:p w14:paraId="71E78BEE" w14:textId="77777777" w:rsidR="00432ABF" w:rsidRPr="00FD1A08" w:rsidRDefault="00432ABF" w:rsidP="00432ABF">
            <w:pPr>
              <w:numPr>
                <w:ilvl w:val="2"/>
                <w:numId w:val="26"/>
              </w:numPr>
              <w:spacing w:before="100" w:beforeAutospacing="1" w:after="100" w:afterAutospacing="1" w:line="240" w:lineRule="auto"/>
              <w:rPr>
                <w:rFonts w:cstheme="minorHAnsi"/>
                <w:b w:val="0"/>
                <w:bCs/>
                <w:szCs w:val="28"/>
              </w:rPr>
            </w:pPr>
            <w:r w:rsidRPr="00FD1A08">
              <w:rPr>
                <w:rStyle w:val="lev"/>
                <w:rFonts w:cstheme="minorHAnsi"/>
                <w:szCs w:val="28"/>
              </w:rPr>
              <w:t>Resource</w:t>
            </w:r>
            <w:r w:rsidRPr="00FD1A08">
              <w:rPr>
                <w:rFonts w:cstheme="minorHAnsi"/>
                <w:b w:val="0"/>
                <w:bCs/>
                <w:szCs w:val="28"/>
              </w:rPr>
              <w:t xml:space="preserve"> : Spécifie les ressources sur lesquelles les actions sont autorisées ou refusées, identifiées par leur ARN (Amazon Resource Name).</w:t>
            </w:r>
          </w:p>
          <w:p w14:paraId="5AF01475" w14:textId="77777777" w:rsidR="00432ABF" w:rsidRPr="00FD1A08" w:rsidRDefault="00432ABF" w:rsidP="00432ABF">
            <w:pPr>
              <w:numPr>
                <w:ilvl w:val="2"/>
                <w:numId w:val="26"/>
              </w:numPr>
              <w:spacing w:before="100" w:beforeAutospacing="1" w:after="100" w:afterAutospacing="1" w:line="240" w:lineRule="auto"/>
              <w:rPr>
                <w:rFonts w:cstheme="minorHAnsi"/>
                <w:b w:val="0"/>
                <w:bCs/>
                <w:szCs w:val="28"/>
              </w:rPr>
            </w:pPr>
            <w:r w:rsidRPr="00FD1A08">
              <w:rPr>
                <w:rStyle w:val="lev"/>
                <w:rFonts w:cstheme="minorHAnsi"/>
                <w:szCs w:val="28"/>
              </w:rPr>
              <w:lastRenderedPageBreak/>
              <w:t>Condition</w:t>
            </w:r>
            <w:r w:rsidRPr="00FD1A08">
              <w:rPr>
                <w:rFonts w:cstheme="minorHAnsi"/>
                <w:b w:val="0"/>
                <w:bCs/>
                <w:szCs w:val="28"/>
              </w:rPr>
              <w:t xml:space="preserve"> (facultatif) : Ajoute des conditions supplémentaires qui doivent être remplies pour que la politique soit appliquée. Par exemple, restreindre l'accès à partir d'une plage d'adresses IP spécifique ou à une certaine période.</w:t>
            </w:r>
          </w:p>
          <w:p w14:paraId="0600A405" w14:textId="77777777" w:rsidR="00432ABF" w:rsidRPr="00FD1A08" w:rsidRDefault="00432ABF" w:rsidP="00FD1A08">
            <w:pPr>
              <w:pStyle w:val="Contenu"/>
              <w:framePr w:hSpace="0" w:wrap="auto" w:vAnchor="margin" w:hAnchor="text" w:yAlign="inline"/>
              <w:rPr>
                <w:rFonts w:cstheme="minorHAnsi"/>
                <w:b/>
                <w:bCs/>
                <w:color w:val="auto"/>
                <w:szCs w:val="28"/>
                <w:lang w:eastAsia="fr-FR"/>
              </w:rPr>
            </w:pPr>
            <w:r w:rsidRPr="00FD1A08">
              <w:rPr>
                <w:rFonts w:cstheme="minorHAnsi"/>
                <w:b/>
                <w:bCs/>
                <w:szCs w:val="28"/>
              </w:rPr>
              <w:t>Rôle IAM (Identity and Access Management)</w:t>
            </w:r>
          </w:p>
          <w:p w14:paraId="61A11A79" w14:textId="77777777" w:rsidR="00432ABF" w:rsidRPr="00FD1A08" w:rsidRDefault="00432ABF" w:rsidP="00432ABF">
            <w:pPr>
              <w:pStyle w:val="NormalWeb"/>
              <w:rPr>
                <w:rFonts w:asciiTheme="minorHAnsi" w:eastAsiaTheme="minorEastAsia" w:hAnsiTheme="minorHAnsi" w:cstheme="minorHAnsi"/>
                <w:bCs/>
                <w:color w:val="0F0F3F" w:themeColor="text1"/>
                <w:sz w:val="28"/>
                <w:szCs w:val="28"/>
                <w:lang w:eastAsia="en-US"/>
              </w:rPr>
            </w:pPr>
            <w:r w:rsidRPr="00FD1A08">
              <w:rPr>
                <w:rFonts w:asciiTheme="minorHAnsi" w:eastAsiaTheme="minorEastAsia" w:hAnsiTheme="minorHAnsi" w:cstheme="minorHAnsi"/>
                <w:bCs/>
                <w:color w:val="0F0F3F" w:themeColor="text1"/>
                <w:sz w:val="28"/>
                <w:szCs w:val="28"/>
                <w:lang w:eastAsia="en-US"/>
              </w:rPr>
              <w:t xml:space="preserve">Un </w:t>
            </w:r>
            <w:r w:rsidRPr="00FD1A08">
              <w:rPr>
                <w:rFonts w:asciiTheme="minorHAnsi" w:eastAsiaTheme="minorEastAsia" w:hAnsiTheme="minorHAnsi" w:cstheme="minorHAnsi"/>
                <w:b/>
                <w:color w:val="0F0F3F" w:themeColor="text1"/>
                <w:sz w:val="28"/>
                <w:szCs w:val="28"/>
                <w:lang w:eastAsia="en-US"/>
              </w:rPr>
              <w:t>rôle IAM</w:t>
            </w:r>
            <w:r w:rsidRPr="00FD1A08">
              <w:rPr>
                <w:rFonts w:asciiTheme="minorHAnsi" w:eastAsiaTheme="minorEastAsia" w:hAnsiTheme="minorHAnsi" w:cstheme="minorHAnsi"/>
                <w:bCs/>
                <w:color w:val="0F0F3F" w:themeColor="text1"/>
                <w:sz w:val="28"/>
                <w:szCs w:val="28"/>
                <w:lang w:eastAsia="en-US"/>
              </w:rPr>
              <w:t xml:space="preserve"> dans AWS (Amazon Web Services) est une identité IAM qui possède des permissions spécifiques, mais contrairement à un utilisateur IAM, il n'est pas associé à une seule personne ou application. Un rôle IAM est destiné à être assumé par toute entité de confiance qui en a besoin, comme une instance EC2, une fonction Lambda, ou même des utilisateurs d'autres comptes AWS. Voici une explication plus détaillée des rôles IAM :</w:t>
            </w:r>
          </w:p>
          <w:p w14:paraId="7C8178CF" w14:textId="77777777" w:rsidR="00432ABF" w:rsidRPr="00046FE1" w:rsidRDefault="00432ABF" w:rsidP="00432ABF">
            <w:pPr>
              <w:pStyle w:val="Contenu"/>
              <w:framePr w:hSpace="0" w:wrap="auto" w:vAnchor="margin" w:hAnchor="text" w:yAlign="inline"/>
              <w:rPr>
                <w:rFonts w:cstheme="minorHAnsi"/>
                <w:b/>
                <w:bCs/>
                <w:szCs w:val="28"/>
              </w:rPr>
            </w:pPr>
            <w:r w:rsidRPr="00046FE1">
              <w:rPr>
                <w:rFonts w:cstheme="minorHAnsi"/>
                <w:b/>
                <w:bCs/>
                <w:szCs w:val="28"/>
              </w:rPr>
              <w:t>Caractéristiques des Rôles IAM</w:t>
            </w:r>
          </w:p>
          <w:p w14:paraId="0E0489C6" w14:textId="77777777" w:rsidR="00432ABF" w:rsidRPr="00FD1A08" w:rsidRDefault="00432ABF" w:rsidP="00432ABF">
            <w:pPr>
              <w:pStyle w:val="NormalWeb"/>
              <w:numPr>
                <w:ilvl w:val="0"/>
                <w:numId w:val="27"/>
              </w:numPr>
              <w:rPr>
                <w:rFonts w:asciiTheme="minorHAnsi" w:hAnsiTheme="minorHAnsi" w:cstheme="minorHAnsi"/>
                <w:b/>
                <w:bCs/>
                <w:sz w:val="28"/>
                <w:szCs w:val="28"/>
              </w:rPr>
            </w:pPr>
            <w:r w:rsidRPr="00FD1A08">
              <w:rPr>
                <w:rStyle w:val="lev"/>
                <w:rFonts w:asciiTheme="minorHAnsi" w:hAnsiTheme="minorHAnsi" w:cstheme="minorHAnsi"/>
                <w:b w:val="0"/>
                <w:sz w:val="28"/>
                <w:szCs w:val="28"/>
              </w:rPr>
              <w:t>Permissions Délégables</w:t>
            </w:r>
            <w:r w:rsidRPr="00FD1A08">
              <w:rPr>
                <w:rFonts w:asciiTheme="minorHAnsi" w:hAnsiTheme="minorHAnsi" w:cstheme="minorHAnsi"/>
                <w:b/>
                <w:bCs/>
                <w:sz w:val="28"/>
                <w:szCs w:val="28"/>
              </w:rPr>
              <w:t xml:space="preserve"> :</w:t>
            </w:r>
          </w:p>
          <w:p w14:paraId="5F262C0C" w14:textId="77777777" w:rsidR="00432ABF" w:rsidRPr="00FD1A08" w:rsidRDefault="00432ABF" w:rsidP="00432ABF">
            <w:pPr>
              <w:numPr>
                <w:ilvl w:val="1"/>
                <w:numId w:val="27"/>
              </w:numPr>
              <w:spacing w:before="100" w:beforeAutospacing="1" w:after="100" w:afterAutospacing="1" w:line="240" w:lineRule="auto"/>
              <w:rPr>
                <w:rFonts w:cstheme="minorHAnsi"/>
                <w:b w:val="0"/>
                <w:bCs/>
                <w:szCs w:val="28"/>
              </w:rPr>
            </w:pPr>
            <w:r w:rsidRPr="00FD1A08">
              <w:rPr>
                <w:rFonts w:cstheme="minorHAnsi"/>
                <w:b w:val="0"/>
                <w:bCs/>
                <w:szCs w:val="28"/>
              </w:rPr>
              <w:t>Les rôles IAM permettent de déléguer des permissions à des entités AWS ou à des utilisateurs. Par exemple, vous pouvez créer un rôle que les instances EC2 peuvent assumer pour obtenir des permissions d'accès aux buckets S3.</w:t>
            </w:r>
          </w:p>
          <w:p w14:paraId="5674AE43" w14:textId="77777777" w:rsidR="00432ABF" w:rsidRPr="00FD1A08" w:rsidRDefault="00432ABF" w:rsidP="00432ABF">
            <w:pPr>
              <w:pStyle w:val="NormalWeb"/>
              <w:numPr>
                <w:ilvl w:val="0"/>
                <w:numId w:val="27"/>
              </w:numPr>
              <w:rPr>
                <w:rFonts w:asciiTheme="minorHAnsi" w:hAnsiTheme="minorHAnsi" w:cstheme="minorHAnsi"/>
                <w:b/>
                <w:bCs/>
                <w:sz w:val="28"/>
                <w:szCs w:val="28"/>
              </w:rPr>
            </w:pPr>
            <w:r w:rsidRPr="00FD1A08">
              <w:rPr>
                <w:rStyle w:val="lev"/>
                <w:rFonts w:asciiTheme="minorHAnsi" w:hAnsiTheme="minorHAnsi" w:cstheme="minorHAnsi"/>
                <w:b w:val="0"/>
                <w:sz w:val="28"/>
                <w:szCs w:val="28"/>
              </w:rPr>
              <w:t>Assumption de Rôle</w:t>
            </w:r>
            <w:r w:rsidRPr="00FD1A08">
              <w:rPr>
                <w:rFonts w:asciiTheme="minorHAnsi" w:hAnsiTheme="minorHAnsi" w:cstheme="minorHAnsi"/>
                <w:b/>
                <w:bCs/>
                <w:sz w:val="28"/>
                <w:szCs w:val="28"/>
              </w:rPr>
              <w:t xml:space="preserve"> :</w:t>
            </w:r>
          </w:p>
          <w:p w14:paraId="554E1B60" w14:textId="77777777" w:rsidR="00432ABF" w:rsidRPr="00FD1A08" w:rsidRDefault="00432ABF" w:rsidP="00432ABF">
            <w:pPr>
              <w:numPr>
                <w:ilvl w:val="1"/>
                <w:numId w:val="27"/>
              </w:numPr>
              <w:spacing w:before="100" w:beforeAutospacing="1" w:after="100" w:afterAutospacing="1" w:line="240" w:lineRule="auto"/>
              <w:rPr>
                <w:rFonts w:cstheme="minorHAnsi"/>
                <w:b w:val="0"/>
                <w:bCs/>
                <w:szCs w:val="28"/>
              </w:rPr>
            </w:pPr>
            <w:r w:rsidRPr="00FD1A08">
              <w:rPr>
                <w:rFonts w:cstheme="minorHAnsi"/>
                <w:b w:val="0"/>
                <w:bCs/>
                <w:szCs w:val="28"/>
              </w:rPr>
              <w:t>Lorsqu'une entité de confiance (comme un service AWS, une application, ou un utilisateur d'un autre compte) assume un rôle, elle obtient temporairement les permissions associées à ce rôle.</w:t>
            </w:r>
          </w:p>
          <w:p w14:paraId="307D2651" w14:textId="77777777" w:rsidR="00432ABF" w:rsidRPr="00FD1A08" w:rsidRDefault="00432ABF" w:rsidP="00432ABF">
            <w:pPr>
              <w:numPr>
                <w:ilvl w:val="1"/>
                <w:numId w:val="27"/>
              </w:numPr>
              <w:spacing w:before="100" w:beforeAutospacing="1" w:after="100" w:afterAutospacing="1" w:line="240" w:lineRule="auto"/>
              <w:rPr>
                <w:rFonts w:cstheme="minorHAnsi"/>
                <w:b w:val="0"/>
                <w:bCs/>
                <w:szCs w:val="28"/>
              </w:rPr>
            </w:pPr>
            <w:r w:rsidRPr="00FD1A08">
              <w:rPr>
                <w:rFonts w:cstheme="minorHAnsi"/>
                <w:b w:val="0"/>
                <w:bCs/>
                <w:szCs w:val="28"/>
              </w:rPr>
              <w:t xml:space="preserve">L'assumption de rôle se fait via des mécanismes comme </w:t>
            </w:r>
            <w:r w:rsidRPr="00FD1A08">
              <w:rPr>
                <w:rStyle w:val="CodeHTML"/>
                <w:rFonts w:asciiTheme="minorHAnsi" w:eastAsiaTheme="minorEastAsia" w:hAnsiTheme="minorHAnsi" w:cstheme="minorHAnsi"/>
                <w:b w:val="0"/>
                <w:bCs/>
                <w:sz w:val="28"/>
                <w:szCs w:val="28"/>
              </w:rPr>
              <w:t>sts:AssumeRole</w:t>
            </w:r>
            <w:r w:rsidRPr="00FD1A08">
              <w:rPr>
                <w:rFonts w:cstheme="minorHAnsi"/>
                <w:b w:val="0"/>
                <w:bCs/>
                <w:szCs w:val="28"/>
              </w:rPr>
              <w:t xml:space="preserve"> qui génère des informations d'identification temporaires (access keys, secret keys, session tokens).</w:t>
            </w:r>
          </w:p>
          <w:p w14:paraId="4C33AF3E" w14:textId="77777777" w:rsidR="00432ABF" w:rsidRPr="00FD1A08" w:rsidRDefault="00432ABF" w:rsidP="00432ABF">
            <w:pPr>
              <w:pStyle w:val="NormalWeb"/>
              <w:numPr>
                <w:ilvl w:val="0"/>
                <w:numId w:val="27"/>
              </w:numPr>
              <w:rPr>
                <w:rFonts w:asciiTheme="minorHAnsi" w:hAnsiTheme="minorHAnsi" w:cstheme="minorHAnsi"/>
                <w:b/>
                <w:bCs/>
                <w:sz w:val="28"/>
                <w:szCs w:val="28"/>
              </w:rPr>
            </w:pPr>
            <w:r w:rsidRPr="00FD1A08">
              <w:rPr>
                <w:rStyle w:val="lev"/>
                <w:rFonts w:asciiTheme="minorHAnsi" w:hAnsiTheme="minorHAnsi" w:cstheme="minorHAnsi"/>
                <w:b w:val="0"/>
                <w:sz w:val="28"/>
                <w:szCs w:val="28"/>
              </w:rPr>
              <w:t>Politiques de Confiance</w:t>
            </w:r>
            <w:r w:rsidRPr="00FD1A08">
              <w:rPr>
                <w:rFonts w:asciiTheme="minorHAnsi" w:hAnsiTheme="minorHAnsi" w:cstheme="minorHAnsi"/>
                <w:b/>
                <w:bCs/>
                <w:sz w:val="28"/>
                <w:szCs w:val="28"/>
              </w:rPr>
              <w:t xml:space="preserve"> :</w:t>
            </w:r>
          </w:p>
          <w:p w14:paraId="75D6B1BD" w14:textId="77777777" w:rsidR="00432ABF" w:rsidRPr="00FD1A08" w:rsidRDefault="00432ABF" w:rsidP="00432ABF">
            <w:pPr>
              <w:numPr>
                <w:ilvl w:val="1"/>
                <w:numId w:val="27"/>
              </w:numPr>
              <w:spacing w:before="100" w:beforeAutospacing="1" w:after="100" w:afterAutospacing="1" w:line="240" w:lineRule="auto"/>
              <w:rPr>
                <w:rFonts w:cstheme="minorHAnsi"/>
                <w:b w:val="0"/>
                <w:bCs/>
                <w:szCs w:val="28"/>
              </w:rPr>
            </w:pPr>
            <w:r w:rsidRPr="00FD1A08">
              <w:rPr>
                <w:rFonts w:cstheme="minorHAnsi"/>
                <w:b w:val="0"/>
                <w:bCs/>
                <w:szCs w:val="28"/>
              </w:rPr>
              <w:t>Une politique de confiance est un document JSON qui spécifie quelles entités peuvent assumer le rôle. Elle définit la relation de confiance entre le rôle et les entités de confiance.</w:t>
            </w:r>
          </w:p>
          <w:p w14:paraId="486DA628" w14:textId="77777777" w:rsidR="00432ABF" w:rsidRDefault="00432ABF" w:rsidP="00432ABF">
            <w:pPr>
              <w:numPr>
                <w:ilvl w:val="1"/>
                <w:numId w:val="27"/>
              </w:numPr>
              <w:spacing w:before="100" w:beforeAutospacing="1" w:after="100" w:afterAutospacing="1" w:line="240" w:lineRule="auto"/>
              <w:rPr>
                <w:rFonts w:cstheme="minorHAnsi"/>
                <w:b w:val="0"/>
                <w:bCs/>
                <w:szCs w:val="28"/>
              </w:rPr>
            </w:pPr>
            <w:r w:rsidRPr="00FD1A08">
              <w:rPr>
                <w:rFonts w:cstheme="minorHAnsi"/>
                <w:b w:val="0"/>
                <w:bCs/>
                <w:szCs w:val="28"/>
              </w:rPr>
              <w:t>Par exemple, une politique de confiance peut permettre à une fonction Lambda ou à un service EC2 d'assumer le rôle.</w:t>
            </w:r>
          </w:p>
          <w:p w14:paraId="3E742A9F" w14:textId="77777777" w:rsidR="001F28E6" w:rsidRDefault="001F28E6" w:rsidP="001F28E6">
            <w:pPr>
              <w:spacing w:before="100" w:beforeAutospacing="1" w:after="100" w:afterAutospacing="1" w:line="240" w:lineRule="auto"/>
              <w:rPr>
                <w:rFonts w:cstheme="minorHAnsi"/>
                <w:b w:val="0"/>
                <w:bCs/>
                <w:szCs w:val="28"/>
              </w:rPr>
            </w:pPr>
          </w:p>
          <w:p w14:paraId="0A16E73C" w14:textId="77777777" w:rsidR="001F28E6" w:rsidRPr="00FD1A08" w:rsidRDefault="001F28E6" w:rsidP="001F28E6">
            <w:pPr>
              <w:spacing w:before="100" w:beforeAutospacing="1" w:after="100" w:afterAutospacing="1" w:line="240" w:lineRule="auto"/>
              <w:rPr>
                <w:rFonts w:cstheme="minorHAnsi"/>
                <w:b w:val="0"/>
                <w:bCs/>
                <w:szCs w:val="28"/>
              </w:rPr>
            </w:pPr>
          </w:p>
          <w:p w14:paraId="318C282B" w14:textId="77777777" w:rsidR="00432ABF" w:rsidRPr="00FD1A08" w:rsidRDefault="00432ABF" w:rsidP="00432ABF">
            <w:pPr>
              <w:pStyle w:val="NormalWeb"/>
              <w:numPr>
                <w:ilvl w:val="0"/>
                <w:numId w:val="27"/>
              </w:numPr>
              <w:rPr>
                <w:rFonts w:asciiTheme="minorHAnsi" w:hAnsiTheme="minorHAnsi" w:cstheme="minorHAnsi"/>
                <w:b/>
                <w:bCs/>
                <w:sz w:val="28"/>
                <w:szCs w:val="28"/>
              </w:rPr>
            </w:pPr>
            <w:r w:rsidRPr="00FD1A08">
              <w:rPr>
                <w:rStyle w:val="lev"/>
                <w:rFonts w:asciiTheme="minorHAnsi" w:hAnsiTheme="minorHAnsi" w:cstheme="minorHAnsi"/>
                <w:b w:val="0"/>
                <w:sz w:val="28"/>
                <w:szCs w:val="28"/>
              </w:rPr>
              <w:lastRenderedPageBreak/>
              <w:t>Politiques de Permissions</w:t>
            </w:r>
            <w:r w:rsidRPr="00FD1A08">
              <w:rPr>
                <w:rFonts w:asciiTheme="minorHAnsi" w:hAnsiTheme="minorHAnsi" w:cstheme="minorHAnsi"/>
                <w:b/>
                <w:bCs/>
                <w:sz w:val="28"/>
                <w:szCs w:val="28"/>
              </w:rPr>
              <w:t xml:space="preserve"> :</w:t>
            </w:r>
          </w:p>
          <w:p w14:paraId="408DA901" w14:textId="73A25BC4" w:rsidR="009A13DB" w:rsidRPr="002928AA" w:rsidRDefault="00432ABF" w:rsidP="003620E2">
            <w:pPr>
              <w:numPr>
                <w:ilvl w:val="1"/>
                <w:numId w:val="27"/>
              </w:numPr>
              <w:spacing w:before="100" w:beforeAutospacing="1" w:after="100" w:afterAutospacing="1" w:line="240" w:lineRule="auto"/>
              <w:rPr>
                <w:rFonts w:cstheme="minorHAnsi"/>
                <w:b w:val="0"/>
                <w:bCs/>
                <w:szCs w:val="28"/>
              </w:rPr>
            </w:pPr>
            <w:r w:rsidRPr="00FD1A08">
              <w:rPr>
                <w:rFonts w:cstheme="minorHAnsi"/>
                <w:b w:val="0"/>
                <w:bCs/>
                <w:szCs w:val="28"/>
              </w:rPr>
              <w:t>En plus de la politique de confiance, un rôle a des politiques de permissions attachées qui définissent ce que le rôle peut faire, c'est-à-dire les actions qu'il peut effectuer sur quelles ressources.</w:t>
            </w:r>
          </w:p>
        </w:tc>
      </w:tr>
      <w:tr w:rsidR="004F2231" w:rsidRPr="00B30CF8" w14:paraId="4F779D59" w14:textId="77777777" w:rsidTr="002178B9">
        <w:trPr>
          <w:trHeight w:val="2685"/>
        </w:trPr>
        <w:tc>
          <w:tcPr>
            <w:tcW w:w="10061" w:type="dxa"/>
            <w:tcBorders>
              <w:top w:val="nil"/>
              <w:left w:val="nil"/>
              <w:bottom w:val="nil"/>
              <w:right w:val="nil"/>
            </w:tcBorders>
          </w:tcPr>
          <w:p w14:paraId="028C1680" w14:textId="77777777" w:rsidR="002178B9" w:rsidRPr="00FD1A08" w:rsidRDefault="00432ABF" w:rsidP="001F0AF0">
            <w:pPr>
              <w:pStyle w:val="Contenu"/>
              <w:framePr w:hSpace="0" w:wrap="auto" w:vAnchor="margin" w:hAnchor="text" w:yAlign="inline"/>
              <w:rPr>
                <w:rFonts w:cstheme="minorHAnsi"/>
                <w:szCs w:val="28"/>
              </w:rPr>
            </w:pPr>
            <w:r w:rsidRPr="00FD1A08">
              <w:rPr>
                <w:rFonts w:cstheme="minorHAnsi"/>
                <w:szCs w:val="28"/>
              </w:rPr>
              <w:lastRenderedPageBreak/>
              <w:t>Pour créer les instances j’ai lancé successivement les commandes :</w:t>
            </w:r>
          </w:p>
          <w:p w14:paraId="1CB1F129" w14:textId="77777777" w:rsidR="00432ABF" w:rsidRPr="00FD1A08" w:rsidRDefault="00432ABF" w:rsidP="001F0AF0">
            <w:pPr>
              <w:pStyle w:val="Contenu"/>
              <w:framePr w:hSpace="0" w:wrap="auto" w:vAnchor="margin" w:hAnchor="text" w:yAlign="inline"/>
              <w:rPr>
                <w:rFonts w:cstheme="minorHAnsi"/>
                <w:szCs w:val="28"/>
              </w:rPr>
            </w:pPr>
          </w:p>
          <w:p w14:paraId="16DFD3DE" w14:textId="77777777" w:rsidR="00432ABF" w:rsidRPr="00FD1A08" w:rsidRDefault="00432ABF" w:rsidP="00432ABF">
            <w:pPr>
              <w:pStyle w:val="Contenu"/>
              <w:framePr w:hSpace="0" w:wrap="auto" w:vAnchor="margin" w:hAnchor="text" w:yAlign="inline"/>
              <w:rPr>
                <w:rFonts w:cstheme="minorHAnsi"/>
                <w:szCs w:val="28"/>
              </w:rPr>
            </w:pPr>
            <w:r w:rsidRPr="00FD1A08">
              <w:rPr>
                <w:rFonts w:cstheme="minorHAnsi"/>
                <w:szCs w:val="28"/>
              </w:rPr>
              <w:t># Initialiser Terraform</w:t>
            </w:r>
          </w:p>
          <w:p w14:paraId="23CFA891" w14:textId="77777777" w:rsidR="00432ABF" w:rsidRPr="00FD1A08" w:rsidRDefault="00432ABF" w:rsidP="00432ABF">
            <w:pPr>
              <w:pStyle w:val="Contenu"/>
              <w:framePr w:hSpace="0" w:wrap="auto" w:vAnchor="margin" w:hAnchor="text" w:yAlign="inline"/>
              <w:rPr>
                <w:rFonts w:cstheme="minorHAnsi"/>
                <w:szCs w:val="28"/>
              </w:rPr>
            </w:pPr>
            <w:r w:rsidRPr="00FD1A08">
              <w:rPr>
                <w:rFonts w:cstheme="minorHAnsi"/>
                <w:szCs w:val="28"/>
              </w:rPr>
              <w:t>terraform init</w:t>
            </w:r>
          </w:p>
          <w:p w14:paraId="70829000" w14:textId="77777777" w:rsidR="00432ABF" w:rsidRPr="00FD1A08" w:rsidRDefault="00432ABF" w:rsidP="00432ABF">
            <w:pPr>
              <w:pStyle w:val="Contenu"/>
              <w:framePr w:hSpace="0" w:wrap="auto" w:vAnchor="margin" w:hAnchor="text" w:yAlign="inline"/>
              <w:rPr>
                <w:rFonts w:cstheme="minorHAnsi"/>
                <w:szCs w:val="28"/>
              </w:rPr>
            </w:pPr>
          </w:p>
          <w:p w14:paraId="5BDB3B39" w14:textId="77777777" w:rsidR="00432ABF" w:rsidRPr="00FD1A08" w:rsidRDefault="00432ABF" w:rsidP="00432ABF">
            <w:pPr>
              <w:pStyle w:val="Contenu"/>
              <w:framePr w:hSpace="0" w:wrap="auto" w:vAnchor="margin" w:hAnchor="text" w:yAlign="inline"/>
              <w:rPr>
                <w:rFonts w:cstheme="minorHAnsi"/>
                <w:szCs w:val="28"/>
              </w:rPr>
            </w:pPr>
            <w:r w:rsidRPr="00FD1A08">
              <w:rPr>
                <w:rFonts w:cstheme="minorHAnsi"/>
                <w:szCs w:val="28"/>
              </w:rPr>
              <w:t># Générer le plan et l'enregistrer dans un fichier nommé tfplan</w:t>
            </w:r>
          </w:p>
          <w:p w14:paraId="047BD0DA" w14:textId="77777777" w:rsidR="00432ABF" w:rsidRPr="00FD1A08" w:rsidRDefault="00432ABF" w:rsidP="00432ABF">
            <w:pPr>
              <w:pStyle w:val="Contenu"/>
              <w:framePr w:hSpace="0" w:wrap="auto" w:vAnchor="margin" w:hAnchor="text" w:yAlign="inline"/>
              <w:rPr>
                <w:rFonts w:cstheme="minorHAnsi"/>
                <w:szCs w:val="28"/>
              </w:rPr>
            </w:pPr>
            <w:r w:rsidRPr="00FD1A08">
              <w:rPr>
                <w:rFonts w:cstheme="minorHAnsi"/>
                <w:szCs w:val="28"/>
              </w:rPr>
              <w:t>terraform plan -var-file="terraform.tfvars" -out=tfplan</w:t>
            </w:r>
          </w:p>
          <w:p w14:paraId="1D07F830" w14:textId="77777777" w:rsidR="00432ABF" w:rsidRPr="00FD1A08" w:rsidRDefault="00432ABF" w:rsidP="00432ABF">
            <w:pPr>
              <w:pStyle w:val="Contenu"/>
              <w:framePr w:hSpace="0" w:wrap="auto" w:vAnchor="margin" w:hAnchor="text" w:yAlign="inline"/>
              <w:rPr>
                <w:rFonts w:cstheme="minorHAnsi"/>
                <w:szCs w:val="28"/>
              </w:rPr>
            </w:pPr>
          </w:p>
          <w:p w14:paraId="55C91DBB" w14:textId="77777777" w:rsidR="00432ABF" w:rsidRPr="00FD1A08" w:rsidRDefault="00432ABF" w:rsidP="00432ABF">
            <w:pPr>
              <w:pStyle w:val="Contenu"/>
              <w:framePr w:hSpace="0" w:wrap="auto" w:vAnchor="margin" w:hAnchor="text" w:yAlign="inline"/>
              <w:rPr>
                <w:rFonts w:cstheme="minorHAnsi"/>
                <w:szCs w:val="28"/>
              </w:rPr>
            </w:pPr>
            <w:r w:rsidRPr="00FD1A08">
              <w:rPr>
                <w:rFonts w:cstheme="minorHAnsi"/>
                <w:szCs w:val="28"/>
              </w:rPr>
              <w:t># Appliquer le plan enregistré</w:t>
            </w:r>
          </w:p>
          <w:p w14:paraId="1A2034FC" w14:textId="77777777" w:rsidR="00432ABF" w:rsidRPr="00FD1A08" w:rsidRDefault="00432ABF" w:rsidP="00432ABF">
            <w:pPr>
              <w:pStyle w:val="Contenu"/>
              <w:framePr w:hSpace="0" w:wrap="auto" w:vAnchor="margin" w:hAnchor="text" w:yAlign="inline"/>
              <w:rPr>
                <w:rFonts w:cstheme="minorHAnsi"/>
                <w:szCs w:val="28"/>
              </w:rPr>
            </w:pPr>
            <w:r w:rsidRPr="00FD1A08">
              <w:rPr>
                <w:rFonts w:cstheme="minorHAnsi"/>
                <w:szCs w:val="28"/>
              </w:rPr>
              <w:t>terraform apply "tfplan"</w:t>
            </w:r>
          </w:p>
          <w:p w14:paraId="122C6AA9" w14:textId="77777777" w:rsidR="00432ABF" w:rsidRPr="00FD1A08" w:rsidRDefault="00432ABF" w:rsidP="00432ABF">
            <w:pPr>
              <w:pStyle w:val="Contenu"/>
              <w:framePr w:hSpace="0" w:wrap="auto" w:vAnchor="margin" w:hAnchor="text" w:yAlign="inline"/>
              <w:rPr>
                <w:rFonts w:cstheme="minorHAnsi"/>
                <w:szCs w:val="28"/>
              </w:rPr>
            </w:pPr>
          </w:p>
          <w:p w14:paraId="0B1F372E" w14:textId="77777777" w:rsidR="00432ABF" w:rsidRPr="00FD1A08" w:rsidRDefault="00432ABF" w:rsidP="00432ABF">
            <w:pPr>
              <w:pStyle w:val="Contenu"/>
              <w:framePr w:hSpace="0" w:wrap="auto" w:vAnchor="margin" w:hAnchor="text" w:yAlign="inline"/>
              <w:rPr>
                <w:rFonts w:cstheme="minorHAnsi"/>
                <w:szCs w:val="28"/>
              </w:rPr>
            </w:pPr>
            <w:r w:rsidRPr="00FD1A08">
              <w:rPr>
                <w:rFonts w:cstheme="minorHAnsi"/>
                <w:szCs w:val="28"/>
              </w:rPr>
              <w:t>pour détruire mes instances j’ai lancé la commande :</w:t>
            </w:r>
          </w:p>
          <w:p w14:paraId="0F216C43" w14:textId="77777777" w:rsidR="00432ABF" w:rsidRPr="00FD1A08" w:rsidRDefault="00432ABF" w:rsidP="00432ABF">
            <w:pPr>
              <w:pStyle w:val="Contenu"/>
              <w:framePr w:hSpace="0" w:wrap="auto" w:vAnchor="margin" w:hAnchor="text" w:yAlign="inline"/>
              <w:rPr>
                <w:rFonts w:cstheme="minorHAnsi"/>
                <w:szCs w:val="28"/>
              </w:rPr>
            </w:pPr>
          </w:p>
          <w:p w14:paraId="3BFA6137" w14:textId="77777777" w:rsidR="00432ABF" w:rsidRPr="00FD1A08" w:rsidRDefault="00432ABF" w:rsidP="00432ABF">
            <w:pPr>
              <w:pStyle w:val="Contenu"/>
              <w:framePr w:hSpace="0" w:wrap="auto" w:vAnchor="margin" w:hAnchor="text" w:yAlign="inline"/>
              <w:rPr>
                <w:rFonts w:cstheme="minorHAnsi"/>
                <w:szCs w:val="28"/>
              </w:rPr>
            </w:pPr>
            <w:r w:rsidRPr="00FD1A08">
              <w:rPr>
                <w:rFonts w:cstheme="minorHAnsi"/>
                <w:szCs w:val="28"/>
              </w:rPr>
              <w:t># Détruire les ressources sans demande de confirmation</w:t>
            </w:r>
          </w:p>
          <w:p w14:paraId="32C22CD4" w14:textId="77777777" w:rsidR="00432ABF" w:rsidRPr="00FD1A08" w:rsidRDefault="00432ABF" w:rsidP="00432ABF">
            <w:pPr>
              <w:pStyle w:val="Contenu"/>
              <w:framePr w:hSpace="0" w:wrap="auto" w:vAnchor="margin" w:hAnchor="text" w:yAlign="inline"/>
              <w:rPr>
                <w:rFonts w:cstheme="minorHAnsi"/>
                <w:szCs w:val="28"/>
              </w:rPr>
            </w:pPr>
            <w:r w:rsidRPr="00FD1A08">
              <w:rPr>
                <w:rFonts w:cstheme="minorHAnsi"/>
                <w:szCs w:val="28"/>
              </w:rPr>
              <w:t>terraform destroy -var-file="terraform.tfvars" -auto-approve</w:t>
            </w:r>
          </w:p>
          <w:p w14:paraId="20F5EA2F" w14:textId="77777777" w:rsidR="003E0DDE" w:rsidRPr="00FD1A08" w:rsidRDefault="003E0DDE" w:rsidP="00FD1A08">
            <w:pPr>
              <w:pStyle w:val="Titre2"/>
              <w:framePr w:hSpace="0" w:wrap="auto" w:vAnchor="margin" w:hAnchor="text" w:yAlign="inline"/>
            </w:pPr>
          </w:p>
          <w:p w14:paraId="1525CF8A" w14:textId="2226A142" w:rsidR="003E0DDE" w:rsidRPr="00571F4B" w:rsidRDefault="00FD1A08" w:rsidP="00571F4B">
            <w:pPr>
              <w:pStyle w:val="Titre2"/>
              <w:framePr w:hSpace="0" w:wrap="auto" w:vAnchor="margin" w:hAnchor="text" w:yAlign="inline"/>
            </w:pPr>
            <w:bookmarkStart w:id="28" w:name="_Toc169696847"/>
            <w:bookmarkStart w:id="29" w:name="_Toc169697543"/>
            <w:bookmarkStart w:id="30" w:name="_Toc169697594"/>
            <w:r w:rsidRPr="00571F4B">
              <w:t xml:space="preserve">3. </w:t>
            </w:r>
            <w:r w:rsidR="003E0DDE" w:rsidRPr="00571F4B">
              <w:t>CI/CD</w:t>
            </w:r>
            <w:bookmarkEnd w:id="28"/>
            <w:bookmarkEnd w:id="29"/>
            <w:bookmarkEnd w:id="30"/>
          </w:p>
          <w:p w14:paraId="074A5F07" w14:textId="2D8BC329" w:rsidR="002F7CFE" w:rsidRPr="00FD1A08" w:rsidRDefault="002F7CFE" w:rsidP="00571F4B">
            <w:pPr>
              <w:pStyle w:val="Titre3"/>
            </w:pPr>
            <w:bookmarkStart w:id="31" w:name="_Toc169696848"/>
            <w:bookmarkStart w:id="32" w:name="_Toc169697544"/>
            <w:bookmarkStart w:id="33" w:name="_Toc169697595"/>
            <w:r w:rsidRPr="00FD1A08">
              <w:t>3.1 Définition</w:t>
            </w:r>
            <w:bookmarkEnd w:id="31"/>
            <w:bookmarkEnd w:id="32"/>
            <w:bookmarkEnd w:id="33"/>
          </w:p>
          <w:p w14:paraId="0E7C8771" w14:textId="77777777" w:rsidR="00B624D7" w:rsidRPr="00FD1A08" w:rsidRDefault="00B624D7" w:rsidP="00FD1A08">
            <w:pPr>
              <w:pStyle w:val="Contenu"/>
              <w:framePr w:hSpace="0" w:wrap="auto" w:vAnchor="margin" w:hAnchor="text" w:yAlign="inline"/>
              <w:rPr>
                <w:b/>
                <w:bCs/>
              </w:rPr>
            </w:pPr>
            <w:r w:rsidRPr="00FD1A08">
              <w:rPr>
                <w:b/>
                <w:bCs/>
              </w:rPr>
              <w:t>CI/CD (Continuous Integration and Continuous Delivery/Deployment)</w:t>
            </w:r>
          </w:p>
          <w:p w14:paraId="5A64A32F" w14:textId="77777777" w:rsidR="00B624D7" w:rsidRPr="00FD1A08" w:rsidRDefault="00B624D7" w:rsidP="00B624D7">
            <w:pPr>
              <w:pStyle w:val="NormalWeb"/>
              <w:rPr>
                <w:rFonts w:asciiTheme="minorHAnsi" w:hAnsiTheme="minorHAnsi" w:cstheme="minorHAnsi"/>
                <w:sz w:val="28"/>
                <w:szCs w:val="28"/>
              </w:rPr>
            </w:pPr>
            <w:r w:rsidRPr="00FD1A08">
              <w:rPr>
                <w:rStyle w:val="lev"/>
                <w:rFonts w:asciiTheme="minorHAnsi" w:hAnsiTheme="minorHAnsi" w:cstheme="minorHAnsi"/>
                <w:sz w:val="28"/>
                <w:szCs w:val="28"/>
              </w:rPr>
              <w:t>CI/CD</w:t>
            </w:r>
            <w:r w:rsidRPr="00FD1A08">
              <w:rPr>
                <w:rFonts w:asciiTheme="minorHAnsi" w:hAnsiTheme="minorHAnsi" w:cstheme="minorHAnsi"/>
                <w:sz w:val="28"/>
                <w:szCs w:val="28"/>
              </w:rPr>
              <w:t xml:space="preserve"> est une pratique de développement logiciel qui automatise l'intégration, la livraison et le déploiement du code pour améliorer la qualité et accélérer la mise en production.</w:t>
            </w:r>
          </w:p>
          <w:p w14:paraId="61D5378F" w14:textId="77777777" w:rsidR="00B624D7" w:rsidRPr="00046FE1" w:rsidRDefault="00B624D7" w:rsidP="00B624D7">
            <w:pPr>
              <w:pStyle w:val="Contenu"/>
              <w:framePr w:hSpace="0" w:wrap="auto" w:vAnchor="margin" w:hAnchor="text" w:yAlign="inline"/>
              <w:rPr>
                <w:rFonts w:cstheme="minorHAnsi"/>
                <w:b/>
                <w:bCs/>
                <w:szCs w:val="28"/>
              </w:rPr>
            </w:pPr>
            <w:r w:rsidRPr="00046FE1">
              <w:rPr>
                <w:rFonts w:cstheme="minorHAnsi"/>
                <w:b/>
                <w:bCs/>
                <w:szCs w:val="28"/>
              </w:rPr>
              <w:t>Continuous Integration (CI)</w:t>
            </w:r>
          </w:p>
          <w:p w14:paraId="4BC161F5" w14:textId="77777777" w:rsidR="00B624D7" w:rsidRPr="00FD1A08" w:rsidRDefault="00B624D7" w:rsidP="00B624D7">
            <w:pPr>
              <w:numPr>
                <w:ilvl w:val="0"/>
                <w:numId w:val="29"/>
              </w:numPr>
              <w:spacing w:before="100" w:beforeAutospacing="1" w:after="100" w:afterAutospacing="1" w:line="240" w:lineRule="auto"/>
              <w:rPr>
                <w:rFonts w:cstheme="minorHAnsi"/>
                <w:szCs w:val="28"/>
              </w:rPr>
            </w:pPr>
            <w:r w:rsidRPr="00FD1A08">
              <w:rPr>
                <w:rStyle w:val="lev"/>
                <w:rFonts w:cstheme="minorHAnsi"/>
                <w:szCs w:val="28"/>
              </w:rPr>
              <w:lastRenderedPageBreak/>
              <w:t>Intégration Fréquente</w:t>
            </w:r>
            <w:r w:rsidRPr="00FD1A08">
              <w:rPr>
                <w:rFonts w:cstheme="minorHAnsi"/>
                <w:szCs w:val="28"/>
              </w:rPr>
              <w:t xml:space="preserve"> : Les développeurs intègrent leur code régulièrement (au moins une fois par jour).</w:t>
            </w:r>
          </w:p>
          <w:p w14:paraId="54D7DB41" w14:textId="77777777" w:rsidR="00B624D7" w:rsidRPr="00FD1A08" w:rsidRDefault="00B624D7" w:rsidP="00B624D7">
            <w:pPr>
              <w:numPr>
                <w:ilvl w:val="0"/>
                <w:numId w:val="29"/>
              </w:numPr>
              <w:spacing w:before="100" w:beforeAutospacing="1" w:after="100" w:afterAutospacing="1" w:line="240" w:lineRule="auto"/>
              <w:rPr>
                <w:rFonts w:cstheme="minorHAnsi"/>
                <w:szCs w:val="28"/>
              </w:rPr>
            </w:pPr>
            <w:r w:rsidRPr="00FD1A08">
              <w:rPr>
                <w:rStyle w:val="lev"/>
                <w:rFonts w:cstheme="minorHAnsi"/>
                <w:szCs w:val="28"/>
              </w:rPr>
              <w:t>Build et Tests Automatisés</w:t>
            </w:r>
            <w:r w:rsidRPr="00FD1A08">
              <w:rPr>
                <w:rFonts w:cstheme="minorHAnsi"/>
                <w:szCs w:val="28"/>
              </w:rPr>
              <w:t xml:space="preserve"> : Chaque intégration déclenche une build et des tests automatiques pour détecter rapidement les erreurs.</w:t>
            </w:r>
          </w:p>
          <w:p w14:paraId="0428F12C" w14:textId="77C6F51E" w:rsidR="00046FE1" w:rsidRPr="001F28E6" w:rsidRDefault="00B624D7" w:rsidP="00046FE1">
            <w:pPr>
              <w:numPr>
                <w:ilvl w:val="0"/>
                <w:numId w:val="29"/>
              </w:numPr>
              <w:spacing w:before="100" w:beforeAutospacing="1" w:after="100" w:afterAutospacing="1" w:line="240" w:lineRule="auto"/>
              <w:rPr>
                <w:rFonts w:cstheme="minorHAnsi"/>
                <w:szCs w:val="28"/>
              </w:rPr>
            </w:pPr>
            <w:r w:rsidRPr="00FD1A08">
              <w:rPr>
                <w:rStyle w:val="lev"/>
                <w:rFonts w:cstheme="minorHAnsi"/>
                <w:szCs w:val="28"/>
              </w:rPr>
              <w:t>Feedback Rapide</w:t>
            </w:r>
            <w:r w:rsidRPr="00FD1A08">
              <w:rPr>
                <w:rFonts w:cstheme="minorHAnsi"/>
                <w:szCs w:val="28"/>
              </w:rPr>
              <w:t xml:space="preserve"> : Les développeurs reçoivent des retours immédiats sur l'état de leur code.</w:t>
            </w:r>
          </w:p>
          <w:p w14:paraId="2DA1ADE6" w14:textId="77777777" w:rsidR="00B624D7" w:rsidRPr="00046FE1" w:rsidRDefault="00B624D7" w:rsidP="00B624D7">
            <w:pPr>
              <w:pStyle w:val="Contenu"/>
              <w:framePr w:hSpace="0" w:wrap="auto" w:vAnchor="margin" w:hAnchor="text" w:yAlign="inline"/>
              <w:rPr>
                <w:rFonts w:cstheme="minorHAnsi"/>
                <w:b/>
                <w:bCs/>
                <w:szCs w:val="28"/>
              </w:rPr>
            </w:pPr>
            <w:r w:rsidRPr="00046FE1">
              <w:rPr>
                <w:rFonts w:cstheme="minorHAnsi"/>
                <w:b/>
                <w:bCs/>
                <w:szCs w:val="28"/>
              </w:rPr>
              <w:t>Continuous Delivery (CD)</w:t>
            </w:r>
          </w:p>
          <w:p w14:paraId="2E99151E" w14:textId="77777777" w:rsidR="00B624D7" w:rsidRPr="00FD1A08" w:rsidRDefault="00B624D7" w:rsidP="00B624D7">
            <w:pPr>
              <w:numPr>
                <w:ilvl w:val="0"/>
                <w:numId w:val="30"/>
              </w:numPr>
              <w:spacing w:before="100" w:beforeAutospacing="1" w:after="100" w:afterAutospacing="1" w:line="240" w:lineRule="auto"/>
              <w:rPr>
                <w:rFonts w:cstheme="minorHAnsi"/>
                <w:szCs w:val="28"/>
              </w:rPr>
            </w:pPr>
            <w:r w:rsidRPr="00FD1A08">
              <w:rPr>
                <w:rStyle w:val="lev"/>
                <w:rFonts w:cstheme="minorHAnsi"/>
                <w:szCs w:val="28"/>
              </w:rPr>
              <w:t>Déploiement Automatisé</w:t>
            </w:r>
            <w:r w:rsidRPr="00FD1A08">
              <w:rPr>
                <w:rFonts w:cstheme="minorHAnsi"/>
                <w:szCs w:val="28"/>
              </w:rPr>
              <w:t xml:space="preserve"> : Automatisation du déploiement vers des environnements de pré-production.</w:t>
            </w:r>
          </w:p>
          <w:p w14:paraId="41CBDB18" w14:textId="77777777" w:rsidR="00B624D7" w:rsidRPr="00FD1A08" w:rsidRDefault="00B624D7" w:rsidP="00B624D7">
            <w:pPr>
              <w:numPr>
                <w:ilvl w:val="0"/>
                <w:numId w:val="30"/>
              </w:numPr>
              <w:spacing w:before="100" w:beforeAutospacing="1" w:after="100" w:afterAutospacing="1" w:line="240" w:lineRule="auto"/>
              <w:rPr>
                <w:rFonts w:cstheme="minorHAnsi"/>
                <w:szCs w:val="28"/>
              </w:rPr>
            </w:pPr>
            <w:r w:rsidRPr="00FD1A08">
              <w:rPr>
                <w:rStyle w:val="lev"/>
                <w:rFonts w:cstheme="minorHAnsi"/>
                <w:szCs w:val="28"/>
              </w:rPr>
              <w:t>Prêt pour la Production</w:t>
            </w:r>
            <w:r w:rsidRPr="00FD1A08">
              <w:rPr>
                <w:rFonts w:cstheme="minorHAnsi"/>
                <w:szCs w:val="28"/>
              </w:rPr>
              <w:t xml:space="preserve"> : Le code est toujours dans un état déployable.</w:t>
            </w:r>
          </w:p>
          <w:p w14:paraId="44A0EE3A" w14:textId="77777777" w:rsidR="00B624D7" w:rsidRPr="00FD1A08" w:rsidRDefault="00B624D7" w:rsidP="00B624D7">
            <w:pPr>
              <w:numPr>
                <w:ilvl w:val="0"/>
                <w:numId w:val="30"/>
              </w:numPr>
              <w:spacing w:before="100" w:beforeAutospacing="1" w:after="100" w:afterAutospacing="1" w:line="240" w:lineRule="auto"/>
              <w:rPr>
                <w:rFonts w:cstheme="minorHAnsi"/>
                <w:szCs w:val="28"/>
              </w:rPr>
            </w:pPr>
            <w:r w:rsidRPr="00FD1A08">
              <w:rPr>
                <w:rStyle w:val="lev"/>
                <w:rFonts w:cstheme="minorHAnsi"/>
                <w:szCs w:val="28"/>
              </w:rPr>
              <w:t>Pipeline de Déploiement</w:t>
            </w:r>
            <w:r w:rsidRPr="00FD1A08">
              <w:rPr>
                <w:rFonts w:cstheme="minorHAnsi"/>
                <w:szCs w:val="28"/>
              </w:rPr>
              <w:t xml:space="preserve"> : Une série d'étapes automatisées pour tester et déployer le code.</w:t>
            </w:r>
          </w:p>
          <w:p w14:paraId="6CDFFDFC" w14:textId="77777777" w:rsidR="00B624D7" w:rsidRPr="00046FE1" w:rsidRDefault="00B624D7" w:rsidP="00B624D7">
            <w:pPr>
              <w:pStyle w:val="Contenu"/>
              <w:framePr w:hSpace="0" w:wrap="auto" w:vAnchor="margin" w:hAnchor="text" w:yAlign="inline"/>
              <w:rPr>
                <w:rFonts w:cstheme="minorHAnsi"/>
                <w:b/>
                <w:bCs/>
                <w:szCs w:val="28"/>
              </w:rPr>
            </w:pPr>
            <w:r w:rsidRPr="00046FE1">
              <w:rPr>
                <w:rFonts w:cstheme="minorHAnsi"/>
                <w:b/>
                <w:bCs/>
                <w:szCs w:val="28"/>
              </w:rPr>
              <w:t>Continuous Deployment</w:t>
            </w:r>
          </w:p>
          <w:p w14:paraId="681FA15C" w14:textId="77777777" w:rsidR="00B624D7" w:rsidRPr="00FD1A08" w:rsidRDefault="00B624D7" w:rsidP="00B624D7">
            <w:pPr>
              <w:numPr>
                <w:ilvl w:val="0"/>
                <w:numId w:val="31"/>
              </w:numPr>
              <w:spacing w:before="100" w:beforeAutospacing="1" w:after="100" w:afterAutospacing="1" w:line="240" w:lineRule="auto"/>
              <w:rPr>
                <w:rFonts w:cstheme="minorHAnsi"/>
                <w:szCs w:val="28"/>
              </w:rPr>
            </w:pPr>
            <w:r w:rsidRPr="00FD1A08">
              <w:rPr>
                <w:rStyle w:val="lev"/>
                <w:rFonts w:cstheme="minorHAnsi"/>
                <w:szCs w:val="28"/>
              </w:rPr>
              <w:t>Déploiement en Production Automatisé</w:t>
            </w:r>
            <w:r w:rsidRPr="00FD1A08">
              <w:rPr>
                <w:rFonts w:cstheme="minorHAnsi"/>
                <w:szCs w:val="28"/>
              </w:rPr>
              <w:t xml:space="preserve"> : Chaque modification validée est automatiquement déployée en production.</w:t>
            </w:r>
          </w:p>
          <w:p w14:paraId="207E2728" w14:textId="77777777" w:rsidR="00B624D7" w:rsidRPr="00FD1A08" w:rsidRDefault="00B624D7" w:rsidP="00B624D7">
            <w:pPr>
              <w:numPr>
                <w:ilvl w:val="0"/>
                <w:numId w:val="31"/>
              </w:numPr>
              <w:spacing w:before="100" w:beforeAutospacing="1" w:after="100" w:afterAutospacing="1" w:line="240" w:lineRule="auto"/>
              <w:rPr>
                <w:rFonts w:cstheme="minorHAnsi"/>
                <w:szCs w:val="28"/>
              </w:rPr>
            </w:pPr>
            <w:r w:rsidRPr="00FD1A08">
              <w:rPr>
                <w:rStyle w:val="lev"/>
                <w:rFonts w:cstheme="minorHAnsi"/>
                <w:szCs w:val="28"/>
              </w:rPr>
              <w:t>Monitoring et Rollback</w:t>
            </w:r>
            <w:r w:rsidRPr="00FD1A08">
              <w:rPr>
                <w:rFonts w:cstheme="minorHAnsi"/>
                <w:szCs w:val="28"/>
              </w:rPr>
              <w:t xml:space="preserve"> : Surveillance continue et mécanismes de retour en arrière en cas de problème.</w:t>
            </w:r>
          </w:p>
          <w:p w14:paraId="22B0F01E" w14:textId="77777777" w:rsidR="00B624D7" w:rsidRPr="00046FE1" w:rsidRDefault="00B624D7" w:rsidP="00B624D7">
            <w:pPr>
              <w:pStyle w:val="Contenu"/>
              <w:framePr w:hSpace="0" w:wrap="auto" w:vAnchor="margin" w:hAnchor="text" w:yAlign="inline"/>
              <w:rPr>
                <w:rFonts w:cstheme="minorHAnsi"/>
                <w:b/>
                <w:bCs/>
                <w:szCs w:val="28"/>
              </w:rPr>
            </w:pPr>
            <w:r w:rsidRPr="00046FE1">
              <w:rPr>
                <w:rFonts w:cstheme="minorHAnsi"/>
                <w:b/>
                <w:bCs/>
                <w:szCs w:val="28"/>
              </w:rPr>
              <w:t>Avantages</w:t>
            </w:r>
          </w:p>
          <w:p w14:paraId="78F8666B" w14:textId="77777777" w:rsidR="00B624D7" w:rsidRPr="00FD1A08" w:rsidRDefault="00B624D7" w:rsidP="00B624D7">
            <w:pPr>
              <w:numPr>
                <w:ilvl w:val="0"/>
                <w:numId w:val="32"/>
              </w:numPr>
              <w:spacing w:before="100" w:beforeAutospacing="1" w:after="100" w:afterAutospacing="1" w:line="240" w:lineRule="auto"/>
              <w:rPr>
                <w:rFonts w:cstheme="minorHAnsi"/>
                <w:szCs w:val="28"/>
              </w:rPr>
            </w:pPr>
            <w:r w:rsidRPr="00FD1A08">
              <w:rPr>
                <w:rStyle w:val="lev"/>
                <w:rFonts w:cstheme="minorHAnsi"/>
                <w:szCs w:val="28"/>
              </w:rPr>
              <w:t>Détection Précoce des Bugs</w:t>
            </w:r>
            <w:r w:rsidRPr="00FD1A08">
              <w:rPr>
                <w:rFonts w:cstheme="minorHAnsi"/>
                <w:szCs w:val="28"/>
              </w:rPr>
              <w:t xml:space="preserve"> : Identification et correction rapide des erreurs.</w:t>
            </w:r>
          </w:p>
          <w:p w14:paraId="6C7E0790" w14:textId="77777777" w:rsidR="00B624D7" w:rsidRPr="00FD1A08" w:rsidRDefault="00B624D7" w:rsidP="00B624D7">
            <w:pPr>
              <w:numPr>
                <w:ilvl w:val="0"/>
                <w:numId w:val="32"/>
              </w:numPr>
              <w:spacing w:before="100" w:beforeAutospacing="1" w:after="100" w:afterAutospacing="1" w:line="240" w:lineRule="auto"/>
              <w:rPr>
                <w:rFonts w:cstheme="minorHAnsi"/>
                <w:szCs w:val="28"/>
              </w:rPr>
            </w:pPr>
            <w:r w:rsidRPr="00FD1A08">
              <w:rPr>
                <w:rStyle w:val="lev"/>
                <w:rFonts w:cstheme="minorHAnsi"/>
                <w:szCs w:val="28"/>
              </w:rPr>
              <w:t>Livraison Plus Rapide</w:t>
            </w:r>
            <w:r w:rsidRPr="00FD1A08">
              <w:rPr>
                <w:rFonts w:cstheme="minorHAnsi"/>
                <w:szCs w:val="28"/>
              </w:rPr>
              <w:t xml:space="preserve"> : Réduction du temps de mise en production grâce à l'automatisation.</w:t>
            </w:r>
          </w:p>
          <w:p w14:paraId="39F50058" w14:textId="77777777" w:rsidR="00B624D7" w:rsidRPr="00FD1A08" w:rsidRDefault="00B624D7" w:rsidP="00B624D7">
            <w:pPr>
              <w:numPr>
                <w:ilvl w:val="0"/>
                <w:numId w:val="32"/>
              </w:numPr>
              <w:spacing w:before="100" w:beforeAutospacing="1" w:after="100" w:afterAutospacing="1" w:line="240" w:lineRule="auto"/>
              <w:rPr>
                <w:rFonts w:cstheme="minorHAnsi"/>
                <w:szCs w:val="28"/>
              </w:rPr>
            </w:pPr>
            <w:r w:rsidRPr="00FD1A08">
              <w:rPr>
                <w:rStyle w:val="lev"/>
                <w:rFonts w:cstheme="minorHAnsi"/>
                <w:szCs w:val="28"/>
              </w:rPr>
              <w:t>Amélioration de la Qualité</w:t>
            </w:r>
            <w:r w:rsidRPr="00FD1A08">
              <w:rPr>
                <w:rFonts w:cstheme="minorHAnsi"/>
                <w:szCs w:val="28"/>
              </w:rPr>
              <w:t xml:space="preserve"> : Tests continus améliorant la qualité du code.</w:t>
            </w:r>
          </w:p>
          <w:p w14:paraId="071B1281" w14:textId="77777777" w:rsidR="00B624D7" w:rsidRPr="00FD1A08" w:rsidRDefault="00B624D7" w:rsidP="00B624D7">
            <w:pPr>
              <w:numPr>
                <w:ilvl w:val="0"/>
                <w:numId w:val="32"/>
              </w:numPr>
              <w:spacing w:before="100" w:beforeAutospacing="1" w:after="100" w:afterAutospacing="1" w:line="240" w:lineRule="auto"/>
              <w:rPr>
                <w:rFonts w:cstheme="minorHAnsi"/>
                <w:szCs w:val="28"/>
              </w:rPr>
            </w:pPr>
            <w:r w:rsidRPr="00FD1A08">
              <w:rPr>
                <w:rStyle w:val="lev"/>
                <w:rFonts w:cstheme="minorHAnsi"/>
                <w:szCs w:val="28"/>
              </w:rPr>
              <w:t>Réduction des Risques</w:t>
            </w:r>
            <w:r w:rsidRPr="00FD1A08">
              <w:rPr>
                <w:rFonts w:cstheme="minorHAnsi"/>
                <w:szCs w:val="28"/>
              </w:rPr>
              <w:t xml:space="preserve"> : Déploiements fréquents et de petite taille réduisant les risques.</w:t>
            </w:r>
          </w:p>
          <w:p w14:paraId="34A18CDF" w14:textId="15E862CD" w:rsidR="00B624D7" w:rsidRPr="00046FE1" w:rsidRDefault="00B624D7" w:rsidP="00B624D7">
            <w:pPr>
              <w:pStyle w:val="Contenu"/>
              <w:framePr w:hSpace="0" w:wrap="auto" w:vAnchor="margin" w:hAnchor="text" w:yAlign="inline"/>
              <w:rPr>
                <w:rFonts w:cstheme="minorHAnsi"/>
                <w:b/>
                <w:bCs/>
                <w:szCs w:val="28"/>
              </w:rPr>
            </w:pPr>
            <w:r w:rsidRPr="00046FE1">
              <w:rPr>
                <w:rFonts w:cstheme="minorHAnsi"/>
                <w:b/>
                <w:bCs/>
                <w:szCs w:val="28"/>
              </w:rPr>
              <w:t>Outils Communs</w:t>
            </w:r>
          </w:p>
          <w:p w14:paraId="34A60EB8" w14:textId="77777777" w:rsidR="00B624D7" w:rsidRPr="00FD1A08" w:rsidRDefault="00B624D7" w:rsidP="00B624D7">
            <w:pPr>
              <w:numPr>
                <w:ilvl w:val="0"/>
                <w:numId w:val="33"/>
              </w:numPr>
              <w:spacing w:before="100" w:beforeAutospacing="1" w:after="100" w:afterAutospacing="1" w:line="240" w:lineRule="auto"/>
              <w:rPr>
                <w:rFonts w:cstheme="minorHAnsi"/>
                <w:szCs w:val="28"/>
              </w:rPr>
            </w:pPr>
            <w:r w:rsidRPr="00FD1A08">
              <w:rPr>
                <w:rStyle w:val="lev"/>
                <w:rFonts w:cstheme="minorHAnsi"/>
                <w:szCs w:val="28"/>
              </w:rPr>
              <w:t>CI/CD Servers</w:t>
            </w:r>
            <w:r w:rsidRPr="00FD1A08">
              <w:rPr>
                <w:rFonts w:cstheme="minorHAnsi"/>
                <w:szCs w:val="28"/>
              </w:rPr>
              <w:t xml:space="preserve"> : Jenkins, GitLab CI, CircleCI</w:t>
            </w:r>
          </w:p>
          <w:p w14:paraId="618F7C2A" w14:textId="77777777" w:rsidR="00B624D7" w:rsidRPr="00FD1A08" w:rsidRDefault="00B624D7" w:rsidP="00B624D7">
            <w:pPr>
              <w:numPr>
                <w:ilvl w:val="0"/>
                <w:numId w:val="33"/>
              </w:numPr>
              <w:spacing w:before="100" w:beforeAutospacing="1" w:after="100" w:afterAutospacing="1" w:line="240" w:lineRule="auto"/>
              <w:rPr>
                <w:rFonts w:cstheme="minorHAnsi"/>
                <w:szCs w:val="28"/>
              </w:rPr>
            </w:pPr>
            <w:r w:rsidRPr="00FD1A08">
              <w:rPr>
                <w:rStyle w:val="lev"/>
                <w:rFonts w:cstheme="minorHAnsi"/>
                <w:szCs w:val="28"/>
              </w:rPr>
              <w:t>Version Control</w:t>
            </w:r>
            <w:r w:rsidRPr="00FD1A08">
              <w:rPr>
                <w:rFonts w:cstheme="minorHAnsi"/>
                <w:szCs w:val="28"/>
              </w:rPr>
              <w:t xml:space="preserve"> : Git</w:t>
            </w:r>
          </w:p>
          <w:p w14:paraId="589B307F" w14:textId="77777777" w:rsidR="00B624D7" w:rsidRPr="00FD1A08" w:rsidRDefault="00B624D7" w:rsidP="00B624D7">
            <w:pPr>
              <w:numPr>
                <w:ilvl w:val="0"/>
                <w:numId w:val="33"/>
              </w:numPr>
              <w:spacing w:before="100" w:beforeAutospacing="1" w:after="100" w:afterAutospacing="1" w:line="240" w:lineRule="auto"/>
              <w:rPr>
                <w:rFonts w:cstheme="minorHAnsi"/>
                <w:szCs w:val="28"/>
              </w:rPr>
            </w:pPr>
            <w:r w:rsidRPr="00FD1A08">
              <w:rPr>
                <w:rStyle w:val="lev"/>
                <w:rFonts w:cstheme="minorHAnsi"/>
                <w:szCs w:val="28"/>
              </w:rPr>
              <w:t>Containerization</w:t>
            </w:r>
            <w:r w:rsidRPr="00FD1A08">
              <w:rPr>
                <w:rFonts w:cstheme="minorHAnsi"/>
                <w:szCs w:val="28"/>
              </w:rPr>
              <w:t xml:space="preserve"> : Docker, Kubernetes</w:t>
            </w:r>
          </w:p>
          <w:p w14:paraId="54A05ECA" w14:textId="77777777" w:rsidR="00B624D7" w:rsidRPr="00FD1A08" w:rsidRDefault="00B624D7" w:rsidP="00B624D7">
            <w:pPr>
              <w:numPr>
                <w:ilvl w:val="0"/>
                <w:numId w:val="33"/>
              </w:numPr>
              <w:spacing w:before="100" w:beforeAutospacing="1" w:after="100" w:afterAutospacing="1" w:line="240" w:lineRule="auto"/>
              <w:rPr>
                <w:rFonts w:cstheme="minorHAnsi"/>
                <w:szCs w:val="28"/>
              </w:rPr>
            </w:pPr>
            <w:r w:rsidRPr="00FD1A08">
              <w:rPr>
                <w:rStyle w:val="lev"/>
                <w:rFonts w:cstheme="minorHAnsi"/>
                <w:szCs w:val="28"/>
              </w:rPr>
              <w:t>Infrastructure as Code</w:t>
            </w:r>
            <w:r w:rsidRPr="00FD1A08">
              <w:rPr>
                <w:rFonts w:cstheme="minorHAnsi"/>
                <w:szCs w:val="28"/>
              </w:rPr>
              <w:t xml:space="preserve"> : Terraform</w:t>
            </w:r>
          </w:p>
          <w:p w14:paraId="27613F61" w14:textId="77777777" w:rsidR="00B624D7" w:rsidRPr="00FD1A08" w:rsidRDefault="00B624D7" w:rsidP="00B624D7">
            <w:pPr>
              <w:numPr>
                <w:ilvl w:val="0"/>
                <w:numId w:val="33"/>
              </w:numPr>
              <w:spacing w:before="100" w:beforeAutospacing="1" w:after="100" w:afterAutospacing="1" w:line="240" w:lineRule="auto"/>
              <w:rPr>
                <w:rFonts w:cstheme="minorHAnsi"/>
                <w:szCs w:val="28"/>
              </w:rPr>
            </w:pPr>
            <w:r w:rsidRPr="00FD1A08">
              <w:rPr>
                <w:rStyle w:val="lev"/>
                <w:rFonts w:cstheme="minorHAnsi"/>
                <w:szCs w:val="28"/>
              </w:rPr>
              <w:lastRenderedPageBreak/>
              <w:t>Monitoring</w:t>
            </w:r>
            <w:r w:rsidRPr="00FD1A08">
              <w:rPr>
                <w:rFonts w:cstheme="minorHAnsi"/>
                <w:szCs w:val="28"/>
              </w:rPr>
              <w:t xml:space="preserve"> : Prometheus, Grafana</w:t>
            </w:r>
          </w:p>
          <w:p w14:paraId="58C93777" w14:textId="77777777" w:rsidR="00B624D7" w:rsidRPr="00FD1A08" w:rsidRDefault="00B624D7" w:rsidP="00B624D7">
            <w:pPr>
              <w:pStyle w:val="NormalWeb"/>
              <w:rPr>
                <w:rFonts w:asciiTheme="minorHAnsi" w:hAnsiTheme="minorHAnsi" w:cstheme="minorHAnsi"/>
                <w:sz w:val="28"/>
                <w:szCs w:val="28"/>
              </w:rPr>
            </w:pPr>
            <w:r w:rsidRPr="00FD1A08">
              <w:rPr>
                <w:rFonts w:asciiTheme="minorHAnsi" w:hAnsiTheme="minorHAnsi" w:cstheme="minorHAnsi"/>
                <w:sz w:val="28"/>
                <w:szCs w:val="28"/>
              </w:rPr>
              <w:t>En résumé, CI/CD est une pratique clé pour livrer rapidement du code de haute qualité en automatisant les processus d'intégration, de test et de déploiement.</w:t>
            </w:r>
          </w:p>
          <w:p w14:paraId="2F88D18A" w14:textId="295EEF02" w:rsidR="00B624D7" w:rsidRPr="00FD1A08" w:rsidRDefault="00F96CC8" w:rsidP="00B624D7">
            <w:pPr>
              <w:pStyle w:val="NormalWeb"/>
              <w:rPr>
                <w:rFonts w:asciiTheme="minorHAnsi" w:hAnsiTheme="minorHAnsi" w:cstheme="minorHAnsi"/>
                <w:sz w:val="28"/>
                <w:szCs w:val="28"/>
              </w:rPr>
            </w:pPr>
            <w:r w:rsidRPr="00FD1A08">
              <w:rPr>
                <w:rFonts w:asciiTheme="minorHAnsi" w:hAnsiTheme="minorHAnsi" w:cstheme="minorHAnsi"/>
                <w:sz w:val="28"/>
                <w:szCs w:val="28"/>
              </w:rPr>
              <w:t>Je vais maintenant décrire les étapes que j’ai réalisées pour installer mon application ReactJS sur les instances frontend.</w:t>
            </w:r>
          </w:p>
          <w:p w14:paraId="432B7CA3" w14:textId="12DB6DE0" w:rsidR="00F96CC8" w:rsidRPr="00FD1A08" w:rsidRDefault="00F96CC8" w:rsidP="00571F4B">
            <w:pPr>
              <w:pStyle w:val="Titre3"/>
            </w:pPr>
            <w:bookmarkStart w:id="34" w:name="_Toc169696849"/>
            <w:bookmarkStart w:id="35" w:name="_Toc169697545"/>
            <w:bookmarkStart w:id="36" w:name="_Toc169697596"/>
            <w:r w:rsidRPr="00FD1A08">
              <w:t>3.2 Installation de NodeJS sur mon PC local</w:t>
            </w:r>
            <w:bookmarkEnd w:id="34"/>
            <w:bookmarkEnd w:id="35"/>
            <w:bookmarkEnd w:id="36"/>
          </w:p>
          <w:p w14:paraId="4D2309F1" w14:textId="77777777" w:rsidR="00F96CC8" w:rsidRPr="00FD1A08" w:rsidRDefault="00F96CC8" w:rsidP="00F96CC8">
            <w:pPr>
              <w:rPr>
                <w:rFonts w:cstheme="minorHAnsi"/>
                <w:b w:val="0"/>
                <w:bCs/>
                <w:szCs w:val="28"/>
              </w:rPr>
            </w:pPr>
            <w:r w:rsidRPr="00FD1A08">
              <w:rPr>
                <w:rFonts w:cstheme="minorHAnsi"/>
                <w:b w:val="0"/>
                <w:bCs/>
                <w:szCs w:val="28"/>
              </w:rPr>
              <w:t xml:space="preserve">Pour installer nodejs et npm je suis allé sur le site : </w:t>
            </w:r>
            <w:hyperlink r:id="rId16" w:history="1">
              <w:r w:rsidRPr="00FD1A08">
                <w:rPr>
                  <w:rStyle w:val="Lienhypertexte"/>
                  <w:rFonts w:cstheme="minorHAnsi"/>
                  <w:b w:val="0"/>
                  <w:bCs/>
                  <w:szCs w:val="28"/>
                </w:rPr>
                <w:t>https://nodejs.org/en/</w:t>
              </w:r>
            </w:hyperlink>
          </w:p>
          <w:p w14:paraId="54413652" w14:textId="77777777" w:rsidR="00F96CC8" w:rsidRPr="00FD1A08" w:rsidRDefault="00F96CC8" w:rsidP="00F96CC8">
            <w:pPr>
              <w:rPr>
                <w:rFonts w:cstheme="minorHAnsi"/>
                <w:b w:val="0"/>
                <w:bCs/>
                <w:szCs w:val="28"/>
              </w:rPr>
            </w:pPr>
            <w:r w:rsidRPr="00FD1A08">
              <w:rPr>
                <w:rFonts w:cstheme="minorHAnsi"/>
                <w:b w:val="0"/>
                <w:bCs/>
                <w:szCs w:val="28"/>
              </w:rPr>
              <w:t>J’ai cliqué sur le bouton « Download Node.js (LTS) »</w:t>
            </w:r>
          </w:p>
          <w:p w14:paraId="64CDC479" w14:textId="77777777" w:rsidR="00F96CC8" w:rsidRPr="00FD1A08" w:rsidRDefault="00F96CC8" w:rsidP="00F96CC8">
            <w:pPr>
              <w:rPr>
                <w:rFonts w:cstheme="minorHAnsi"/>
                <w:b w:val="0"/>
                <w:bCs/>
                <w:szCs w:val="28"/>
              </w:rPr>
            </w:pPr>
            <w:r w:rsidRPr="00FD1A08">
              <w:rPr>
                <w:rFonts w:cstheme="minorHAnsi"/>
                <w:b w:val="0"/>
                <w:bCs/>
                <w:szCs w:val="28"/>
              </w:rPr>
              <w:t>J’ai lancé le programme « node-v20.14.0-x64.msi », j’ai cliqué sur « Next » sur le premier écran, puis j’ai accepté la licence et ai cliqué sur « Next », j’ai gardé l’emplacement d’installation par défaut et ai cliqué sur « Next », j’ai gardé les composants par défaut et ai cliqué sur « Next », j’ai coché « Automatically install the necessary tools (…) » et j’ai cliqué sur « Next », ensuite j’ai cliqué sur « Install » sur l’écran suivant. J’ai cliqué sur « Finish » sur le dernier écran. Une fenêtre MS-DOS s’est alors affichée :</w:t>
            </w:r>
          </w:p>
          <w:p w14:paraId="44F74A3F" w14:textId="77777777" w:rsidR="00F96CC8" w:rsidRPr="00FD1A08" w:rsidRDefault="00F96CC8" w:rsidP="00F96CC8">
            <w:pPr>
              <w:rPr>
                <w:rFonts w:cstheme="minorHAnsi"/>
                <w:b w:val="0"/>
                <w:bCs/>
                <w:szCs w:val="28"/>
              </w:rPr>
            </w:pPr>
            <w:r w:rsidRPr="00FD1A08">
              <w:rPr>
                <w:rFonts w:cstheme="minorHAnsi"/>
                <w:b w:val="0"/>
                <w:bCs/>
                <w:noProof/>
                <w:szCs w:val="28"/>
              </w:rPr>
              <w:drawing>
                <wp:inline distT="0" distB="0" distL="0" distR="0" wp14:anchorId="47D8D25B" wp14:editId="640ABF1A">
                  <wp:extent cx="5753100" cy="3000375"/>
                  <wp:effectExtent l="0" t="0" r="0" b="9525"/>
                  <wp:docPr id="3054291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000375"/>
                          </a:xfrm>
                          <a:prstGeom prst="rect">
                            <a:avLst/>
                          </a:prstGeom>
                          <a:noFill/>
                          <a:ln>
                            <a:noFill/>
                          </a:ln>
                        </pic:spPr>
                      </pic:pic>
                    </a:graphicData>
                  </a:graphic>
                </wp:inline>
              </w:drawing>
            </w:r>
          </w:p>
          <w:p w14:paraId="5DE82921" w14:textId="77777777" w:rsidR="00F96CC8" w:rsidRPr="00FD1A08" w:rsidRDefault="00F96CC8" w:rsidP="00F96CC8">
            <w:pPr>
              <w:rPr>
                <w:rFonts w:cstheme="minorHAnsi"/>
                <w:b w:val="0"/>
                <w:bCs/>
                <w:szCs w:val="28"/>
              </w:rPr>
            </w:pPr>
            <w:r w:rsidRPr="00FD1A08">
              <w:rPr>
                <w:rFonts w:cstheme="minorHAnsi"/>
                <w:b w:val="0"/>
                <w:bCs/>
                <w:szCs w:val="28"/>
              </w:rPr>
              <w:t>J’ai alors tapé une touche.</w:t>
            </w:r>
          </w:p>
          <w:p w14:paraId="2E7EB374" w14:textId="77777777" w:rsidR="00F96CC8" w:rsidRPr="00FD1A08" w:rsidRDefault="00F96CC8" w:rsidP="00F96CC8">
            <w:pPr>
              <w:rPr>
                <w:rFonts w:cstheme="minorHAnsi"/>
                <w:b w:val="0"/>
                <w:bCs/>
                <w:szCs w:val="28"/>
              </w:rPr>
            </w:pPr>
            <w:r w:rsidRPr="00FD1A08">
              <w:rPr>
                <w:rFonts w:cstheme="minorHAnsi"/>
                <w:b w:val="0"/>
                <w:bCs/>
                <w:szCs w:val="28"/>
              </w:rPr>
              <w:t>Cela a lancé PowerShell</w:t>
            </w:r>
          </w:p>
          <w:p w14:paraId="4DB72229" w14:textId="77777777" w:rsidR="00F96CC8" w:rsidRPr="00FD1A08" w:rsidRDefault="00F96CC8" w:rsidP="00F96CC8">
            <w:pPr>
              <w:rPr>
                <w:rFonts w:cstheme="minorHAnsi"/>
                <w:b w:val="0"/>
                <w:bCs/>
                <w:szCs w:val="28"/>
              </w:rPr>
            </w:pPr>
            <w:r w:rsidRPr="00FD1A08">
              <w:rPr>
                <w:rFonts w:cstheme="minorHAnsi"/>
                <w:b w:val="0"/>
                <w:bCs/>
                <w:noProof/>
                <w:szCs w:val="28"/>
              </w:rPr>
              <w:lastRenderedPageBreak/>
              <w:drawing>
                <wp:inline distT="0" distB="0" distL="0" distR="0" wp14:anchorId="0B5244AE" wp14:editId="6E2180D4">
                  <wp:extent cx="5762625" cy="3971925"/>
                  <wp:effectExtent l="0" t="0" r="9525" b="9525"/>
                  <wp:docPr id="13991273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971925"/>
                          </a:xfrm>
                          <a:prstGeom prst="rect">
                            <a:avLst/>
                          </a:prstGeom>
                          <a:noFill/>
                          <a:ln>
                            <a:noFill/>
                          </a:ln>
                        </pic:spPr>
                      </pic:pic>
                    </a:graphicData>
                  </a:graphic>
                </wp:inline>
              </w:drawing>
            </w:r>
          </w:p>
          <w:p w14:paraId="05A66181" w14:textId="77777777" w:rsidR="00F96CC8" w:rsidRPr="00FD1A08" w:rsidRDefault="00F96CC8" w:rsidP="00F96CC8">
            <w:pPr>
              <w:rPr>
                <w:rFonts w:cstheme="minorHAnsi"/>
                <w:b w:val="0"/>
                <w:bCs/>
                <w:szCs w:val="28"/>
              </w:rPr>
            </w:pPr>
            <w:r w:rsidRPr="00FD1A08">
              <w:rPr>
                <w:rFonts w:cstheme="minorHAnsi"/>
                <w:b w:val="0"/>
                <w:bCs/>
                <w:szCs w:val="28"/>
              </w:rPr>
              <w:t>Plein de commandes ont alors été lancées, j’ai patienté.</w:t>
            </w:r>
          </w:p>
          <w:p w14:paraId="5AF746D6" w14:textId="77777777" w:rsidR="00F96CC8" w:rsidRPr="00FD1A08" w:rsidRDefault="00F96CC8" w:rsidP="00F96CC8">
            <w:pPr>
              <w:rPr>
                <w:rFonts w:cstheme="minorHAnsi"/>
                <w:b w:val="0"/>
                <w:bCs/>
                <w:szCs w:val="28"/>
              </w:rPr>
            </w:pPr>
            <w:r w:rsidRPr="00FD1A08">
              <w:rPr>
                <w:rFonts w:cstheme="minorHAnsi"/>
                <w:b w:val="0"/>
                <w:bCs/>
                <w:szCs w:val="28"/>
              </w:rPr>
              <w:t>Une fois terminé elle s’est automatiquement fermée.</w:t>
            </w:r>
          </w:p>
          <w:p w14:paraId="5B6569B0" w14:textId="77777777" w:rsidR="00F96CC8" w:rsidRPr="00FD1A08" w:rsidRDefault="00F96CC8" w:rsidP="00F96CC8">
            <w:pPr>
              <w:rPr>
                <w:rFonts w:cstheme="minorHAnsi"/>
                <w:b w:val="0"/>
                <w:bCs/>
                <w:szCs w:val="28"/>
              </w:rPr>
            </w:pPr>
            <w:r w:rsidRPr="00FD1A08">
              <w:rPr>
                <w:rFonts w:cstheme="minorHAnsi"/>
                <w:b w:val="0"/>
                <w:bCs/>
                <w:szCs w:val="28"/>
              </w:rPr>
              <w:t>J’ai alors tapé « node -v » dans une invite de commande cmd : cela m’a renvoyé « v20.14.0 » donc l’installation a marchée.</w:t>
            </w:r>
          </w:p>
          <w:p w14:paraId="5C947EFF" w14:textId="77777777" w:rsidR="00F96CC8" w:rsidRPr="00FD1A08" w:rsidRDefault="00F96CC8" w:rsidP="00F96CC8">
            <w:pPr>
              <w:rPr>
                <w:rFonts w:cstheme="minorHAnsi"/>
                <w:b w:val="0"/>
                <w:bCs/>
                <w:szCs w:val="28"/>
              </w:rPr>
            </w:pPr>
            <w:r w:rsidRPr="00FD1A08">
              <w:rPr>
                <w:rFonts w:cstheme="minorHAnsi"/>
                <w:b w:val="0"/>
                <w:bCs/>
                <w:szCs w:val="28"/>
              </w:rPr>
              <w:t>Puis j’ai tapé « npm -v » dans la même invite et ai récupéré : 10.7.0 ce qui signifie que l’installation de npm a fonctionnée.</w:t>
            </w:r>
          </w:p>
          <w:p w14:paraId="6540D242" w14:textId="01579B98" w:rsidR="002F7CFE" w:rsidRPr="00571F4B" w:rsidRDefault="002F7CFE" w:rsidP="00571F4B">
            <w:pPr>
              <w:pStyle w:val="Titre3"/>
              <w:rPr>
                <w:rStyle w:val="Titre2Car"/>
                <w:b/>
                <w:color w:val="0F0F3F" w:themeColor="text1"/>
                <w:sz w:val="32"/>
                <w:szCs w:val="32"/>
              </w:rPr>
            </w:pPr>
            <w:bookmarkStart w:id="37" w:name="_Toc169696850"/>
            <w:bookmarkStart w:id="38" w:name="_Toc169697546"/>
            <w:bookmarkStart w:id="39" w:name="_Toc169697597"/>
            <w:r w:rsidRPr="00571F4B">
              <w:rPr>
                <w:rStyle w:val="Titre2Car"/>
                <w:b/>
                <w:color w:val="0F0F3F" w:themeColor="text1"/>
                <w:sz w:val="32"/>
                <w:szCs w:val="32"/>
              </w:rPr>
              <w:t>3.3</w:t>
            </w:r>
            <w:bookmarkEnd w:id="37"/>
            <w:r w:rsidR="00F017A0" w:rsidRPr="00571F4B">
              <w:t xml:space="preserve"> </w:t>
            </w:r>
            <w:r w:rsidR="00F017A0" w:rsidRPr="00571F4B">
              <w:rPr>
                <w:rStyle w:val="Titre2Car"/>
                <w:b/>
                <w:color w:val="0F0F3F" w:themeColor="text1"/>
                <w:sz w:val="32"/>
                <w:szCs w:val="32"/>
              </w:rPr>
              <w:t>Création de l’application React</w:t>
            </w:r>
            <w:bookmarkEnd w:id="38"/>
            <w:bookmarkEnd w:id="39"/>
          </w:p>
          <w:p w14:paraId="3BE6BE0F" w14:textId="77777777" w:rsidR="0061736B" w:rsidRPr="00FD1A08" w:rsidRDefault="0061736B" w:rsidP="0061736B">
            <w:pPr>
              <w:rPr>
                <w:rFonts w:cstheme="minorHAnsi"/>
                <w:b w:val="0"/>
                <w:bCs/>
                <w:szCs w:val="28"/>
              </w:rPr>
            </w:pPr>
            <w:r w:rsidRPr="00FD1A08">
              <w:rPr>
                <w:rFonts w:cstheme="minorHAnsi"/>
                <w:b w:val="0"/>
                <w:bCs/>
                <w:szCs w:val="28"/>
              </w:rPr>
              <w:t>J’ai navigué dans le dossier de mon dépôt git</w:t>
            </w:r>
          </w:p>
          <w:p w14:paraId="1E1624AF" w14:textId="77777777" w:rsidR="0061736B" w:rsidRPr="00FD1A08" w:rsidRDefault="0061736B" w:rsidP="0061736B">
            <w:pPr>
              <w:rPr>
                <w:rFonts w:cstheme="minorHAnsi"/>
                <w:b w:val="0"/>
                <w:bCs/>
                <w:szCs w:val="28"/>
              </w:rPr>
            </w:pPr>
            <w:r w:rsidRPr="00FD1A08">
              <w:rPr>
                <w:rFonts w:cstheme="minorHAnsi"/>
                <w:b w:val="0"/>
                <w:bCs/>
                <w:szCs w:val="28"/>
              </w:rPr>
              <w:t>J’ai tapé dans un cmd :</w:t>
            </w:r>
          </w:p>
          <w:p w14:paraId="528A223E" w14:textId="77777777" w:rsidR="0061736B" w:rsidRPr="00FD1A08" w:rsidRDefault="0061736B" w:rsidP="0061736B">
            <w:pPr>
              <w:rPr>
                <w:rFonts w:cstheme="minorHAnsi"/>
                <w:b w:val="0"/>
                <w:bCs/>
                <w:szCs w:val="28"/>
              </w:rPr>
            </w:pPr>
            <w:r w:rsidRPr="00FD1A08">
              <w:rPr>
                <w:rFonts w:cstheme="minorHAnsi"/>
                <w:b w:val="0"/>
                <w:bCs/>
                <w:szCs w:val="28"/>
              </w:rPr>
              <w:t>npx create-react-app hello-world-frontend</w:t>
            </w:r>
          </w:p>
          <w:p w14:paraId="1850881B" w14:textId="77777777" w:rsidR="0061736B" w:rsidRPr="00FD1A08" w:rsidRDefault="0061736B" w:rsidP="0061736B">
            <w:pPr>
              <w:rPr>
                <w:rFonts w:cstheme="minorHAnsi"/>
                <w:b w:val="0"/>
                <w:bCs/>
                <w:szCs w:val="28"/>
              </w:rPr>
            </w:pPr>
            <w:r w:rsidRPr="00FD1A08">
              <w:rPr>
                <w:rFonts w:cstheme="minorHAnsi"/>
                <w:b w:val="0"/>
                <w:bCs/>
                <w:szCs w:val="28"/>
              </w:rPr>
              <w:t>j’ai tapé « y » à la question puis « Entrée »</w:t>
            </w:r>
          </w:p>
          <w:p w14:paraId="648236A5" w14:textId="77777777" w:rsidR="0061736B" w:rsidRPr="00FD1A08" w:rsidRDefault="0061736B" w:rsidP="0061736B">
            <w:pPr>
              <w:rPr>
                <w:rFonts w:cstheme="minorHAnsi"/>
                <w:b w:val="0"/>
                <w:bCs/>
                <w:szCs w:val="28"/>
              </w:rPr>
            </w:pPr>
            <w:r w:rsidRPr="00FD1A08">
              <w:rPr>
                <w:rFonts w:cstheme="minorHAnsi"/>
                <w:b w:val="0"/>
                <w:bCs/>
                <w:szCs w:val="28"/>
              </w:rPr>
              <w:t>il a alors installé les dépendances</w:t>
            </w:r>
          </w:p>
          <w:p w14:paraId="727732AD" w14:textId="77777777" w:rsidR="0061736B" w:rsidRPr="00FD1A08" w:rsidRDefault="0061736B" w:rsidP="0061736B">
            <w:pPr>
              <w:rPr>
                <w:rFonts w:cstheme="minorHAnsi"/>
                <w:b w:val="0"/>
                <w:bCs/>
                <w:szCs w:val="28"/>
              </w:rPr>
            </w:pPr>
            <w:r w:rsidRPr="00FD1A08">
              <w:rPr>
                <w:rFonts w:cstheme="minorHAnsi"/>
                <w:b w:val="0"/>
                <w:bCs/>
                <w:szCs w:val="28"/>
              </w:rPr>
              <w:t>puis j’ai tapé :</w:t>
            </w:r>
          </w:p>
          <w:p w14:paraId="61E015C6" w14:textId="77777777" w:rsidR="0061736B" w:rsidRPr="00FD1A08" w:rsidRDefault="0061736B" w:rsidP="0061736B">
            <w:pPr>
              <w:rPr>
                <w:rFonts w:cstheme="minorHAnsi"/>
                <w:b w:val="0"/>
                <w:bCs/>
                <w:szCs w:val="28"/>
              </w:rPr>
            </w:pPr>
            <w:r w:rsidRPr="00FD1A08">
              <w:rPr>
                <w:rFonts w:cstheme="minorHAnsi"/>
                <w:b w:val="0"/>
                <w:bCs/>
                <w:szCs w:val="28"/>
              </w:rPr>
              <w:t>cd hello-world-frontend</w:t>
            </w:r>
          </w:p>
          <w:p w14:paraId="6CB041BE" w14:textId="0B951C47" w:rsidR="0061736B" w:rsidRPr="00FD1A08" w:rsidRDefault="0061736B" w:rsidP="0061736B">
            <w:pPr>
              <w:rPr>
                <w:rFonts w:cstheme="minorHAnsi"/>
                <w:b w:val="0"/>
                <w:bCs/>
                <w:szCs w:val="28"/>
              </w:rPr>
            </w:pPr>
            <w:r w:rsidRPr="00FD1A08">
              <w:rPr>
                <w:rFonts w:cstheme="minorHAnsi"/>
                <w:b w:val="0"/>
                <w:bCs/>
                <w:szCs w:val="28"/>
              </w:rPr>
              <w:t>Puis je suis allé dans le dossier hello-world-frontend/src et ai remplacé l’ancien contenu du fichier « App.js » (l’appli) par ce contenu :</w:t>
            </w:r>
          </w:p>
          <w:p w14:paraId="40D6F6AE" w14:textId="77777777" w:rsidR="0061736B" w:rsidRPr="00FD1A08" w:rsidRDefault="0061736B" w:rsidP="0061736B">
            <w:pPr>
              <w:autoSpaceDE w:val="0"/>
              <w:autoSpaceDN w:val="0"/>
              <w:adjustRightInd w:val="0"/>
              <w:spacing w:line="240" w:lineRule="auto"/>
              <w:rPr>
                <w:rFonts w:cstheme="minorHAnsi"/>
                <w:b w:val="0"/>
                <w:bCs/>
                <w:color w:val="008000"/>
                <w:szCs w:val="28"/>
                <w:highlight w:val="white"/>
              </w:rPr>
            </w:pPr>
            <w:r w:rsidRPr="00FD1A08">
              <w:rPr>
                <w:rFonts w:cstheme="minorHAnsi"/>
                <w:b w:val="0"/>
                <w:bCs/>
                <w:color w:val="008000"/>
                <w:szCs w:val="28"/>
                <w:highlight w:val="white"/>
              </w:rPr>
              <w:lastRenderedPageBreak/>
              <w:t>// src/App.js</w:t>
            </w:r>
          </w:p>
          <w:p w14:paraId="11C25757"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p>
          <w:p w14:paraId="679D6E2F"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FF"/>
                <w:szCs w:val="28"/>
                <w:highlight w:val="white"/>
              </w:rPr>
              <w:t>import</w:t>
            </w:r>
            <w:r w:rsidRPr="00FD1A08">
              <w:rPr>
                <w:rFonts w:cstheme="minorHAnsi"/>
                <w:b w:val="0"/>
                <w:bCs/>
                <w:color w:val="000000"/>
                <w:szCs w:val="28"/>
                <w:highlight w:val="white"/>
              </w:rPr>
              <w:t xml:space="preserve"> React from </w:t>
            </w:r>
            <w:r w:rsidRPr="00FD1A08">
              <w:rPr>
                <w:rFonts w:cstheme="minorHAnsi"/>
                <w:b w:val="0"/>
                <w:bCs/>
                <w:color w:val="808080"/>
                <w:szCs w:val="28"/>
                <w:highlight w:val="white"/>
              </w:rPr>
              <w:t>'react'</w:t>
            </w:r>
            <w:r w:rsidRPr="00FD1A08">
              <w:rPr>
                <w:rFonts w:cstheme="minorHAnsi"/>
                <w:b w:val="0"/>
                <w:bCs/>
                <w:color w:val="000080"/>
                <w:szCs w:val="28"/>
                <w:highlight w:val="white"/>
              </w:rPr>
              <w:t>;</w:t>
            </w:r>
          </w:p>
          <w:p w14:paraId="1D98E927"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FF"/>
                <w:szCs w:val="28"/>
                <w:highlight w:val="white"/>
              </w:rPr>
              <w:t>import</w:t>
            </w:r>
            <w:r w:rsidRPr="00FD1A08">
              <w:rPr>
                <w:rFonts w:cstheme="minorHAnsi"/>
                <w:b w:val="0"/>
                <w:bCs/>
                <w:color w:val="000000"/>
                <w:szCs w:val="28"/>
                <w:highlight w:val="white"/>
              </w:rPr>
              <w:t xml:space="preserve"> </w:t>
            </w:r>
            <w:r w:rsidRPr="00FD1A08">
              <w:rPr>
                <w:rFonts w:cstheme="minorHAnsi"/>
                <w:b w:val="0"/>
                <w:bCs/>
                <w:color w:val="808080"/>
                <w:szCs w:val="28"/>
                <w:highlight w:val="white"/>
              </w:rPr>
              <w:t>'./App.css'</w:t>
            </w:r>
            <w:r w:rsidRPr="00FD1A08">
              <w:rPr>
                <w:rFonts w:cstheme="minorHAnsi"/>
                <w:b w:val="0"/>
                <w:bCs/>
                <w:color w:val="000080"/>
                <w:szCs w:val="28"/>
                <w:highlight w:val="white"/>
              </w:rPr>
              <w:t>;</w:t>
            </w:r>
          </w:p>
          <w:p w14:paraId="0E353C1C"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p>
          <w:p w14:paraId="2B4FC7D4"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FF"/>
                <w:szCs w:val="28"/>
                <w:highlight w:val="white"/>
              </w:rPr>
              <w:t>function</w:t>
            </w:r>
            <w:r w:rsidRPr="00FD1A08">
              <w:rPr>
                <w:rFonts w:cstheme="minorHAnsi"/>
                <w:b w:val="0"/>
                <w:bCs/>
                <w:color w:val="000000"/>
                <w:szCs w:val="28"/>
                <w:highlight w:val="white"/>
              </w:rPr>
              <w:t xml:space="preserve"> App</w:t>
            </w:r>
            <w:r w:rsidRPr="00FD1A08">
              <w:rPr>
                <w:rFonts w:cstheme="minorHAnsi"/>
                <w:b w:val="0"/>
                <w:bCs/>
                <w:color w:val="000080"/>
                <w:szCs w:val="28"/>
                <w:highlight w:val="white"/>
              </w:rPr>
              <w:t>()</w:t>
            </w:r>
            <w:r w:rsidRPr="00FD1A08">
              <w:rPr>
                <w:rFonts w:cstheme="minorHAnsi"/>
                <w:b w:val="0"/>
                <w:bCs/>
                <w:color w:val="000000"/>
                <w:szCs w:val="28"/>
                <w:highlight w:val="white"/>
              </w:rPr>
              <w:t xml:space="preserve"> </w:t>
            </w:r>
            <w:r w:rsidRPr="00FD1A08">
              <w:rPr>
                <w:rFonts w:cstheme="minorHAnsi"/>
                <w:b w:val="0"/>
                <w:bCs/>
                <w:color w:val="000080"/>
                <w:szCs w:val="28"/>
                <w:highlight w:val="white"/>
              </w:rPr>
              <w:t>{</w:t>
            </w:r>
          </w:p>
          <w:p w14:paraId="2EB1D8B3"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00"/>
                <w:szCs w:val="28"/>
                <w:highlight w:val="white"/>
              </w:rPr>
              <w:t xml:space="preserve">  </w:t>
            </w:r>
            <w:r w:rsidRPr="00FD1A08">
              <w:rPr>
                <w:rFonts w:cstheme="minorHAnsi"/>
                <w:b w:val="0"/>
                <w:bCs/>
                <w:color w:val="0000FF"/>
                <w:szCs w:val="28"/>
                <w:highlight w:val="white"/>
              </w:rPr>
              <w:t>return</w:t>
            </w:r>
            <w:r w:rsidRPr="00FD1A08">
              <w:rPr>
                <w:rFonts w:cstheme="minorHAnsi"/>
                <w:b w:val="0"/>
                <w:bCs/>
                <w:color w:val="000000"/>
                <w:szCs w:val="28"/>
                <w:highlight w:val="white"/>
              </w:rPr>
              <w:t xml:space="preserve"> </w:t>
            </w:r>
            <w:r w:rsidRPr="00FD1A08">
              <w:rPr>
                <w:rFonts w:cstheme="minorHAnsi"/>
                <w:b w:val="0"/>
                <w:bCs/>
                <w:color w:val="000080"/>
                <w:szCs w:val="28"/>
                <w:highlight w:val="white"/>
              </w:rPr>
              <w:t>(</w:t>
            </w:r>
          </w:p>
          <w:p w14:paraId="77D305D8"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00"/>
                <w:szCs w:val="28"/>
                <w:highlight w:val="white"/>
              </w:rPr>
              <w:t xml:space="preserve">    </w:t>
            </w:r>
            <w:r w:rsidRPr="00FD1A08">
              <w:rPr>
                <w:rFonts w:cstheme="minorHAnsi"/>
                <w:b w:val="0"/>
                <w:bCs/>
                <w:color w:val="000080"/>
                <w:szCs w:val="28"/>
                <w:highlight w:val="white"/>
              </w:rPr>
              <w:t>&lt;</w:t>
            </w:r>
            <w:r w:rsidRPr="00FD1A08">
              <w:rPr>
                <w:rFonts w:cstheme="minorHAnsi"/>
                <w:b w:val="0"/>
                <w:bCs/>
                <w:color w:val="000000"/>
                <w:szCs w:val="28"/>
                <w:highlight w:val="white"/>
              </w:rPr>
              <w:t>div className</w:t>
            </w:r>
            <w:r w:rsidRPr="00FD1A08">
              <w:rPr>
                <w:rFonts w:cstheme="minorHAnsi"/>
                <w:b w:val="0"/>
                <w:bCs/>
                <w:color w:val="000080"/>
                <w:szCs w:val="28"/>
                <w:highlight w:val="white"/>
              </w:rPr>
              <w:t>=</w:t>
            </w:r>
            <w:r w:rsidRPr="00FD1A08">
              <w:rPr>
                <w:rFonts w:cstheme="minorHAnsi"/>
                <w:b w:val="0"/>
                <w:bCs/>
                <w:color w:val="808080"/>
                <w:szCs w:val="28"/>
                <w:highlight w:val="white"/>
              </w:rPr>
              <w:t>"App"</w:t>
            </w:r>
            <w:r w:rsidRPr="00FD1A08">
              <w:rPr>
                <w:rFonts w:cstheme="minorHAnsi"/>
                <w:b w:val="0"/>
                <w:bCs/>
                <w:color w:val="000080"/>
                <w:szCs w:val="28"/>
                <w:highlight w:val="white"/>
              </w:rPr>
              <w:t>&gt;</w:t>
            </w:r>
          </w:p>
          <w:p w14:paraId="75941FDC"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00"/>
                <w:szCs w:val="28"/>
                <w:highlight w:val="white"/>
              </w:rPr>
              <w:t xml:space="preserve">      </w:t>
            </w:r>
            <w:r w:rsidRPr="00FD1A08">
              <w:rPr>
                <w:rFonts w:cstheme="minorHAnsi"/>
                <w:b w:val="0"/>
                <w:bCs/>
                <w:color w:val="000080"/>
                <w:szCs w:val="28"/>
                <w:highlight w:val="white"/>
              </w:rPr>
              <w:t>&lt;</w:t>
            </w:r>
            <w:r w:rsidRPr="00FD1A08">
              <w:rPr>
                <w:rFonts w:cstheme="minorHAnsi"/>
                <w:b w:val="0"/>
                <w:bCs/>
                <w:color w:val="000000"/>
                <w:szCs w:val="28"/>
                <w:highlight w:val="white"/>
              </w:rPr>
              <w:t>header className</w:t>
            </w:r>
            <w:r w:rsidRPr="00FD1A08">
              <w:rPr>
                <w:rFonts w:cstheme="minorHAnsi"/>
                <w:b w:val="0"/>
                <w:bCs/>
                <w:color w:val="000080"/>
                <w:szCs w:val="28"/>
                <w:highlight w:val="white"/>
              </w:rPr>
              <w:t>=</w:t>
            </w:r>
            <w:r w:rsidRPr="00FD1A08">
              <w:rPr>
                <w:rFonts w:cstheme="minorHAnsi"/>
                <w:b w:val="0"/>
                <w:bCs/>
                <w:color w:val="808080"/>
                <w:szCs w:val="28"/>
                <w:highlight w:val="white"/>
              </w:rPr>
              <w:t>"App-header"</w:t>
            </w:r>
            <w:r w:rsidRPr="00FD1A08">
              <w:rPr>
                <w:rFonts w:cstheme="minorHAnsi"/>
                <w:b w:val="0"/>
                <w:bCs/>
                <w:color w:val="000080"/>
                <w:szCs w:val="28"/>
                <w:highlight w:val="white"/>
              </w:rPr>
              <w:t>&gt;</w:t>
            </w:r>
          </w:p>
          <w:p w14:paraId="4E972672"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00"/>
                <w:szCs w:val="28"/>
                <w:highlight w:val="white"/>
              </w:rPr>
              <w:t xml:space="preserve">        </w:t>
            </w:r>
            <w:r w:rsidRPr="00FD1A08">
              <w:rPr>
                <w:rFonts w:cstheme="minorHAnsi"/>
                <w:b w:val="0"/>
                <w:bCs/>
                <w:color w:val="000080"/>
                <w:szCs w:val="28"/>
                <w:highlight w:val="white"/>
              </w:rPr>
              <w:t>&lt;</w:t>
            </w:r>
            <w:r w:rsidRPr="00FD1A08">
              <w:rPr>
                <w:rFonts w:cstheme="minorHAnsi"/>
                <w:b w:val="0"/>
                <w:bCs/>
                <w:color w:val="000000"/>
                <w:szCs w:val="28"/>
                <w:highlight w:val="white"/>
              </w:rPr>
              <w:t>h1</w:t>
            </w:r>
            <w:r w:rsidRPr="00FD1A08">
              <w:rPr>
                <w:rFonts w:cstheme="minorHAnsi"/>
                <w:b w:val="0"/>
                <w:bCs/>
                <w:color w:val="000080"/>
                <w:szCs w:val="28"/>
                <w:highlight w:val="white"/>
              </w:rPr>
              <w:t>&gt;</w:t>
            </w:r>
            <w:r w:rsidRPr="00FD1A08">
              <w:rPr>
                <w:rFonts w:cstheme="minorHAnsi"/>
                <w:b w:val="0"/>
                <w:bCs/>
                <w:color w:val="000000"/>
                <w:szCs w:val="28"/>
                <w:highlight w:val="white"/>
              </w:rPr>
              <w:t>Hello World</w:t>
            </w:r>
            <w:r w:rsidRPr="00FD1A08">
              <w:rPr>
                <w:rFonts w:cstheme="minorHAnsi"/>
                <w:b w:val="0"/>
                <w:bCs/>
                <w:color w:val="000080"/>
                <w:szCs w:val="28"/>
                <w:highlight w:val="white"/>
              </w:rPr>
              <w:t>!&lt;/</w:t>
            </w:r>
            <w:r w:rsidRPr="00FD1A08">
              <w:rPr>
                <w:rFonts w:cstheme="minorHAnsi"/>
                <w:b w:val="0"/>
                <w:bCs/>
                <w:color w:val="000000"/>
                <w:szCs w:val="28"/>
                <w:highlight w:val="white"/>
              </w:rPr>
              <w:t>h1</w:t>
            </w:r>
            <w:r w:rsidRPr="00FD1A08">
              <w:rPr>
                <w:rFonts w:cstheme="minorHAnsi"/>
                <w:b w:val="0"/>
                <w:bCs/>
                <w:color w:val="000080"/>
                <w:szCs w:val="28"/>
                <w:highlight w:val="white"/>
              </w:rPr>
              <w:t>&gt;</w:t>
            </w:r>
          </w:p>
          <w:p w14:paraId="17AAB012"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00"/>
                <w:szCs w:val="28"/>
                <w:highlight w:val="white"/>
              </w:rPr>
              <w:t xml:space="preserve">      </w:t>
            </w:r>
            <w:r w:rsidRPr="00FD1A08">
              <w:rPr>
                <w:rFonts w:cstheme="minorHAnsi"/>
                <w:b w:val="0"/>
                <w:bCs/>
                <w:color w:val="000080"/>
                <w:szCs w:val="28"/>
                <w:highlight w:val="white"/>
              </w:rPr>
              <w:t>&lt;/</w:t>
            </w:r>
            <w:r w:rsidRPr="00FD1A08">
              <w:rPr>
                <w:rFonts w:cstheme="minorHAnsi"/>
                <w:b w:val="0"/>
                <w:bCs/>
                <w:color w:val="000000"/>
                <w:szCs w:val="28"/>
                <w:highlight w:val="white"/>
              </w:rPr>
              <w:t>header</w:t>
            </w:r>
            <w:r w:rsidRPr="00FD1A08">
              <w:rPr>
                <w:rFonts w:cstheme="minorHAnsi"/>
                <w:b w:val="0"/>
                <w:bCs/>
                <w:color w:val="000080"/>
                <w:szCs w:val="28"/>
                <w:highlight w:val="white"/>
              </w:rPr>
              <w:t>&gt;</w:t>
            </w:r>
          </w:p>
          <w:p w14:paraId="0A314F0D"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00"/>
                <w:szCs w:val="28"/>
                <w:highlight w:val="white"/>
              </w:rPr>
              <w:t xml:space="preserve">    </w:t>
            </w:r>
            <w:r w:rsidRPr="00FD1A08">
              <w:rPr>
                <w:rFonts w:cstheme="minorHAnsi"/>
                <w:b w:val="0"/>
                <w:bCs/>
                <w:color w:val="000080"/>
                <w:szCs w:val="28"/>
                <w:highlight w:val="white"/>
              </w:rPr>
              <w:t>&lt;/</w:t>
            </w:r>
            <w:r w:rsidRPr="00FD1A08">
              <w:rPr>
                <w:rFonts w:cstheme="minorHAnsi"/>
                <w:b w:val="0"/>
                <w:bCs/>
                <w:color w:val="000000"/>
                <w:szCs w:val="28"/>
                <w:highlight w:val="white"/>
              </w:rPr>
              <w:t>div</w:t>
            </w:r>
            <w:r w:rsidRPr="00FD1A08">
              <w:rPr>
                <w:rFonts w:cstheme="minorHAnsi"/>
                <w:b w:val="0"/>
                <w:bCs/>
                <w:color w:val="000080"/>
                <w:szCs w:val="28"/>
                <w:highlight w:val="white"/>
              </w:rPr>
              <w:t>&gt;</w:t>
            </w:r>
          </w:p>
          <w:p w14:paraId="20B25528"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00"/>
                <w:szCs w:val="28"/>
                <w:highlight w:val="white"/>
              </w:rPr>
              <w:t xml:space="preserve">  </w:t>
            </w:r>
            <w:r w:rsidRPr="00FD1A08">
              <w:rPr>
                <w:rFonts w:cstheme="minorHAnsi"/>
                <w:b w:val="0"/>
                <w:bCs/>
                <w:color w:val="000080"/>
                <w:szCs w:val="28"/>
                <w:highlight w:val="white"/>
              </w:rPr>
              <w:t>);</w:t>
            </w:r>
          </w:p>
          <w:p w14:paraId="7479922E"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80"/>
                <w:szCs w:val="28"/>
                <w:highlight w:val="white"/>
              </w:rPr>
              <w:t>}</w:t>
            </w:r>
          </w:p>
          <w:p w14:paraId="76E9E6D1"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p>
          <w:p w14:paraId="0648E6BA" w14:textId="77777777" w:rsidR="0061736B" w:rsidRPr="00FD1A08" w:rsidRDefault="0061736B" w:rsidP="0061736B">
            <w:pPr>
              <w:autoSpaceDE w:val="0"/>
              <w:autoSpaceDN w:val="0"/>
              <w:adjustRightInd w:val="0"/>
              <w:spacing w:line="240" w:lineRule="auto"/>
              <w:rPr>
                <w:rFonts w:cstheme="minorHAnsi"/>
                <w:b w:val="0"/>
                <w:bCs/>
                <w:color w:val="000080"/>
                <w:szCs w:val="28"/>
                <w:highlight w:val="white"/>
              </w:rPr>
            </w:pPr>
            <w:r w:rsidRPr="00FD1A08">
              <w:rPr>
                <w:rFonts w:cstheme="minorHAnsi"/>
                <w:b w:val="0"/>
                <w:bCs/>
                <w:color w:val="0000FF"/>
                <w:szCs w:val="28"/>
                <w:highlight w:val="white"/>
              </w:rPr>
              <w:t>export</w:t>
            </w:r>
            <w:r w:rsidRPr="00FD1A08">
              <w:rPr>
                <w:rFonts w:cstheme="minorHAnsi"/>
                <w:b w:val="0"/>
                <w:bCs/>
                <w:color w:val="000000"/>
                <w:szCs w:val="28"/>
                <w:highlight w:val="white"/>
              </w:rPr>
              <w:t xml:space="preserve"> </w:t>
            </w:r>
            <w:r w:rsidRPr="00FD1A08">
              <w:rPr>
                <w:rFonts w:cstheme="minorHAnsi"/>
                <w:b w:val="0"/>
                <w:bCs/>
                <w:color w:val="0000FF"/>
                <w:szCs w:val="28"/>
                <w:highlight w:val="white"/>
              </w:rPr>
              <w:t>default</w:t>
            </w:r>
            <w:r w:rsidRPr="00FD1A08">
              <w:rPr>
                <w:rFonts w:cstheme="minorHAnsi"/>
                <w:b w:val="0"/>
                <w:bCs/>
                <w:color w:val="000000"/>
                <w:szCs w:val="28"/>
                <w:highlight w:val="white"/>
              </w:rPr>
              <w:t xml:space="preserve"> App</w:t>
            </w:r>
            <w:r w:rsidRPr="00FD1A08">
              <w:rPr>
                <w:rFonts w:cstheme="minorHAnsi"/>
                <w:b w:val="0"/>
                <w:bCs/>
                <w:color w:val="000080"/>
                <w:szCs w:val="28"/>
                <w:highlight w:val="white"/>
              </w:rPr>
              <w:t>;</w:t>
            </w:r>
          </w:p>
          <w:p w14:paraId="35C8185B" w14:textId="77777777" w:rsidR="0061736B" w:rsidRPr="00FD1A08" w:rsidRDefault="0061736B" w:rsidP="0061736B">
            <w:pPr>
              <w:autoSpaceDE w:val="0"/>
              <w:autoSpaceDN w:val="0"/>
              <w:adjustRightInd w:val="0"/>
              <w:spacing w:line="240" w:lineRule="auto"/>
              <w:rPr>
                <w:rFonts w:cstheme="minorHAnsi"/>
                <w:b w:val="0"/>
                <w:bCs/>
                <w:color w:val="000080"/>
                <w:szCs w:val="28"/>
                <w:highlight w:val="white"/>
              </w:rPr>
            </w:pPr>
          </w:p>
          <w:p w14:paraId="585B2A08" w14:textId="75F5234D" w:rsidR="0061736B" w:rsidRPr="00FD1A08" w:rsidRDefault="0061736B" w:rsidP="0061736B">
            <w:pPr>
              <w:autoSpaceDE w:val="0"/>
              <w:autoSpaceDN w:val="0"/>
              <w:adjustRightInd w:val="0"/>
              <w:spacing w:line="240" w:lineRule="auto"/>
              <w:rPr>
                <w:rFonts w:cstheme="minorHAnsi"/>
                <w:b w:val="0"/>
                <w:bCs/>
                <w:szCs w:val="28"/>
              </w:rPr>
            </w:pPr>
            <w:r w:rsidRPr="00FD1A08">
              <w:rPr>
                <w:rFonts w:cstheme="minorHAnsi"/>
                <w:b w:val="0"/>
                <w:bCs/>
                <w:szCs w:val="28"/>
              </w:rPr>
              <w:t>j’ai modifié le contenu de App.test.js (le test de l’appli) par :</w:t>
            </w:r>
          </w:p>
          <w:p w14:paraId="3C685FFB" w14:textId="77777777" w:rsidR="0061736B" w:rsidRPr="00FD1A08" w:rsidRDefault="0061736B" w:rsidP="0061736B">
            <w:pPr>
              <w:autoSpaceDE w:val="0"/>
              <w:autoSpaceDN w:val="0"/>
              <w:adjustRightInd w:val="0"/>
              <w:spacing w:line="240" w:lineRule="auto"/>
              <w:rPr>
                <w:rFonts w:cstheme="minorHAnsi"/>
                <w:b w:val="0"/>
                <w:bCs/>
                <w:color w:val="000080"/>
                <w:szCs w:val="28"/>
                <w:highlight w:val="white"/>
              </w:rPr>
            </w:pPr>
          </w:p>
          <w:p w14:paraId="0B36E951"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FF"/>
                <w:szCs w:val="28"/>
                <w:highlight w:val="white"/>
              </w:rPr>
              <w:t>import</w:t>
            </w:r>
            <w:r w:rsidRPr="00FD1A08">
              <w:rPr>
                <w:rFonts w:cstheme="minorHAnsi"/>
                <w:b w:val="0"/>
                <w:bCs/>
                <w:color w:val="000000"/>
                <w:szCs w:val="28"/>
                <w:highlight w:val="white"/>
              </w:rPr>
              <w:t xml:space="preserve"> </w:t>
            </w:r>
            <w:r w:rsidRPr="00FD1A08">
              <w:rPr>
                <w:rFonts w:cstheme="minorHAnsi"/>
                <w:b w:val="0"/>
                <w:bCs/>
                <w:color w:val="000080"/>
                <w:szCs w:val="28"/>
                <w:highlight w:val="white"/>
              </w:rPr>
              <w:t>{</w:t>
            </w:r>
            <w:r w:rsidRPr="00FD1A08">
              <w:rPr>
                <w:rFonts w:cstheme="minorHAnsi"/>
                <w:b w:val="0"/>
                <w:bCs/>
                <w:color w:val="000000"/>
                <w:szCs w:val="28"/>
                <w:highlight w:val="white"/>
              </w:rPr>
              <w:t xml:space="preserve"> render</w:t>
            </w:r>
            <w:r w:rsidRPr="00FD1A08">
              <w:rPr>
                <w:rFonts w:cstheme="minorHAnsi"/>
                <w:b w:val="0"/>
                <w:bCs/>
                <w:color w:val="000080"/>
                <w:szCs w:val="28"/>
                <w:highlight w:val="white"/>
              </w:rPr>
              <w:t>,</w:t>
            </w:r>
            <w:r w:rsidRPr="00FD1A08">
              <w:rPr>
                <w:rFonts w:cstheme="minorHAnsi"/>
                <w:b w:val="0"/>
                <w:bCs/>
                <w:color w:val="000000"/>
                <w:szCs w:val="28"/>
                <w:highlight w:val="white"/>
              </w:rPr>
              <w:t xml:space="preserve"> screen </w:t>
            </w:r>
            <w:r w:rsidRPr="00FD1A08">
              <w:rPr>
                <w:rFonts w:cstheme="minorHAnsi"/>
                <w:b w:val="0"/>
                <w:bCs/>
                <w:color w:val="000080"/>
                <w:szCs w:val="28"/>
                <w:highlight w:val="white"/>
              </w:rPr>
              <w:t>}</w:t>
            </w:r>
            <w:r w:rsidRPr="00FD1A08">
              <w:rPr>
                <w:rFonts w:cstheme="minorHAnsi"/>
                <w:b w:val="0"/>
                <w:bCs/>
                <w:color w:val="000000"/>
                <w:szCs w:val="28"/>
                <w:highlight w:val="white"/>
              </w:rPr>
              <w:t xml:space="preserve"> from </w:t>
            </w:r>
            <w:r w:rsidRPr="00FD1A08">
              <w:rPr>
                <w:rFonts w:cstheme="minorHAnsi"/>
                <w:b w:val="0"/>
                <w:bCs/>
                <w:color w:val="808080"/>
                <w:szCs w:val="28"/>
                <w:highlight w:val="white"/>
              </w:rPr>
              <w:t>'@testing-library/react'</w:t>
            </w:r>
            <w:r w:rsidRPr="00FD1A08">
              <w:rPr>
                <w:rFonts w:cstheme="minorHAnsi"/>
                <w:b w:val="0"/>
                <w:bCs/>
                <w:color w:val="000080"/>
                <w:szCs w:val="28"/>
                <w:highlight w:val="white"/>
              </w:rPr>
              <w:t>;</w:t>
            </w:r>
          </w:p>
          <w:p w14:paraId="54A186B1"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FF"/>
                <w:szCs w:val="28"/>
                <w:highlight w:val="white"/>
              </w:rPr>
              <w:t>import</w:t>
            </w:r>
            <w:r w:rsidRPr="00FD1A08">
              <w:rPr>
                <w:rFonts w:cstheme="minorHAnsi"/>
                <w:b w:val="0"/>
                <w:bCs/>
                <w:color w:val="000000"/>
                <w:szCs w:val="28"/>
                <w:highlight w:val="white"/>
              </w:rPr>
              <w:t xml:space="preserve"> App from </w:t>
            </w:r>
            <w:r w:rsidRPr="00FD1A08">
              <w:rPr>
                <w:rFonts w:cstheme="minorHAnsi"/>
                <w:b w:val="0"/>
                <w:bCs/>
                <w:color w:val="808080"/>
                <w:szCs w:val="28"/>
                <w:highlight w:val="white"/>
              </w:rPr>
              <w:t>'./App'</w:t>
            </w:r>
            <w:r w:rsidRPr="00FD1A08">
              <w:rPr>
                <w:rFonts w:cstheme="minorHAnsi"/>
                <w:b w:val="0"/>
                <w:bCs/>
                <w:color w:val="000080"/>
                <w:szCs w:val="28"/>
                <w:highlight w:val="white"/>
              </w:rPr>
              <w:t>;</w:t>
            </w:r>
          </w:p>
          <w:p w14:paraId="53B90BF7"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p>
          <w:p w14:paraId="7D0CF07F"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00"/>
                <w:szCs w:val="28"/>
                <w:highlight w:val="white"/>
              </w:rPr>
              <w:t>test</w:t>
            </w:r>
            <w:r w:rsidRPr="00FD1A08">
              <w:rPr>
                <w:rFonts w:cstheme="minorHAnsi"/>
                <w:b w:val="0"/>
                <w:bCs/>
                <w:color w:val="000080"/>
                <w:szCs w:val="28"/>
                <w:highlight w:val="white"/>
              </w:rPr>
              <w:t>(</w:t>
            </w:r>
            <w:r w:rsidRPr="00FD1A08">
              <w:rPr>
                <w:rFonts w:cstheme="minorHAnsi"/>
                <w:b w:val="0"/>
                <w:bCs/>
                <w:color w:val="808080"/>
                <w:szCs w:val="28"/>
                <w:highlight w:val="white"/>
              </w:rPr>
              <w:t>'renders hello world text'</w:t>
            </w:r>
            <w:r w:rsidRPr="00FD1A08">
              <w:rPr>
                <w:rFonts w:cstheme="minorHAnsi"/>
                <w:b w:val="0"/>
                <w:bCs/>
                <w:color w:val="000080"/>
                <w:szCs w:val="28"/>
                <w:highlight w:val="white"/>
              </w:rPr>
              <w:t>,</w:t>
            </w:r>
            <w:r w:rsidRPr="00FD1A08">
              <w:rPr>
                <w:rFonts w:cstheme="minorHAnsi"/>
                <w:b w:val="0"/>
                <w:bCs/>
                <w:color w:val="000000"/>
                <w:szCs w:val="28"/>
                <w:highlight w:val="white"/>
              </w:rPr>
              <w:t xml:space="preserve"> </w:t>
            </w:r>
            <w:r w:rsidRPr="00FD1A08">
              <w:rPr>
                <w:rFonts w:cstheme="minorHAnsi"/>
                <w:b w:val="0"/>
                <w:bCs/>
                <w:color w:val="000080"/>
                <w:szCs w:val="28"/>
                <w:highlight w:val="white"/>
              </w:rPr>
              <w:t>()</w:t>
            </w:r>
            <w:r w:rsidRPr="00FD1A08">
              <w:rPr>
                <w:rFonts w:cstheme="minorHAnsi"/>
                <w:b w:val="0"/>
                <w:bCs/>
                <w:color w:val="000000"/>
                <w:szCs w:val="28"/>
                <w:highlight w:val="white"/>
              </w:rPr>
              <w:t xml:space="preserve"> </w:t>
            </w:r>
            <w:r w:rsidRPr="00FD1A08">
              <w:rPr>
                <w:rFonts w:cstheme="minorHAnsi"/>
                <w:b w:val="0"/>
                <w:bCs/>
                <w:color w:val="000080"/>
                <w:szCs w:val="28"/>
                <w:highlight w:val="white"/>
              </w:rPr>
              <w:t>=&gt;</w:t>
            </w:r>
            <w:r w:rsidRPr="00FD1A08">
              <w:rPr>
                <w:rFonts w:cstheme="minorHAnsi"/>
                <w:b w:val="0"/>
                <w:bCs/>
                <w:color w:val="000000"/>
                <w:szCs w:val="28"/>
                <w:highlight w:val="white"/>
              </w:rPr>
              <w:t xml:space="preserve"> </w:t>
            </w:r>
            <w:r w:rsidRPr="00FD1A08">
              <w:rPr>
                <w:rFonts w:cstheme="minorHAnsi"/>
                <w:b w:val="0"/>
                <w:bCs/>
                <w:color w:val="000080"/>
                <w:szCs w:val="28"/>
                <w:highlight w:val="white"/>
              </w:rPr>
              <w:t>{</w:t>
            </w:r>
          </w:p>
          <w:p w14:paraId="74733C4F"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00"/>
                <w:szCs w:val="28"/>
                <w:highlight w:val="white"/>
              </w:rPr>
              <w:t xml:space="preserve">  render</w:t>
            </w:r>
            <w:r w:rsidRPr="00FD1A08">
              <w:rPr>
                <w:rFonts w:cstheme="minorHAnsi"/>
                <w:b w:val="0"/>
                <w:bCs/>
                <w:color w:val="000080"/>
                <w:szCs w:val="28"/>
                <w:highlight w:val="white"/>
              </w:rPr>
              <w:t>(&lt;</w:t>
            </w:r>
            <w:r w:rsidRPr="00FD1A08">
              <w:rPr>
                <w:rFonts w:cstheme="minorHAnsi"/>
                <w:b w:val="0"/>
                <w:bCs/>
                <w:color w:val="000000"/>
                <w:szCs w:val="28"/>
                <w:highlight w:val="white"/>
              </w:rPr>
              <w:t xml:space="preserve">App </w:t>
            </w:r>
            <w:r w:rsidRPr="00FD1A08">
              <w:rPr>
                <w:rFonts w:cstheme="minorHAnsi"/>
                <w:b w:val="0"/>
                <w:bCs/>
                <w:color w:val="000080"/>
                <w:szCs w:val="28"/>
                <w:highlight w:val="white"/>
              </w:rPr>
              <w:t>/&gt;);</w:t>
            </w:r>
          </w:p>
          <w:p w14:paraId="03DD8C6D"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00"/>
                <w:szCs w:val="28"/>
                <w:highlight w:val="white"/>
              </w:rPr>
              <w:t xml:space="preserve">  </w:t>
            </w:r>
            <w:r w:rsidRPr="00FD1A08">
              <w:rPr>
                <w:rFonts w:cstheme="minorHAnsi"/>
                <w:b w:val="0"/>
                <w:bCs/>
                <w:color w:val="0000FF"/>
                <w:szCs w:val="28"/>
                <w:highlight w:val="white"/>
              </w:rPr>
              <w:t>const</w:t>
            </w:r>
            <w:r w:rsidRPr="00FD1A08">
              <w:rPr>
                <w:rFonts w:cstheme="minorHAnsi"/>
                <w:b w:val="0"/>
                <w:bCs/>
                <w:color w:val="000000"/>
                <w:szCs w:val="28"/>
                <w:highlight w:val="white"/>
              </w:rPr>
              <w:t xml:space="preserve"> linkElement </w:t>
            </w:r>
            <w:r w:rsidRPr="00FD1A08">
              <w:rPr>
                <w:rFonts w:cstheme="minorHAnsi"/>
                <w:b w:val="0"/>
                <w:bCs/>
                <w:color w:val="000080"/>
                <w:szCs w:val="28"/>
                <w:highlight w:val="white"/>
              </w:rPr>
              <w:t>=</w:t>
            </w:r>
            <w:r w:rsidRPr="00FD1A08">
              <w:rPr>
                <w:rFonts w:cstheme="minorHAnsi"/>
                <w:b w:val="0"/>
                <w:bCs/>
                <w:color w:val="000000"/>
                <w:szCs w:val="28"/>
                <w:highlight w:val="white"/>
              </w:rPr>
              <w:t xml:space="preserve"> screen</w:t>
            </w:r>
            <w:r w:rsidRPr="00FD1A08">
              <w:rPr>
                <w:rFonts w:cstheme="minorHAnsi"/>
                <w:b w:val="0"/>
                <w:bCs/>
                <w:color w:val="000080"/>
                <w:szCs w:val="28"/>
                <w:highlight w:val="white"/>
              </w:rPr>
              <w:t>.</w:t>
            </w:r>
            <w:r w:rsidRPr="00FD1A08">
              <w:rPr>
                <w:rFonts w:cstheme="minorHAnsi"/>
                <w:b w:val="0"/>
                <w:bCs/>
                <w:color w:val="000000"/>
                <w:szCs w:val="28"/>
                <w:highlight w:val="white"/>
              </w:rPr>
              <w:t>getByText</w:t>
            </w:r>
            <w:r w:rsidRPr="00FD1A08">
              <w:rPr>
                <w:rFonts w:cstheme="minorHAnsi"/>
                <w:b w:val="0"/>
                <w:bCs/>
                <w:color w:val="000080"/>
                <w:szCs w:val="28"/>
                <w:highlight w:val="white"/>
              </w:rPr>
              <w:t>(</w:t>
            </w:r>
            <w:r w:rsidRPr="00FD1A08">
              <w:rPr>
                <w:rFonts w:cstheme="minorHAnsi"/>
                <w:b w:val="0"/>
                <w:bCs/>
                <w:color w:val="000000"/>
                <w:szCs w:val="28"/>
                <w:highlight w:val="white"/>
              </w:rPr>
              <w:t>/hello world/i</w:t>
            </w:r>
            <w:r w:rsidRPr="00FD1A08">
              <w:rPr>
                <w:rFonts w:cstheme="minorHAnsi"/>
                <w:b w:val="0"/>
                <w:bCs/>
                <w:color w:val="000080"/>
                <w:szCs w:val="28"/>
                <w:highlight w:val="white"/>
              </w:rPr>
              <w:t>);</w:t>
            </w:r>
          </w:p>
          <w:p w14:paraId="6560F076"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00"/>
                <w:szCs w:val="28"/>
                <w:highlight w:val="white"/>
              </w:rPr>
              <w:t xml:space="preserve">  expect</w:t>
            </w:r>
            <w:r w:rsidRPr="00FD1A08">
              <w:rPr>
                <w:rFonts w:cstheme="minorHAnsi"/>
                <w:b w:val="0"/>
                <w:bCs/>
                <w:color w:val="000080"/>
                <w:szCs w:val="28"/>
                <w:highlight w:val="white"/>
              </w:rPr>
              <w:t>(</w:t>
            </w:r>
            <w:r w:rsidRPr="00FD1A08">
              <w:rPr>
                <w:rFonts w:cstheme="minorHAnsi"/>
                <w:b w:val="0"/>
                <w:bCs/>
                <w:color w:val="000000"/>
                <w:szCs w:val="28"/>
                <w:highlight w:val="white"/>
              </w:rPr>
              <w:t>linkElement</w:t>
            </w:r>
            <w:r w:rsidRPr="00FD1A08">
              <w:rPr>
                <w:rFonts w:cstheme="minorHAnsi"/>
                <w:b w:val="0"/>
                <w:bCs/>
                <w:color w:val="000080"/>
                <w:szCs w:val="28"/>
                <w:highlight w:val="white"/>
              </w:rPr>
              <w:t>).</w:t>
            </w:r>
            <w:r w:rsidRPr="00FD1A08">
              <w:rPr>
                <w:rFonts w:cstheme="minorHAnsi"/>
                <w:b w:val="0"/>
                <w:bCs/>
                <w:color w:val="000000"/>
                <w:szCs w:val="28"/>
                <w:highlight w:val="white"/>
              </w:rPr>
              <w:t>toBeInTheDocument</w:t>
            </w:r>
            <w:r w:rsidRPr="00FD1A08">
              <w:rPr>
                <w:rFonts w:cstheme="minorHAnsi"/>
                <w:b w:val="0"/>
                <w:bCs/>
                <w:color w:val="000080"/>
                <w:szCs w:val="28"/>
                <w:highlight w:val="white"/>
              </w:rPr>
              <w:t>();</w:t>
            </w:r>
          </w:p>
          <w:p w14:paraId="52F5C7EA"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80"/>
                <w:szCs w:val="28"/>
                <w:highlight w:val="white"/>
              </w:rPr>
              <w:t>});</w:t>
            </w:r>
          </w:p>
          <w:p w14:paraId="2C0FF3FB" w14:textId="77777777" w:rsidR="00F017A0" w:rsidRPr="00FD1A08" w:rsidRDefault="00F017A0" w:rsidP="00F96CC8">
            <w:pPr>
              <w:rPr>
                <w:rFonts w:cstheme="minorHAnsi"/>
                <w:b w:val="0"/>
                <w:bCs/>
                <w:szCs w:val="28"/>
              </w:rPr>
            </w:pPr>
          </w:p>
          <w:p w14:paraId="7913600A" w14:textId="77777777" w:rsidR="00B624D7" w:rsidRDefault="00B624D7" w:rsidP="00B624D7">
            <w:pPr>
              <w:rPr>
                <w:rFonts w:cstheme="minorHAnsi"/>
                <w:b w:val="0"/>
                <w:bCs/>
                <w:szCs w:val="28"/>
              </w:rPr>
            </w:pPr>
          </w:p>
          <w:p w14:paraId="6FBD28CC" w14:textId="77777777" w:rsidR="00C47DD0" w:rsidRDefault="00C47DD0" w:rsidP="00B624D7">
            <w:pPr>
              <w:rPr>
                <w:rFonts w:cstheme="minorHAnsi"/>
                <w:b w:val="0"/>
                <w:bCs/>
                <w:szCs w:val="28"/>
              </w:rPr>
            </w:pPr>
          </w:p>
          <w:p w14:paraId="297A79D9" w14:textId="77777777" w:rsidR="00C47DD0" w:rsidRDefault="00C47DD0" w:rsidP="00B624D7">
            <w:pPr>
              <w:rPr>
                <w:rFonts w:cstheme="minorHAnsi"/>
                <w:b w:val="0"/>
                <w:bCs/>
                <w:szCs w:val="28"/>
              </w:rPr>
            </w:pPr>
          </w:p>
          <w:p w14:paraId="4D89420F" w14:textId="77777777" w:rsidR="00C47DD0" w:rsidRDefault="00C47DD0" w:rsidP="00B624D7">
            <w:pPr>
              <w:rPr>
                <w:rFonts w:cstheme="minorHAnsi"/>
                <w:b w:val="0"/>
                <w:bCs/>
                <w:szCs w:val="28"/>
              </w:rPr>
            </w:pPr>
          </w:p>
          <w:p w14:paraId="2C48B4D8" w14:textId="77777777" w:rsidR="00C47DD0" w:rsidRDefault="00C47DD0" w:rsidP="00B624D7">
            <w:pPr>
              <w:rPr>
                <w:rFonts w:cstheme="minorHAnsi"/>
                <w:b w:val="0"/>
                <w:bCs/>
                <w:szCs w:val="28"/>
              </w:rPr>
            </w:pPr>
          </w:p>
          <w:p w14:paraId="19E78B8D" w14:textId="77777777" w:rsidR="00C47DD0" w:rsidRDefault="00C47DD0" w:rsidP="00B624D7">
            <w:pPr>
              <w:rPr>
                <w:rFonts w:cstheme="minorHAnsi"/>
                <w:b w:val="0"/>
                <w:bCs/>
                <w:szCs w:val="28"/>
              </w:rPr>
            </w:pPr>
          </w:p>
          <w:p w14:paraId="4FE043A8" w14:textId="77777777" w:rsidR="00C47DD0" w:rsidRDefault="00C47DD0" w:rsidP="00B624D7">
            <w:pPr>
              <w:rPr>
                <w:rFonts w:cstheme="minorHAnsi"/>
                <w:b w:val="0"/>
                <w:bCs/>
                <w:szCs w:val="28"/>
              </w:rPr>
            </w:pPr>
          </w:p>
          <w:p w14:paraId="13BA9F0A" w14:textId="77777777" w:rsidR="00C47DD0" w:rsidRPr="00FD1A08" w:rsidRDefault="00C47DD0" w:rsidP="00B624D7">
            <w:pPr>
              <w:rPr>
                <w:rFonts w:cstheme="minorHAnsi"/>
                <w:szCs w:val="28"/>
              </w:rPr>
            </w:pPr>
          </w:p>
          <w:p w14:paraId="3874716D" w14:textId="77777777" w:rsidR="003E0DDE" w:rsidRPr="00FD1A08" w:rsidRDefault="0061736B" w:rsidP="004470C0">
            <w:pPr>
              <w:pStyle w:val="Titre3"/>
            </w:pPr>
            <w:bookmarkStart w:id="40" w:name="_Toc169696851"/>
            <w:bookmarkStart w:id="41" w:name="_Toc169697547"/>
            <w:bookmarkStart w:id="42" w:name="_Toc169697598"/>
            <w:r w:rsidRPr="00FD1A08">
              <w:lastRenderedPageBreak/>
              <w:t>3.4 CI/CD proprement dit</w:t>
            </w:r>
            <w:bookmarkEnd w:id="40"/>
            <w:bookmarkEnd w:id="41"/>
            <w:bookmarkEnd w:id="42"/>
          </w:p>
          <w:p w14:paraId="095AC600" w14:textId="786997DE" w:rsidR="00895DDF" w:rsidRPr="00FD1A08" w:rsidRDefault="00D1784D" w:rsidP="00895DDF">
            <w:pPr>
              <w:rPr>
                <w:rFonts w:cstheme="minorHAnsi"/>
                <w:b w:val="0"/>
                <w:bCs/>
                <w:szCs w:val="28"/>
              </w:rPr>
            </w:pPr>
            <w:r w:rsidRPr="00FD1A08">
              <w:rPr>
                <w:rFonts w:cstheme="minorHAnsi"/>
                <w:b w:val="0"/>
                <w:bCs/>
                <w:szCs w:val="28"/>
              </w:rPr>
              <w:t>J’ai alors</w:t>
            </w:r>
            <w:r w:rsidR="00895DDF" w:rsidRPr="00FD1A08">
              <w:rPr>
                <w:rFonts w:cstheme="minorHAnsi"/>
                <w:b w:val="0"/>
                <w:bCs/>
                <w:szCs w:val="28"/>
              </w:rPr>
              <w:t xml:space="preserve"> créé un dossier « .github/workflows » à l’intérieur </w:t>
            </w:r>
            <w:r w:rsidRPr="00FD1A08">
              <w:rPr>
                <w:rFonts w:cstheme="minorHAnsi"/>
                <w:b w:val="0"/>
                <w:bCs/>
                <w:szCs w:val="28"/>
              </w:rPr>
              <w:t>de mon dossier git</w:t>
            </w:r>
          </w:p>
          <w:p w14:paraId="7A6AB541" w14:textId="77777777" w:rsidR="00895DDF" w:rsidRPr="00FD1A08" w:rsidRDefault="00895DDF" w:rsidP="00895DDF">
            <w:pPr>
              <w:rPr>
                <w:rFonts w:cstheme="minorHAnsi"/>
                <w:b w:val="0"/>
                <w:bCs/>
                <w:szCs w:val="28"/>
              </w:rPr>
            </w:pPr>
            <w:r w:rsidRPr="00FD1A08">
              <w:rPr>
                <w:rFonts w:cstheme="minorHAnsi"/>
                <w:b w:val="0"/>
                <w:bCs/>
                <w:szCs w:val="28"/>
              </w:rPr>
              <w:t>j’y ai mis à l’intérieur le code suivant :</w:t>
            </w:r>
          </w:p>
          <w:p w14:paraId="7028DE8D"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 CI/CD Pipeline</w:t>
            </w:r>
          </w:p>
          <w:p w14:paraId="6AEEC46D"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64F27784"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on</w:t>
            </w:r>
            <w:r w:rsidRPr="00FD1A08">
              <w:rPr>
                <w:rFonts w:cstheme="minorHAnsi"/>
                <w:b w:val="0"/>
                <w:color w:val="000000"/>
                <w:szCs w:val="28"/>
                <w:highlight w:val="white"/>
                <w:lang w:eastAsia="ja-JP"/>
              </w:rPr>
              <w:t>:</w:t>
            </w:r>
          </w:p>
          <w:p w14:paraId="44DFEEC6"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push</w:t>
            </w:r>
            <w:r w:rsidRPr="00FD1A08">
              <w:rPr>
                <w:rFonts w:cstheme="minorHAnsi"/>
                <w:b w:val="0"/>
                <w:color w:val="000000"/>
                <w:szCs w:val="28"/>
                <w:highlight w:val="white"/>
                <w:lang w:eastAsia="ja-JP"/>
              </w:rPr>
              <w:t>:</w:t>
            </w:r>
          </w:p>
          <w:p w14:paraId="5DD80A61"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branches</w:t>
            </w:r>
            <w:r w:rsidRPr="00FD1A08">
              <w:rPr>
                <w:rFonts w:cstheme="minorHAnsi"/>
                <w:b w:val="0"/>
                <w:color w:val="000000"/>
                <w:szCs w:val="28"/>
                <w:highlight w:val="white"/>
                <w:lang w:eastAsia="ja-JP"/>
              </w:rPr>
              <w:t>:</w:t>
            </w:r>
          </w:p>
          <w:p w14:paraId="44130D05"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 w:val="0"/>
                <w:color w:val="000000"/>
                <w:szCs w:val="28"/>
                <w:highlight w:val="white"/>
                <w:lang w:eastAsia="ja-JP"/>
              </w:rPr>
              <w:t xml:space="preserve">      - main</w:t>
            </w:r>
          </w:p>
          <w:p w14:paraId="29E7543B"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2A9725FD"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jobs</w:t>
            </w:r>
            <w:r w:rsidRPr="00FD1A08">
              <w:rPr>
                <w:rFonts w:cstheme="minorHAnsi"/>
                <w:b w:val="0"/>
                <w:color w:val="000000"/>
                <w:szCs w:val="28"/>
                <w:highlight w:val="white"/>
                <w:lang w:eastAsia="ja-JP"/>
              </w:rPr>
              <w:t>:</w:t>
            </w:r>
          </w:p>
          <w:p w14:paraId="03992A7D"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copy</w:t>
            </w:r>
            <w:r w:rsidRPr="00FD1A08">
              <w:rPr>
                <w:rFonts w:cstheme="minorHAnsi"/>
                <w:b w:val="0"/>
                <w:color w:val="000000"/>
                <w:szCs w:val="28"/>
                <w:highlight w:val="white"/>
                <w:lang w:eastAsia="ja-JP"/>
              </w:rPr>
              <w:t>:</w:t>
            </w:r>
          </w:p>
          <w:p w14:paraId="25FFAD24"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runs-on</w:t>
            </w:r>
            <w:r w:rsidRPr="00FD1A08">
              <w:rPr>
                <w:rFonts w:cstheme="minorHAnsi"/>
                <w:b w:val="0"/>
                <w:color w:val="000000"/>
                <w:szCs w:val="28"/>
                <w:highlight w:val="white"/>
                <w:lang w:eastAsia="ja-JP"/>
              </w:rPr>
              <w:t>: ubuntu-latest</w:t>
            </w:r>
          </w:p>
          <w:p w14:paraId="5CA20C9A"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4FCA5792"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steps</w:t>
            </w:r>
            <w:r w:rsidRPr="00FD1A08">
              <w:rPr>
                <w:rFonts w:cstheme="minorHAnsi"/>
                <w:b w:val="0"/>
                <w:color w:val="000000"/>
                <w:szCs w:val="28"/>
                <w:highlight w:val="white"/>
                <w:lang w:eastAsia="ja-JP"/>
              </w:rPr>
              <w:t>:</w:t>
            </w:r>
          </w:p>
          <w:p w14:paraId="208E5DE6"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name</w:t>
            </w:r>
            <w:r w:rsidRPr="00FD1A08">
              <w:rPr>
                <w:rFonts w:cstheme="minorHAnsi"/>
                <w:b w:val="0"/>
                <w:color w:val="000000"/>
                <w:szCs w:val="28"/>
                <w:highlight w:val="white"/>
                <w:lang w:eastAsia="ja-JP"/>
              </w:rPr>
              <w:t>: Checkout code</w:t>
            </w:r>
          </w:p>
          <w:p w14:paraId="10B4FC93"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uses</w:t>
            </w:r>
            <w:r w:rsidRPr="00FD1A08">
              <w:rPr>
                <w:rFonts w:cstheme="minorHAnsi"/>
                <w:b w:val="0"/>
                <w:color w:val="000000"/>
                <w:szCs w:val="28"/>
                <w:highlight w:val="white"/>
                <w:lang w:eastAsia="ja-JP"/>
              </w:rPr>
              <w:t>: actions/checkout@v2</w:t>
            </w:r>
          </w:p>
          <w:p w14:paraId="0A4A59D7"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616536B0"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name</w:t>
            </w:r>
            <w:r w:rsidRPr="00FD1A08">
              <w:rPr>
                <w:rFonts w:cstheme="minorHAnsi"/>
                <w:b w:val="0"/>
                <w:color w:val="000000"/>
                <w:szCs w:val="28"/>
                <w:highlight w:val="white"/>
                <w:lang w:eastAsia="ja-JP"/>
              </w:rPr>
              <w:t>: Create .ssh directory</w:t>
            </w:r>
          </w:p>
          <w:p w14:paraId="02EFF6E0"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run</w:t>
            </w:r>
            <w:r w:rsidRPr="00FD1A08">
              <w:rPr>
                <w:rFonts w:cstheme="minorHAnsi"/>
                <w:b w:val="0"/>
                <w:color w:val="000000"/>
                <w:szCs w:val="28"/>
                <w:highlight w:val="white"/>
                <w:lang w:eastAsia="ja-JP"/>
              </w:rPr>
              <w:t>: mkdir -p ~/.ssh</w:t>
            </w:r>
          </w:p>
          <w:p w14:paraId="4ADEA94B"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5B118BB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name</w:t>
            </w:r>
            <w:r w:rsidRPr="00FD1A08">
              <w:rPr>
                <w:rFonts w:cstheme="minorHAnsi"/>
                <w:b w:val="0"/>
                <w:color w:val="000000"/>
                <w:szCs w:val="28"/>
                <w:highlight w:val="white"/>
                <w:lang w:eastAsia="ja-JP"/>
              </w:rPr>
              <w:t>: Add EC2 Instance 1 to known_hosts</w:t>
            </w:r>
          </w:p>
          <w:p w14:paraId="4B2B05A3"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run</w:t>
            </w:r>
            <w:r w:rsidRPr="00FD1A08">
              <w:rPr>
                <w:rFonts w:cstheme="minorHAnsi"/>
                <w:b w:val="0"/>
                <w:color w:val="000000"/>
                <w:szCs w:val="28"/>
                <w:highlight w:val="white"/>
                <w:lang w:eastAsia="ja-JP"/>
              </w:rPr>
              <w:t>: ssh-keyscan -H ${{ secrets.EC2_FRONTEND_HOST_1 }} &gt;&gt; ~/.ssh/known_hosts</w:t>
            </w:r>
          </w:p>
          <w:p w14:paraId="4C842398"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04564ED8"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name</w:t>
            </w:r>
            <w:r w:rsidRPr="00FD1A08">
              <w:rPr>
                <w:rFonts w:cstheme="minorHAnsi"/>
                <w:b w:val="0"/>
                <w:color w:val="000000"/>
                <w:szCs w:val="28"/>
                <w:highlight w:val="white"/>
                <w:lang w:eastAsia="ja-JP"/>
              </w:rPr>
              <w:t>: Copy code to EC2 Instance 1</w:t>
            </w:r>
          </w:p>
          <w:p w14:paraId="7E1B7906"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env</w:t>
            </w:r>
            <w:r w:rsidRPr="00FD1A08">
              <w:rPr>
                <w:rFonts w:cstheme="minorHAnsi"/>
                <w:b w:val="0"/>
                <w:color w:val="000000"/>
                <w:szCs w:val="28"/>
                <w:highlight w:val="white"/>
                <w:lang w:eastAsia="ja-JP"/>
              </w:rPr>
              <w:t>:</w:t>
            </w:r>
          </w:p>
          <w:p w14:paraId="7EFEE319"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HOST</w:t>
            </w:r>
            <w:r w:rsidRPr="00FD1A08">
              <w:rPr>
                <w:rFonts w:cstheme="minorHAnsi"/>
                <w:b w:val="0"/>
                <w:color w:val="000000"/>
                <w:szCs w:val="28"/>
                <w:highlight w:val="white"/>
                <w:lang w:eastAsia="ja-JP"/>
              </w:rPr>
              <w:t>: ${{ secrets.EC2_FRONTEND_HOST_1 }}</w:t>
            </w:r>
          </w:p>
          <w:p w14:paraId="135B231B"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USERNAME</w:t>
            </w:r>
            <w:r w:rsidRPr="00FD1A08">
              <w:rPr>
                <w:rFonts w:cstheme="minorHAnsi"/>
                <w:b w:val="0"/>
                <w:color w:val="000000"/>
                <w:szCs w:val="28"/>
                <w:highlight w:val="white"/>
                <w:lang w:eastAsia="ja-JP"/>
              </w:rPr>
              <w:t>: ${{ secrets.EC2_USER }}</w:t>
            </w:r>
          </w:p>
          <w:p w14:paraId="2A5E8160"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KEY</w:t>
            </w:r>
            <w:r w:rsidRPr="00FD1A08">
              <w:rPr>
                <w:rFonts w:cstheme="minorHAnsi"/>
                <w:b w:val="0"/>
                <w:color w:val="000000"/>
                <w:szCs w:val="28"/>
                <w:highlight w:val="white"/>
                <w:lang w:eastAsia="ja-JP"/>
              </w:rPr>
              <w:t>: ${{ secrets.EC2_KEY }}</w:t>
            </w:r>
          </w:p>
          <w:p w14:paraId="06960D0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run</w:t>
            </w:r>
            <w:r w:rsidRPr="00FD1A08">
              <w:rPr>
                <w:rFonts w:cstheme="minorHAnsi"/>
                <w:b w:val="0"/>
                <w:color w:val="000000"/>
                <w:szCs w:val="28"/>
                <w:highlight w:val="white"/>
                <w:lang w:eastAsia="ja-JP"/>
              </w:rPr>
              <w:t>: |</w:t>
            </w:r>
          </w:p>
          <w:p w14:paraId="457F8902"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echo "$KEY" &gt; key.pem</w:t>
            </w:r>
          </w:p>
          <w:p w14:paraId="48B7F109"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chmod 600 key.pem</w:t>
            </w:r>
          </w:p>
          <w:p w14:paraId="53A6C1E8"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rsync -avz -e "ssh -i key.pem" hello-world-frontend/ $USERNAME@$HOST:/home/$USERNAME/hello-world-frontend/</w:t>
            </w:r>
          </w:p>
          <w:p w14:paraId="3F69C0BE"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rm key.pem</w:t>
            </w:r>
          </w:p>
          <w:p w14:paraId="5713FC3C"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34C06104"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name</w:t>
            </w:r>
            <w:r w:rsidRPr="00FD1A08">
              <w:rPr>
                <w:rFonts w:cstheme="minorHAnsi"/>
                <w:b w:val="0"/>
                <w:color w:val="000000"/>
                <w:szCs w:val="28"/>
                <w:highlight w:val="white"/>
                <w:lang w:eastAsia="ja-JP"/>
              </w:rPr>
              <w:t>: Add EC2 Instance 2 to known_hosts</w:t>
            </w:r>
          </w:p>
          <w:p w14:paraId="53569A6A"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lastRenderedPageBreak/>
              <w:t xml:space="preserve">        run</w:t>
            </w:r>
            <w:r w:rsidRPr="00FD1A08">
              <w:rPr>
                <w:rFonts w:cstheme="minorHAnsi"/>
                <w:b w:val="0"/>
                <w:color w:val="000000"/>
                <w:szCs w:val="28"/>
                <w:highlight w:val="white"/>
                <w:lang w:eastAsia="ja-JP"/>
              </w:rPr>
              <w:t>: ssh-keyscan -H ${{ secrets.EC2_FRONTEND_HOST_2 }} &gt;&gt; ~/.ssh/known_hosts</w:t>
            </w:r>
          </w:p>
          <w:p w14:paraId="3C6EA4A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7BB08EA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name</w:t>
            </w:r>
            <w:r w:rsidRPr="00FD1A08">
              <w:rPr>
                <w:rFonts w:cstheme="minorHAnsi"/>
                <w:b w:val="0"/>
                <w:color w:val="000000"/>
                <w:szCs w:val="28"/>
                <w:highlight w:val="white"/>
                <w:lang w:eastAsia="ja-JP"/>
              </w:rPr>
              <w:t>: Copy code to EC2 Instance 2</w:t>
            </w:r>
          </w:p>
          <w:p w14:paraId="3F5EC9DC"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env</w:t>
            </w:r>
            <w:r w:rsidRPr="00FD1A08">
              <w:rPr>
                <w:rFonts w:cstheme="minorHAnsi"/>
                <w:b w:val="0"/>
                <w:color w:val="000000"/>
                <w:szCs w:val="28"/>
                <w:highlight w:val="white"/>
                <w:lang w:eastAsia="ja-JP"/>
              </w:rPr>
              <w:t>:</w:t>
            </w:r>
          </w:p>
          <w:p w14:paraId="3272C12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HOST</w:t>
            </w:r>
            <w:r w:rsidRPr="00FD1A08">
              <w:rPr>
                <w:rFonts w:cstheme="minorHAnsi"/>
                <w:b w:val="0"/>
                <w:color w:val="000000"/>
                <w:szCs w:val="28"/>
                <w:highlight w:val="white"/>
                <w:lang w:eastAsia="ja-JP"/>
              </w:rPr>
              <w:t>: ${{ secrets.EC2_FRONTEND_HOST_2 }}</w:t>
            </w:r>
          </w:p>
          <w:p w14:paraId="7769EDC1"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USERNAME</w:t>
            </w:r>
            <w:r w:rsidRPr="00FD1A08">
              <w:rPr>
                <w:rFonts w:cstheme="minorHAnsi"/>
                <w:b w:val="0"/>
                <w:color w:val="000000"/>
                <w:szCs w:val="28"/>
                <w:highlight w:val="white"/>
                <w:lang w:eastAsia="ja-JP"/>
              </w:rPr>
              <w:t>: ${{ secrets.EC2_USER }}</w:t>
            </w:r>
          </w:p>
          <w:p w14:paraId="35D30278"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KEY</w:t>
            </w:r>
            <w:r w:rsidRPr="00FD1A08">
              <w:rPr>
                <w:rFonts w:cstheme="minorHAnsi"/>
                <w:b w:val="0"/>
                <w:color w:val="000000"/>
                <w:szCs w:val="28"/>
                <w:highlight w:val="white"/>
                <w:lang w:eastAsia="ja-JP"/>
              </w:rPr>
              <w:t>: ${{ secrets.EC2_KEY }}</w:t>
            </w:r>
          </w:p>
          <w:p w14:paraId="7B128B15"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run</w:t>
            </w:r>
            <w:r w:rsidRPr="00FD1A08">
              <w:rPr>
                <w:rFonts w:cstheme="minorHAnsi"/>
                <w:b w:val="0"/>
                <w:color w:val="000000"/>
                <w:szCs w:val="28"/>
                <w:highlight w:val="white"/>
                <w:lang w:eastAsia="ja-JP"/>
              </w:rPr>
              <w:t>: |</w:t>
            </w:r>
          </w:p>
          <w:p w14:paraId="116EAE80"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echo "$KEY" &gt; key.pem</w:t>
            </w:r>
          </w:p>
          <w:p w14:paraId="5E29205E"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chmod 600 key.pem</w:t>
            </w:r>
          </w:p>
          <w:p w14:paraId="6ACB9501"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rsync -avz -e "ssh -i key.pem" hello-world-frontend/ $USERNAME@$HOST:/home/$USERNAME/hello-world-frontend/</w:t>
            </w:r>
          </w:p>
          <w:p w14:paraId="1F2045EB"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rm key.pem</w:t>
            </w:r>
          </w:p>
          <w:p w14:paraId="34271A45"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5B2790F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test</w:t>
            </w:r>
            <w:r w:rsidRPr="00FD1A08">
              <w:rPr>
                <w:rFonts w:cstheme="minorHAnsi"/>
                <w:b w:val="0"/>
                <w:color w:val="000000"/>
                <w:szCs w:val="28"/>
                <w:highlight w:val="white"/>
                <w:lang w:eastAsia="ja-JP"/>
              </w:rPr>
              <w:t>:</w:t>
            </w:r>
          </w:p>
          <w:p w14:paraId="17F26EDD"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runs-on</w:t>
            </w:r>
            <w:r w:rsidRPr="00FD1A08">
              <w:rPr>
                <w:rFonts w:cstheme="minorHAnsi"/>
                <w:b w:val="0"/>
                <w:color w:val="000000"/>
                <w:szCs w:val="28"/>
                <w:highlight w:val="white"/>
                <w:lang w:eastAsia="ja-JP"/>
              </w:rPr>
              <w:t>: ubuntu-latest</w:t>
            </w:r>
          </w:p>
          <w:p w14:paraId="4A93E129"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needs</w:t>
            </w:r>
            <w:r w:rsidRPr="00FD1A08">
              <w:rPr>
                <w:rFonts w:cstheme="minorHAnsi"/>
                <w:b w:val="0"/>
                <w:color w:val="000000"/>
                <w:szCs w:val="28"/>
                <w:highlight w:val="white"/>
                <w:lang w:eastAsia="ja-JP"/>
              </w:rPr>
              <w:t>: copy</w:t>
            </w:r>
          </w:p>
          <w:p w14:paraId="2631C9AC"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5F1294EA"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steps</w:t>
            </w:r>
            <w:r w:rsidRPr="00FD1A08">
              <w:rPr>
                <w:rFonts w:cstheme="minorHAnsi"/>
                <w:b w:val="0"/>
                <w:color w:val="000000"/>
                <w:szCs w:val="28"/>
                <w:highlight w:val="white"/>
                <w:lang w:eastAsia="ja-JP"/>
              </w:rPr>
              <w:t>:</w:t>
            </w:r>
          </w:p>
          <w:p w14:paraId="66E7AF25"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name</w:t>
            </w:r>
            <w:r w:rsidRPr="00FD1A08">
              <w:rPr>
                <w:rFonts w:cstheme="minorHAnsi"/>
                <w:b w:val="0"/>
                <w:color w:val="000000"/>
                <w:szCs w:val="28"/>
                <w:highlight w:val="white"/>
                <w:lang w:eastAsia="ja-JP"/>
              </w:rPr>
              <w:t>: Create .ssh directory</w:t>
            </w:r>
          </w:p>
          <w:p w14:paraId="61370BFC"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run</w:t>
            </w:r>
            <w:r w:rsidRPr="00FD1A08">
              <w:rPr>
                <w:rFonts w:cstheme="minorHAnsi"/>
                <w:b w:val="0"/>
                <w:color w:val="000000"/>
                <w:szCs w:val="28"/>
                <w:highlight w:val="white"/>
                <w:lang w:eastAsia="ja-JP"/>
              </w:rPr>
              <w:t>: mkdir -p ~/.ssh</w:t>
            </w:r>
          </w:p>
          <w:p w14:paraId="17D3B1D1"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2F596EA7"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name</w:t>
            </w:r>
            <w:r w:rsidRPr="00FD1A08">
              <w:rPr>
                <w:rFonts w:cstheme="minorHAnsi"/>
                <w:b w:val="0"/>
                <w:color w:val="000000"/>
                <w:szCs w:val="28"/>
                <w:highlight w:val="white"/>
                <w:lang w:eastAsia="ja-JP"/>
              </w:rPr>
              <w:t>: Add EC2 Instance 1 to known_hosts</w:t>
            </w:r>
          </w:p>
          <w:p w14:paraId="14F6BA56"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run</w:t>
            </w:r>
            <w:r w:rsidRPr="00FD1A08">
              <w:rPr>
                <w:rFonts w:cstheme="minorHAnsi"/>
                <w:b w:val="0"/>
                <w:color w:val="000000"/>
                <w:szCs w:val="28"/>
                <w:highlight w:val="white"/>
                <w:lang w:eastAsia="ja-JP"/>
              </w:rPr>
              <w:t>: ssh-keyscan -H ${{ secrets.EC2_FRONTEND_HOST_1 }} &gt;&gt; ~/.ssh/known_hosts</w:t>
            </w:r>
          </w:p>
          <w:p w14:paraId="58573B86"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25936C0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name</w:t>
            </w:r>
            <w:r w:rsidRPr="00FD1A08">
              <w:rPr>
                <w:rFonts w:cstheme="minorHAnsi"/>
                <w:b w:val="0"/>
                <w:color w:val="000000"/>
                <w:szCs w:val="28"/>
                <w:highlight w:val="white"/>
                <w:lang w:eastAsia="ja-JP"/>
              </w:rPr>
              <w:t>: Test on EC2 Instance 1</w:t>
            </w:r>
          </w:p>
          <w:p w14:paraId="23A52FE7"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env</w:t>
            </w:r>
            <w:r w:rsidRPr="00FD1A08">
              <w:rPr>
                <w:rFonts w:cstheme="minorHAnsi"/>
                <w:b w:val="0"/>
                <w:color w:val="000000"/>
                <w:szCs w:val="28"/>
                <w:highlight w:val="white"/>
                <w:lang w:eastAsia="ja-JP"/>
              </w:rPr>
              <w:t>:</w:t>
            </w:r>
          </w:p>
          <w:p w14:paraId="132B6A17"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HOST</w:t>
            </w:r>
            <w:r w:rsidRPr="00FD1A08">
              <w:rPr>
                <w:rFonts w:cstheme="minorHAnsi"/>
                <w:b w:val="0"/>
                <w:color w:val="000000"/>
                <w:szCs w:val="28"/>
                <w:highlight w:val="white"/>
                <w:lang w:eastAsia="ja-JP"/>
              </w:rPr>
              <w:t>: ${{ secrets.EC2_FRONTEND_HOST_1 }}</w:t>
            </w:r>
          </w:p>
          <w:p w14:paraId="0391BE8A"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USERNAME</w:t>
            </w:r>
            <w:r w:rsidRPr="00FD1A08">
              <w:rPr>
                <w:rFonts w:cstheme="minorHAnsi"/>
                <w:b w:val="0"/>
                <w:color w:val="000000"/>
                <w:szCs w:val="28"/>
                <w:highlight w:val="white"/>
                <w:lang w:eastAsia="ja-JP"/>
              </w:rPr>
              <w:t>: ${{ secrets.EC2_USER }}</w:t>
            </w:r>
          </w:p>
          <w:p w14:paraId="094760D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KEY</w:t>
            </w:r>
            <w:r w:rsidRPr="00FD1A08">
              <w:rPr>
                <w:rFonts w:cstheme="minorHAnsi"/>
                <w:b w:val="0"/>
                <w:color w:val="000000"/>
                <w:szCs w:val="28"/>
                <w:highlight w:val="white"/>
                <w:lang w:eastAsia="ja-JP"/>
              </w:rPr>
              <w:t>: ${{ secrets.EC2_KEY }}</w:t>
            </w:r>
          </w:p>
          <w:p w14:paraId="125BE8FC"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run</w:t>
            </w:r>
            <w:r w:rsidRPr="00FD1A08">
              <w:rPr>
                <w:rFonts w:cstheme="minorHAnsi"/>
                <w:b w:val="0"/>
                <w:color w:val="000000"/>
                <w:szCs w:val="28"/>
                <w:highlight w:val="white"/>
                <w:lang w:eastAsia="ja-JP"/>
              </w:rPr>
              <w:t>: |</w:t>
            </w:r>
          </w:p>
          <w:p w14:paraId="6B05D832"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echo "$KEY" &gt; key.pem</w:t>
            </w:r>
          </w:p>
          <w:p w14:paraId="5A43EF66"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chmod 600 key.pem</w:t>
            </w:r>
          </w:p>
          <w:p w14:paraId="7B43F1FF"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ssh -i key.pem $USERNAME@$HOST "curl -fsSL https://rpm.nodesource.com/setup_20.x | sudo bash -"</w:t>
            </w:r>
          </w:p>
          <w:p w14:paraId="78A7AA96"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ssh -i key.pem $USERNAME@$HOST "sudo yum install -y nodejs"</w:t>
            </w:r>
          </w:p>
          <w:p w14:paraId="53482C82"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lastRenderedPageBreak/>
              <w:t xml:space="preserve">          ssh -i key.pem $USERNAME@$HOST "mkdir -p /home/$USERNAME/hello-world-frontend"</w:t>
            </w:r>
          </w:p>
          <w:p w14:paraId="12E06659"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ssh -i key.pem $USERNAME@$HOST "cd /home/$USERNAME/hello-world-frontend &amp;&amp; npm install"</w:t>
            </w:r>
          </w:p>
          <w:p w14:paraId="45C3261E"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ssh -i key.pem $USERNAME@$HOST "cd /home/$USERNAME/hello-world-frontend &amp;&amp; npm test -- --watchAll=false"</w:t>
            </w:r>
          </w:p>
          <w:p w14:paraId="6A9A392B"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rm key.pem</w:t>
            </w:r>
          </w:p>
          <w:p w14:paraId="39901285"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6723415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name</w:t>
            </w:r>
            <w:r w:rsidRPr="00FD1A08">
              <w:rPr>
                <w:rFonts w:cstheme="minorHAnsi"/>
                <w:b w:val="0"/>
                <w:color w:val="000000"/>
                <w:szCs w:val="28"/>
                <w:highlight w:val="white"/>
                <w:lang w:eastAsia="ja-JP"/>
              </w:rPr>
              <w:t>: Add EC2 Instance 2 to known_hosts</w:t>
            </w:r>
          </w:p>
          <w:p w14:paraId="4E8FB72C"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run</w:t>
            </w:r>
            <w:r w:rsidRPr="00FD1A08">
              <w:rPr>
                <w:rFonts w:cstheme="minorHAnsi"/>
                <w:b w:val="0"/>
                <w:color w:val="000000"/>
                <w:szCs w:val="28"/>
                <w:highlight w:val="white"/>
                <w:lang w:eastAsia="ja-JP"/>
              </w:rPr>
              <w:t>: ssh-keyscan -H ${{ secrets.EC2_FRONTEND_HOST_2 }} &gt;&gt; ~/.ssh/known_hosts</w:t>
            </w:r>
          </w:p>
          <w:p w14:paraId="7A72EEC5"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263EE8F7"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name</w:t>
            </w:r>
            <w:r w:rsidRPr="00FD1A08">
              <w:rPr>
                <w:rFonts w:cstheme="minorHAnsi"/>
                <w:b w:val="0"/>
                <w:color w:val="000000"/>
                <w:szCs w:val="28"/>
                <w:highlight w:val="white"/>
                <w:lang w:eastAsia="ja-JP"/>
              </w:rPr>
              <w:t>: Test on EC2 Instance 2</w:t>
            </w:r>
          </w:p>
          <w:p w14:paraId="567C06B3"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env</w:t>
            </w:r>
            <w:r w:rsidRPr="00FD1A08">
              <w:rPr>
                <w:rFonts w:cstheme="minorHAnsi"/>
                <w:b w:val="0"/>
                <w:color w:val="000000"/>
                <w:szCs w:val="28"/>
                <w:highlight w:val="white"/>
                <w:lang w:eastAsia="ja-JP"/>
              </w:rPr>
              <w:t>:</w:t>
            </w:r>
          </w:p>
          <w:p w14:paraId="6F19D8F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HOST</w:t>
            </w:r>
            <w:r w:rsidRPr="00FD1A08">
              <w:rPr>
                <w:rFonts w:cstheme="minorHAnsi"/>
                <w:b w:val="0"/>
                <w:color w:val="000000"/>
                <w:szCs w:val="28"/>
                <w:highlight w:val="white"/>
                <w:lang w:eastAsia="ja-JP"/>
              </w:rPr>
              <w:t>: ${{ secrets.EC2_FRONTEND_HOST_2 }}</w:t>
            </w:r>
          </w:p>
          <w:p w14:paraId="4DA66B8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USERNAME</w:t>
            </w:r>
            <w:r w:rsidRPr="00FD1A08">
              <w:rPr>
                <w:rFonts w:cstheme="minorHAnsi"/>
                <w:b w:val="0"/>
                <w:color w:val="000000"/>
                <w:szCs w:val="28"/>
                <w:highlight w:val="white"/>
                <w:lang w:eastAsia="ja-JP"/>
              </w:rPr>
              <w:t>: ${{ secrets.EC2_USER }}</w:t>
            </w:r>
          </w:p>
          <w:p w14:paraId="0478F3F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KEY</w:t>
            </w:r>
            <w:r w:rsidRPr="00FD1A08">
              <w:rPr>
                <w:rFonts w:cstheme="minorHAnsi"/>
                <w:b w:val="0"/>
                <w:color w:val="000000"/>
                <w:szCs w:val="28"/>
                <w:highlight w:val="white"/>
                <w:lang w:eastAsia="ja-JP"/>
              </w:rPr>
              <w:t>: ${{ secrets.EC2_KEY }}</w:t>
            </w:r>
          </w:p>
          <w:p w14:paraId="2F34FCBD"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run</w:t>
            </w:r>
            <w:r w:rsidRPr="00FD1A08">
              <w:rPr>
                <w:rFonts w:cstheme="minorHAnsi"/>
                <w:b w:val="0"/>
                <w:color w:val="000000"/>
                <w:szCs w:val="28"/>
                <w:highlight w:val="white"/>
                <w:lang w:eastAsia="ja-JP"/>
              </w:rPr>
              <w:t>: |</w:t>
            </w:r>
          </w:p>
          <w:p w14:paraId="1ED0B19C"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echo "$KEY" &gt; key.pem</w:t>
            </w:r>
          </w:p>
          <w:p w14:paraId="473A6412"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chmod 600 key.pem</w:t>
            </w:r>
          </w:p>
          <w:p w14:paraId="261DDB6F"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ssh -i key.pem $USERNAME@$HOST "curl -fsSL https://rpm.nodesource.com/setup_20.x | sudo bash -"</w:t>
            </w:r>
          </w:p>
          <w:p w14:paraId="62780372"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ssh -i key.pem $USERNAME@$HOST "sudo yum install -y nodejs"</w:t>
            </w:r>
          </w:p>
          <w:p w14:paraId="31290940"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ssh -i key.pem $USERNAME@$HOST "mkdir -p /home/$USERNAME/hello-world-frontend"</w:t>
            </w:r>
          </w:p>
          <w:p w14:paraId="0E54B81E"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ssh -i key.pem $USERNAME@$HOST "cd /home/$USERNAME/hello-world-frontend &amp;&amp; npm install"</w:t>
            </w:r>
          </w:p>
          <w:p w14:paraId="6327FE89"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ssh -i key.pem $USERNAME@$HOST "cd /home/$USERNAME/hello-world-frontend &amp;&amp; npm test -- --watchAll=false"</w:t>
            </w:r>
          </w:p>
          <w:p w14:paraId="105CAAFC"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rm key.pem</w:t>
            </w:r>
          </w:p>
          <w:p w14:paraId="4E183786"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1216EF71"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build</w:t>
            </w:r>
            <w:r w:rsidRPr="00FD1A08">
              <w:rPr>
                <w:rFonts w:cstheme="minorHAnsi"/>
                <w:b w:val="0"/>
                <w:color w:val="000000"/>
                <w:szCs w:val="28"/>
                <w:highlight w:val="white"/>
                <w:lang w:eastAsia="ja-JP"/>
              </w:rPr>
              <w:t>:</w:t>
            </w:r>
          </w:p>
          <w:p w14:paraId="14EC7AC6"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runs-on</w:t>
            </w:r>
            <w:r w:rsidRPr="00FD1A08">
              <w:rPr>
                <w:rFonts w:cstheme="minorHAnsi"/>
                <w:b w:val="0"/>
                <w:color w:val="000000"/>
                <w:szCs w:val="28"/>
                <w:highlight w:val="white"/>
                <w:lang w:eastAsia="ja-JP"/>
              </w:rPr>
              <w:t>: ubuntu-latest</w:t>
            </w:r>
          </w:p>
          <w:p w14:paraId="4F2EC4A9"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needs</w:t>
            </w:r>
            <w:r w:rsidRPr="00FD1A08">
              <w:rPr>
                <w:rFonts w:cstheme="minorHAnsi"/>
                <w:b w:val="0"/>
                <w:color w:val="000000"/>
                <w:szCs w:val="28"/>
                <w:highlight w:val="white"/>
                <w:lang w:eastAsia="ja-JP"/>
              </w:rPr>
              <w:t>: test</w:t>
            </w:r>
          </w:p>
          <w:p w14:paraId="503B7337"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13BFED6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steps</w:t>
            </w:r>
            <w:r w:rsidRPr="00FD1A08">
              <w:rPr>
                <w:rFonts w:cstheme="minorHAnsi"/>
                <w:b w:val="0"/>
                <w:color w:val="000000"/>
                <w:szCs w:val="28"/>
                <w:highlight w:val="white"/>
                <w:lang w:eastAsia="ja-JP"/>
              </w:rPr>
              <w:t>:</w:t>
            </w:r>
          </w:p>
          <w:p w14:paraId="450476B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name</w:t>
            </w:r>
            <w:r w:rsidRPr="00FD1A08">
              <w:rPr>
                <w:rFonts w:cstheme="minorHAnsi"/>
                <w:b w:val="0"/>
                <w:color w:val="000000"/>
                <w:szCs w:val="28"/>
                <w:highlight w:val="white"/>
                <w:lang w:eastAsia="ja-JP"/>
              </w:rPr>
              <w:t>: Create .ssh directory</w:t>
            </w:r>
          </w:p>
          <w:p w14:paraId="574C326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run</w:t>
            </w:r>
            <w:r w:rsidRPr="00FD1A08">
              <w:rPr>
                <w:rFonts w:cstheme="minorHAnsi"/>
                <w:b w:val="0"/>
                <w:color w:val="000000"/>
                <w:szCs w:val="28"/>
                <w:highlight w:val="white"/>
                <w:lang w:eastAsia="ja-JP"/>
              </w:rPr>
              <w:t>: mkdir -p ~/.ssh</w:t>
            </w:r>
          </w:p>
          <w:p w14:paraId="2137BD3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7263C318"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name</w:t>
            </w:r>
            <w:r w:rsidRPr="00FD1A08">
              <w:rPr>
                <w:rFonts w:cstheme="minorHAnsi"/>
                <w:b w:val="0"/>
                <w:color w:val="000000"/>
                <w:szCs w:val="28"/>
                <w:highlight w:val="white"/>
                <w:lang w:eastAsia="ja-JP"/>
              </w:rPr>
              <w:t>: Add EC2 Instance 1 to known_hosts</w:t>
            </w:r>
          </w:p>
          <w:p w14:paraId="78406C2C"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run</w:t>
            </w:r>
            <w:r w:rsidRPr="00FD1A08">
              <w:rPr>
                <w:rFonts w:cstheme="minorHAnsi"/>
                <w:b w:val="0"/>
                <w:color w:val="000000"/>
                <w:szCs w:val="28"/>
                <w:highlight w:val="white"/>
                <w:lang w:eastAsia="ja-JP"/>
              </w:rPr>
              <w:t>: ssh-keyscan -H ${{ secrets.EC2_FRONTEND_HOST_1 }} &gt;&gt; ~/.ssh/known_hosts</w:t>
            </w:r>
          </w:p>
          <w:p w14:paraId="5A82C8F2"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6663DA95"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name</w:t>
            </w:r>
            <w:r w:rsidRPr="00FD1A08">
              <w:rPr>
                <w:rFonts w:cstheme="minorHAnsi"/>
                <w:b w:val="0"/>
                <w:color w:val="000000"/>
                <w:szCs w:val="28"/>
                <w:highlight w:val="white"/>
                <w:lang w:eastAsia="ja-JP"/>
              </w:rPr>
              <w:t>: Build on EC2 Instance 1</w:t>
            </w:r>
          </w:p>
          <w:p w14:paraId="1FC56AD6"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env</w:t>
            </w:r>
            <w:r w:rsidRPr="00FD1A08">
              <w:rPr>
                <w:rFonts w:cstheme="minorHAnsi"/>
                <w:b w:val="0"/>
                <w:color w:val="000000"/>
                <w:szCs w:val="28"/>
                <w:highlight w:val="white"/>
                <w:lang w:eastAsia="ja-JP"/>
              </w:rPr>
              <w:t>:</w:t>
            </w:r>
          </w:p>
          <w:p w14:paraId="73A04C03"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HOST</w:t>
            </w:r>
            <w:r w:rsidRPr="00FD1A08">
              <w:rPr>
                <w:rFonts w:cstheme="minorHAnsi"/>
                <w:b w:val="0"/>
                <w:color w:val="000000"/>
                <w:szCs w:val="28"/>
                <w:highlight w:val="white"/>
                <w:lang w:eastAsia="ja-JP"/>
              </w:rPr>
              <w:t>: ${{ secrets.EC2_FRONTEND_HOST_1 }}</w:t>
            </w:r>
          </w:p>
          <w:p w14:paraId="6790F8BD"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USERNAME</w:t>
            </w:r>
            <w:r w:rsidRPr="00FD1A08">
              <w:rPr>
                <w:rFonts w:cstheme="minorHAnsi"/>
                <w:b w:val="0"/>
                <w:color w:val="000000"/>
                <w:szCs w:val="28"/>
                <w:highlight w:val="white"/>
                <w:lang w:eastAsia="ja-JP"/>
              </w:rPr>
              <w:t>: ${{ secrets.EC2_USER }}</w:t>
            </w:r>
          </w:p>
          <w:p w14:paraId="3FA348F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KEY</w:t>
            </w:r>
            <w:r w:rsidRPr="00FD1A08">
              <w:rPr>
                <w:rFonts w:cstheme="minorHAnsi"/>
                <w:b w:val="0"/>
                <w:color w:val="000000"/>
                <w:szCs w:val="28"/>
                <w:highlight w:val="white"/>
                <w:lang w:eastAsia="ja-JP"/>
              </w:rPr>
              <w:t>: ${{ secrets.EC2_KEY }}</w:t>
            </w:r>
          </w:p>
          <w:p w14:paraId="76342C69"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run</w:t>
            </w:r>
            <w:r w:rsidRPr="00FD1A08">
              <w:rPr>
                <w:rFonts w:cstheme="minorHAnsi"/>
                <w:b w:val="0"/>
                <w:color w:val="000000"/>
                <w:szCs w:val="28"/>
                <w:highlight w:val="white"/>
                <w:lang w:eastAsia="ja-JP"/>
              </w:rPr>
              <w:t>: |</w:t>
            </w:r>
          </w:p>
          <w:p w14:paraId="4A98A6D0"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echo "$KEY" &gt; key.pem</w:t>
            </w:r>
          </w:p>
          <w:p w14:paraId="5D445E57"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chmod 600 key.pem</w:t>
            </w:r>
          </w:p>
          <w:p w14:paraId="22E41536"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ssh -i key.pem $USERNAME@$HOST "cd /home/$USERNAME/hello-world-frontend &amp;&amp; npm run build"</w:t>
            </w:r>
          </w:p>
          <w:p w14:paraId="230E77C9"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rm key.pem</w:t>
            </w:r>
          </w:p>
          <w:p w14:paraId="7D161236"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52C5AAA9"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name</w:t>
            </w:r>
            <w:r w:rsidRPr="00FD1A08">
              <w:rPr>
                <w:rFonts w:cstheme="minorHAnsi"/>
                <w:b w:val="0"/>
                <w:color w:val="000000"/>
                <w:szCs w:val="28"/>
                <w:highlight w:val="white"/>
                <w:lang w:eastAsia="ja-JP"/>
              </w:rPr>
              <w:t>: Add EC2 Instance 2 to known_hosts</w:t>
            </w:r>
          </w:p>
          <w:p w14:paraId="0430F7C8"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run</w:t>
            </w:r>
            <w:r w:rsidRPr="00FD1A08">
              <w:rPr>
                <w:rFonts w:cstheme="minorHAnsi"/>
                <w:b w:val="0"/>
                <w:color w:val="000000"/>
                <w:szCs w:val="28"/>
                <w:highlight w:val="white"/>
                <w:lang w:eastAsia="ja-JP"/>
              </w:rPr>
              <w:t>: ssh-keyscan -H ${{ secrets.EC2_FRONTEND_HOST_2 }} &gt;&gt; ~/.ssh/known_hosts</w:t>
            </w:r>
          </w:p>
          <w:p w14:paraId="659E53B9"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05FED686"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name</w:t>
            </w:r>
            <w:r w:rsidRPr="00FD1A08">
              <w:rPr>
                <w:rFonts w:cstheme="minorHAnsi"/>
                <w:b w:val="0"/>
                <w:color w:val="000000"/>
                <w:szCs w:val="28"/>
                <w:highlight w:val="white"/>
                <w:lang w:eastAsia="ja-JP"/>
              </w:rPr>
              <w:t>: Build on EC2 Instance 2</w:t>
            </w:r>
          </w:p>
          <w:p w14:paraId="1C787EE4"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env</w:t>
            </w:r>
            <w:r w:rsidRPr="00FD1A08">
              <w:rPr>
                <w:rFonts w:cstheme="minorHAnsi"/>
                <w:b w:val="0"/>
                <w:color w:val="000000"/>
                <w:szCs w:val="28"/>
                <w:highlight w:val="white"/>
                <w:lang w:eastAsia="ja-JP"/>
              </w:rPr>
              <w:t>:</w:t>
            </w:r>
          </w:p>
          <w:p w14:paraId="55A8AAB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HOST</w:t>
            </w:r>
            <w:r w:rsidRPr="00FD1A08">
              <w:rPr>
                <w:rFonts w:cstheme="minorHAnsi"/>
                <w:b w:val="0"/>
                <w:color w:val="000000"/>
                <w:szCs w:val="28"/>
                <w:highlight w:val="white"/>
                <w:lang w:eastAsia="ja-JP"/>
              </w:rPr>
              <w:t>: ${{ secrets.EC2_FRONTEND_HOST_2 }}</w:t>
            </w:r>
          </w:p>
          <w:p w14:paraId="42AB4AE3"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USERNAME</w:t>
            </w:r>
            <w:r w:rsidRPr="00FD1A08">
              <w:rPr>
                <w:rFonts w:cstheme="minorHAnsi"/>
                <w:b w:val="0"/>
                <w:color w:val="000000"/>
                <w:szCs w:val="28"/>
                <w:highlight w:val="white"/>
                <w:lang w:eastAsia="ja-JP"/>
              </w:rPr>
              <w:t>: ${{ secrets.EC2_USER }}</w:t>
            </w:r>
          </w:p>
          <w:p w14:paraId="4064B6B7"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KEY</w:t>
            </w:r>
            <w:r w:rsidRPr="00FD1A08">
              <w:rPr>
                <w:rFonts w:cstheme="minorHAnsi"/>
                <w:b w:val="0"/>
                <w:color w:val="000000"/>
                <w:szCs w:val="28"/>
                <w:highlight w:val="white"/>
                <w:lang w:eastAsia="ja-JP"/>
              </w:rPr>
              <w:t>: ${{ secrets.EC2_KEY }}</w:t>
            </w:r>
          </w:p>
          <w:p w14:paraId="72C2528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run</w:t>
            </w:r>
            <w:r w:rsidRPr="00FD1A08">
              <w:rPr>
                <w:rFonts w:cstheme="minorHAnsi"/>
                <w:b w:val="0"/>
                <w:color w:val="000000"/>
                <w:szCs w:val="28"/>
                <w:highlight w:val="white"/>
                <w:lang w:eastAsia="ja-JP"/>
              </w:rPr>
              <w:t>: |</w:t>
            </w:r>
          </w:p>
          <w:p w14:paraId="23E62E1D"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echo "$KEY" &gt; key.pem</w:t>
            </w:r>
          </w:p>
          <w:p w14:paraId="5083D33E"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chmod 600 key.pem</w:t>
            </w:r>
          </w:p>
          <w:p w14:paraId="6C4BE104"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ssh -i key.pem $USERNAME@$HOST "cd /home/$USERNAME/hello-world-frontend &amp;&amp; npm run build"</w:t>
            </w:r>
          </w:p>
          <w:p w14:paraId="36043B15"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rm key.pem</w:t>
            </w:r>
          </w:p>
          <w:p w14:paraId="5B5B6C5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5D5946E3"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deploy</w:t>
            </w:r>
            <w:r w:rsidRPr="00FD1A08">
              <w:rPr>
                <w:rFonts w:cstheme="minorHAnsi"/>
                <w:b w:val="0"/>
                <w:color w:val="000000"/>
                <w:szCs w:val="28"/>
                <w:highlight w:val="white"/>
                <w:lang w:eastAsia="ja-JP"/>
              </w:rPr>
              <w:t>:</w:t>
            </w:r>
          </w:p>
          <w:p w14:paraId="45014C27"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runs-on</w:t>
            </w:r>
            <w:r w:rsidRPr="00FD1A08">
              <w:rPr>
                <w:rFonts w:cstheme="minorHAnsi"/>
                <w:b w:val="0"/>
                <w:color w:val="000000"/>
                <w:szCs w:val="28"/>
                <w:highlight w:val="white"/>
                <w:lang w:eastAsia="ja-JP"/>
              </w:rPr>
              <w:t>: ubuntu-latest</w:t>
            </w:r>
          </w:p>
          <w:p w14:paraId="5DD35E44"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needs</w:t>
            </w:r>
            <w:r w:rsidRPr="00FD1A08">
              <w:rPr>
                <w:rFonts w:cstheme="minorHAnsi"/>
                <w:b w:val="0"/>
                <w:color w:val="000000"/>
                <w:szCs w:val="28"/>
                <w:highlight w:val="white"/>
                <w:lang w:eastAsia="ja-JP"/>
              </w:rPr>
              <w:t>: build</w:t>
            </w:r>
          </w:p>
          <w:p w14:paraId="10D43857"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388208B8"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steps</w:t>
            </w:r>
            <w:r w:rsidRPr="00FD1A08">
              <w:rPr>
                <w:rFonts w:cstheme="minorHAnsi"/>
                <w:b w:val="0"/>
                <w:color w:val="000000"/>
                <w:szCs w:val="28"/>
                <w:highlight w:val="white"/>
                <w:lang w:eastAsia="ja-JP"/>
              </w:rPr>
              <w:t>:</w:t>
            </w:r>
          </w:p>
          <w:p w14:paraId="6F954DA3"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name</w:t>
            </w:r>
            <w:r w:rsidRPr="00FD1A08">
              <w:rPr>
                <w:rFonts w:cstheme="minorHAnsi"/>
                <w:b w:val="0"/>
                <w:color w:val="000000"/>
                <w:szCs w:val="28"/>
                <w:highlight w:val="white"/>
                <w:lang w:eastAsia="ja-JP"/>
              </w:rPr>
              <w:t>: Create .ssh directory</w:t>
            </w:r>
          </w:p>
          <w:p w14:paraId="4DD05B67"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lastRenderedPageBreak/>
              <w:t xml:space="preserve">        run</w:t>
            </w:r>
            <w:r w:rsidRPr="00FD1A08">
              <w:rPr>
                <w:rFonts w:cstheme="minorHAnsi"/>
                <w:b w:val="0"/>
                <w:color w:val="000000"/>
                <w:szCs w:val="28"/>
                <w:highlight w:val="white"/>
                <w:lang w:eastAsia="ja-JP"/>
              </w:rPr>
              <w:t>: mkdir -p ~/.ssh</w:t>
            </w:r>
          </w:p>
          <w:p w14:paraId="4D4F5B8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787827F4"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name</w:t>
            </w:r>
            <w:r w:rsidRPr="00FD1A08">
              <w:rPr>
                <w:rFonts w:cstheme="minorHAnsi"/>
                <w:b w:val="0"/>
                <w:color w:val="000000"/>
                <w:szCs w:val="28"/>
                <w:highlight w:val="white"/>
                <w:lang w:eastAsia="ja-JP"/>
              </w:rPr>
              <w:t>: Add EC2 Instance 1 to known_hosts</w:t>
            </w:r>
          </w:p>
          <w:p w14:paraId="34A1C5E2"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run</w:t>
            </w:r>
            <w:r w:rsidRPr="00FD1A08">
              <w:rPr>
                <w:rFonts w:cstheme="minorHAnsi"/>
                <w:b w:val="0"/>
                <w:color w:val="000000"/>
                <w:szCs w:val="28"/>
                <w:highlight w:val="white"/>
                <w:lang w:eastAsia="ja-JP"/>
              </w:rPr>
              <w:t>: ssh-keyscan -H ${{ secrets.EC2_FRONTEND_HOST_1 }} &gt;&gt; ~/.ssh/known_hosts</w:t>
            </w:r>
          </w:p>
          <w:p w14:paraId="3D314DE3"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2785CEB0"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name</w:t>
            </w:r>
            <w:r w:rsidRPr="00FD1A08">
              <w:rPr>
                <w:rFonts w:cstheme="minorHAnsi"/>
                <w:b w:val="0"/>
                <w:color w:val="000000"/>
                <w:szCs w:val="28"/>
                <w:highlight w:val="white"/>
                <w:lang w:eastAsia="ja-JP"/>
              </w:rPr>
              <w:t>: Deploy to EC2 Instance 1</w:t>
            </w:r>
          </w:p>
          <w:p w14:paraId="53570BE1"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env</w:t>
            </w:r>
            <w:r w:rsidRPr="00FD1A08">
              <w:rPr>
                <w:rFonts w:cstheme="minorHAnsi"/>
                <w:b w:val="0"/>
                <w:color w:val="000000"/>
                <w:szCs w:val="28"/>
                <w:highlight w:val="white"/>
                <w:lang w:eastAsia="ja-JP"/>
              </w:rPr>
              <w:t>:</w:t>
            </w:r>
          </w:p>
          <w:p w14:paraId="4D6F9DB0"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HOST</w:t>
            </w:r>
            <w:r w:rsidRPr="00FD1A08">
              <w:rPr>
                <w:rFonts w:cstheme="minorHAnsi"/>
                <w:b w:val="0"/>
                <w:color w:val="000000"/>
                <w:szCs w:val="28"/>
                <w:highlight w:val="white"/>
                <w:lang w:eastAsia="ja-JP"/>
              </w:rPr>
              <w:t>: ${{ secrets.EC2_FRONTEND_HOST_1 }}</w:t>
            </w:r>
          </w:p>
          <w:p w14:paraId="4E0158C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USERNAME</w:t>
            </w:r>
            <w:r w:rsidRPr="00FD1A08">
              <w:rPr>
                <w:rFonts w:cstheme="minorHAnsi"/>
                <w:b w:val="0"/>
                <w:color w:val="000000"/>
                <w:szCs w:val="28"/>
                <w:highlight w:val="white"/>
                <w:lang w:eastAsia="ja-JP"/>
              </w:rPr>
              <w:t>: ${{ secrets.EC2_USER }}</w:t>
            </w:r>
          </w:p>
          <w:p w14:paraId="24B8B7F2"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KEY</w:t>
            </w:r>
            <w:r w:rsidRPr="00FD1A08">
              <w:rPr>
                <w:rFonts w:cstheme="minorHAnsi"/>
                <w:b w:val="0"/>
                <w:color w:val="000000"/>
                <w:szCs w:val="28"/>
                <w:highlight w:val="white"/>
                <w:lang w:eastAsia="ja-JP"/>
              </w:rPr>
              <w:t>: ${{ secrets.EC2_KEY }}</w:t>
            </w:r>
          </w:p>
          <w:p w14:paraId="5D7581F9"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run</w:t>
            </w:r>
            <w:r w:rsidRPr="00FD1A08">
              <w:rPr>
                <w:rFonts w:cstheme="minorHAnsi"/>
                <w:b w:val="0"/>
                <w:color w:val="000000"/>
                <w:szCs w:val="28"/>
                <w:highlight w:val="white"/>
                <w:lang w:eastAsia="ja-JP"/>
              </w:rPr>
              <w:t>: |</w:t>
            </w:r>
          </w:p>
          <w:p w14:paraId="00081D1B"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echo "$KEY" &gt; key.pem</w:t>
            </w:r>
          </w:p>
          <w:p w14:paraId="52513AA6"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chmod 600 key.pem</w:t>
            </w:r>
          </w:p>
          <w:p w14:paraId="1143C1BC"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ssh -i key.pem $USERNAME@$HOST "sudo cp -r /home/$USERNAME/hello-world-frontend/build/* /usr/share/nginx/html/ &amp;&amp; sudo systemctl restart nginx"</w:t>
            </w:r>
          </w:p>
          <w:p w14:paraId="6F6BF8B9"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rm key.pem</w:t>
            </w:r>
          </w:p>
          <w:p w14:paraId="1C31D096"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3E1BDC3D"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name</w:t>
            </w:r>
            <w:r w:rsidRPr="00FD1A08">
              <w:rPr>
                <w:rFonts w:cstheme="minorHAnsi"/>
                <w:b w:val="0"/>
                <w:color w:val="000000"/>
                <w:szCs w:val="28"/>
                <w:highlight w:val="white"/>
                <w:lang w:eastAsia="ja-JP"/>
              </w:rPr>
              <w:t>: Add EC2 Instance 2 to known_hosts</w:t>
            </w:r>
          </w:p>
          <w:p w14:paraId="4DDCF084"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run</w:t>
            </w:r>
            <w:r w:rsidRPr="00FD1A08">
              <w:rPr>
                <w:rFonts w:cstheme="minorHAnsi"/>
                <w:b w:val="0"/>
                <w:color w:val="000000"/>
                <w:szCs w:val="28"/>
                <w:highlight w:val="white"/>
                <w:lang w:eastAsia="ja-JP"/>
              </w:rPr>
              <w:t>: ssh-keyscan -H ${{ secrets.EC2_FRONTEND_HOST_2 }} &gt;&gt; ~/.ssh/known_hosts</w:t>
            </w:r>
          </w:p>
          <w:p w14:paraId="3003E86C"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20F8435D"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name</w:t>
            </w:r>
            <w:r w:rsidRPr="00FD1A08">
              <w:rPr>
                <w:rFonts w:cstheme="minorHAnsi"/>
                <w:b w:val="0"/>
                <w:color w:val="000000"/>
                <w:szCs w:val="28"/>
                <w:highlight w:val="white"/>
                <w:lang w:eastAsia="ja-JP"/>
              </w:rPr>
              <w:t>: Deploy to EC2 Instance 2</w:t>
            </w:r>
          </w:p>
          <w:p w14:paraId="6F3D0F3D"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env</w:t>
            </w:r>
            <w:r w:rsidRPr="00FD1A08">
              <w:rPr>
                <w:rFonts w:cstheme="minorHAnsi"/>
                <w:b w:val="0"/>
                <w:color w:val="000000"/>
                <w:szCs w:val="28"/>
                <w:highlight w:val="white"/>
                <w:lang w:eastAsia="ja-JP"/>
              </w:rPr>
              <w:t>:</w:t>
            </w:r>
          </w:p>
          <w:p w14:paraId="147E89C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HOST</w:t>
            </w:r>
            <w:r w:rsidRPr="00FD1A08">
              <w:rPr>
                <w:rFonts w:cstheme="minorHAnsi"/>
                <w:b w:val="0"/>
                <w:color w:val="000000"/>
                <w:szCs w:val="28"/>
                <w:highlight w:val="white"/>
                <w:lang w:eastAsia="ja-JP"/>
              </w:rPr>
              <w:t>: ${{ secrets.EC2_FRONTEND_HOST_2 }}</w:t>
            </w:r>
          </w:p>
          <w:p w14:paraId="55795404"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USERNAME</w:t>
            </w:r>
            <w:r w:rsidRPr="00FD1A08">
              <w:rPr>
                <w:rFonts w:cstheme="minorHAnsi"/>
                <w:b w:val="0"/>
                <w:color w:val="000000"/>
                <w:szCs w:val="28"/>
                <w:highlight w:val="white"/>
                <w:lang w:eastAsia="ja-JP"/>
              </w:rPr>
              <w:t>: ${{ secrets.EC2_USER }}</w:t>
            </w:r>
          </w:p>
          <w:p w14:paraId="2A98EF6D"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KEY</w:t>
            </w:r>
            <w:r w:rsidRPr="00FD1A08">
              <w:rPr>
                <w:rFonts w:cstheme="minorHAnsi"/>
                <w:b w:val="0"/>
                <w:color w:val="000000"/>
                <w:szCs w:val="28"/>
                <w:highlight w:val="white"/>
                <w:lang w:eastAsia="ja-JP"/>
              </w:rPr>
              <w:t>: ${{ secrets.EC2_KEY }}</w:t>
            </w:r>
          </w:p>
          <w:p w14:paraId="4825F77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run</w:t>
            </w:r>
            <w:r w:rsidRPr="00FD1A08">
              <w:rPr>
                <w:rFonts w:cstheme="minorHAnsi"/>
                <w:b w:val="0"/>
                <w:color w:val="000000"/>
                <w:szCs w:val="28"/>
                <w:highlight w:val="white"/>
                <w:lang w:eastAsia="ja-JP"/>
              </w:rPr>
              <w:t>: |</w:t>
            </w:r>
          </w:p>
          <w:p w14:paraId="7394A73D"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echo "$KEY" &gt; key.pem</w:t>
            </w:r>
          </w:p>
          <w:p w14:paraId="28E0C2C7"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chmod 600 key.pem</w:t>
            </w:r>
          </w:p>
          <w:p w14:paraId="519D0A42"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ssh -i key.pem $USERNAME@$HOST "sudo cp -r /home/$USERNAME/hello-world-frontend/build/* /usr/share/nginx/html/ &amp;&amp; sudo systemctl restart nginx"</w:t>
            </w:r>
          </w:p>
          <w:p w14:paraId="109F6823"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rm key.pem</w:t>
            </w:r>
          </w:p>
          <w:p w14:paraId="7D776DFB" w14:textId="77777777" w:rsidR="00D1784D" w:rsidRPr="00FD1A08" w:rsidRDefault="00D1784D" w:rsidP="00895DDF">
            <w:pPr>
              <w:rPr>
                <w:rFonts w:cstheme="minorHAnsi"/>
                <w:b w:val="0"/>
                <w:bCs/>
                <w:szCs w:val="28"/>
              </w:rPr>
            </w:pPr>
          </w:p>
          <w:p w14:paraId="60427730" w14:textId="77777777" w:rsidR="00D1784D" w:rsidRPr="00FD1A08" w:rsidRDefault="00D1784D" w:rsidP="00D1784D">
            <w:pPr>
              <w:rPr>
                <w:rFonts w:cstheme="minorHAnsi"/>
                <w:b w:val="0"/>
                <w:bCs/>
                <w:szCs w:val="28"/>
              </w:rPr>
            </w:pPr>
            <w:r w:rsidRPr="00FD1A08">
              <w:rPr>
                <w:rFonts w:cstheme="minorHAnsi"/>
                <w:b w:val="0"/>
                <w:bCs/>
                <w:szCs w:val="28"/>
              </w:rPr>
              <w:t>puis j’ai pushé le tout sur mon dépôt Github :</w:t>
            </w:r>
          </w:p>
          <w:p w14:paraId="70E35ABB" w14:textId="77777777" w:rsidR="00D1784D" w:rsidRPr="00FD1A08" w:rsidRDefault="00D1784D" w:rsidP="00D1784D">
            <w:pPr>
              <w:rPr>
                <w:rFonts w:cstheme="minorHAnsi"/>
                <w:b w:val="0"/>
                <w:bCs/>
                <w:szCs w:val="28"/>
              </w:rPr>
            </w:pPr>
            <w:r w:rsidRPr="00FD1A08">
              <w:rPr>
                <w:rFonts w:cstheme="minorHAnsi"/>
                <w:b w:val="0"/>
                <w:bCs/>
                <w:szCs w:val="28"/>
              </w:rPr>
              <w:t>git add .</w:t>
            </w:r>
          </w:p>
          <w:p w14:paraId="5D1CA028" w14:textId="77777777" w:rsidR="00D1784D" w:rsidRPr="00FD1A08" w:rsidRDefault="00D1784D" w:rsidP="00D1784D">
            <w:pPr>
              <w:rPr>
                <w:rFonts w:cstheme="minorHAnsi"/>
                <w:b w:val="0"/>
                <w:bCs/>
                <w:szCs w:val="28"/>
              </w:rPr>
            </w:pPr>
            <w:r w:rsidRPr="00FD1A08">
              <w:rPr>
                <w:rFonts w:cstheme="minorHAnsi"/>
                <w:b w:val="0"/>
                <w:bCs/>
                <w:szCs w:val="28"/>
              </w:rPr>
              <w:t>git commit -m « application react »</w:t>
            </w:r>
          </w:p>
          <w:p w14:paraId="2E3911D9" w14:textId="77777777" w:rsidR="00D1784D" w:rsidRPr="00FD1A08" w:rsidRDefault="00D1784D" w:rsidP="00D1784D">
            <w:pPr>
              <w:rPr>
                <w:rFonts w:cstheme="minorHAnsi"/>
                <w:b w:val="0"/>
                <w:bCs/>
                <w:szCs w:val="28"/>
              </w:rPr>
            </w:pPr>
            <w:r w:rsidRPr="00FD1A08">
              <w:rPr>
                <w:rFonts w:cstheme="minorHAnsi"/>
                <w:b w:val="0"/>
                <w:bCs/>
                <w:szCs w:val="28"/>
              </w:rPr>
              <w:t>git push -u origin dev</w:t>
            </w:r>
          </w:p>
          <w:p w14:paraId="6D739EBE" w14:textId="77777777" w:rsidR="00D1784D" w:rsidRPr="00FD1A08" w:rsidRDefault="00D1784D" w:rsidP="00D1784D">
            <w:pPr>
              <w:spacing w:after="160" w:line="259" w:lineRule="auto"/>
              <w:rPr>
                <w:rFonts w:eastAsia="Aptos" w:cstheme="minorHAnsi"/>
                <w:b w:val="0"/>
                <w:color w:val="auto"/>
                <w:kern w:val="2"/>
                <w:szCs w:val="28"/>
                <w14:ligatures w14:val="standardContextual"/>
              </w:rPr>
            </w:pPr>
          </w:p>
          <w:p w14:paraId="29C3CB90" w14:textId="26D250D4"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Je suis allé sur AWS rubrique EC2 et ai regardé les IP v4 de mes instances EC2 frontend :</w:t>
            </w:r>
          </w:p>
          <w:p w14:paraId="576527D5"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p>
          <w:p w14:paraId="5EB5EC05"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noProof/>
                <w:color w:val="auto"/>
                <w:kern w:val="2"/>
                <w:szCs w:val="28"/>
                <w14:ligatures w14:val="standardContextual"/>
              </w:rPr>
              <w:drawing>
                <wp:inline distT="0" distB="0" distL="0" distR="0" wp14:anchorId="1E422C25" wp14:editId="6BA453B7">
                  <wp:extent cx="5753100" cy="1162050"/>
                  <wp:effectExtent l="0" t="0" r="0" b="0"/>
                  <wp:docPr id="2972679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1162050"/>
                          </a:xfrm>
                          <a:prstGeom prst="rect">
                            <a:avLst/>
                          </a:prstGeom>
                          <a:noFill/>
                          <a:ln>
                            <a:noFill/>
                          </a:ln>
                        </pic:spPr>
                      </pic:pic>
                    </a:graphicData>
                  </a:graphic>
                </wp:inline>
              </w:drawing>
            </w:r>
          </w:p>
          <w:p w14:paraId="042C6D43"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Puis j’ai généré une paire de clés SSH sur mon ordi Windows local, pour cela j’ai d’abord créé un dossier « .ssh » dans le dossier « C:\Users\Sylvain » j’ai lancé PowerShell et j’y ai lancé la commande suivante :</w:t>
            </w:r>
          </w:p>
          <w:p w14:paraId="376856F7"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ssh-keygen -t rsa -b 2048 -f C:\Users\Sylvain\.ssh\my-key-pair</w:t>
            </w:r>
          </w:p>
          <w:p w14:paraId="38DD2157"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j’ai mis une passphrase vide</w:t>
            </w:r>
          </w:p>
          <w:p w14:paraId="1654D7C1"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 xml:space="preserve">cela m’a créé une paire de clé dans C:\Users\Sylvain\.ssh </w:t>
            </w:r>
          </w:p>
          <w:p w14:paraId="4FE5D616"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 xml:space="preserve">j’ai ensuite copié le contenu de « my-key-pair.pub » dans la variable « public_key » de terraform.tfvars </w:t>
            </w:r>
          </w:p>
          <w:p w14:paraId="3F52F511"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ensuite je suis allé dans settings/secrets and variables dans mon dépôt github/actions/new repository secret</w:t>
            </w:r>
          </w:p>
          <w:p w14:paraId="6C90564E"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et j’ai ajouté :</w:t>
            </w:r>
          </w:p>
          <w:p w14:paraId="784BD2F6" w14:textId="77777777" w:rsidR="00D1784D" w:rsidRPr="00D1784D" w:rsidRDefault="00D1784D" w:rsidP="00D1784D">
            <w:pPr>
              <w:spacing w:line="240" w:lineRule="auto"/>
              <w:rPr>
                <w:rFonts w:eastAsia="Times New Roman" w:cstheme="minorHAnsi"/>
                <w:b w:val="0"/>
                <w:color w:val="auto"/>
                <w:szCs w:val="28"/>
                <w:lang w:eastAsia="fr-FR"/>
              </w:rPr>
            </w:pPr>
            <w:r w:rsidRPr="00D1784D">
              <w:rPr>
                <w:rFonts w:eastAsia="Times New Roman" w:cstheme="minorHAnsi"/>
                <w:b w:val="0"/>
                <w:color w:val="auto"/>
                <w:szCs w:val="28"/>
                <w:lang w:eastAsia="fr-FR"/>
              </w:rPr>
              <w:t xml:space="preserve">  </w:t>
            </w:r>
            <w:r w:rsidRPr="00D1784D">
              <w:rPr>
                <w:rFonts w:eastAsia="Times New Roman" w:cstheme="minorHAnsi"/>
                <w:bCs/>
                <w:color w:val="auto"/>
                <w:szCs w:val="28"/>
                <w:lang w:eastAsia="fr-FR"/>
              </w:rPr>
              <w:t>EC2_FRONTEND_HOST_1</w:t>
            </w:r>
            <w:r w:rsidRPr="00D1784D">
              <w:rPr>
                <w:rFonts w:eastAsia="Times New Roman" w:cstheme="minorHAnsi"/>
                <w:b w:val="0"/>
                <w:color w:val="auto"/>
                <w:szCs w:val="28"/>
                <w:lang w:eastAsia="fr-FR"/>
              </w:rPr>
              <w:t xml:space="preserve"> : L'adresse IP publique de ma première instance EC2 front-end.</w:t>
            </w:r>
          </w:p>
          <w:p w14:paraId="0FE9257A" w14:textId="77777777" w:rsidR="00D1784D" w:rsidRPr="00D1784D" w:rsidRDefault="00D1784D" w:rsidP="00D1784D">
            <w:pPr>
              <w:spacing w:line="240" w:lineRule="auto"/>
              <w:rPr>
                <w:rFonts w:eastAsia="Times New Roman" w:cstheme="minorHAnsi"/>
                <w:b w:val="0"/>
                <w:color w:val="auto"/>
                <w:szCs w:val="28"/>
                <w:lang w:eastAsia="fr-FR"/>
              </w:rPr>
            </w:pPr>
            <w:r w:rsidRPr="00D1784D">
              <w:rPr>
                <w:rFonts w:eastAsia="Times New Roman" w:cstheme="minorHAnsi"/>
                <w:b w:val="0"/>
                <w:color w:val="auto"/>
                <w:szCs w:val="28"/>
                <w:lang w:eastAsia="fr-FR"/>
              </w:rPr>
              <w:t xml:space="preserve">  </w:t>
            </w:r>
            <w:r w:rsidRPr="00D1784D">
              <w:rPr>
                <w:rFonts w:eastAsia="Times New Roman" w:cstheme="minorHAnsi"/>
                <w:bCs/>
                <w:color w:val="auto"/>
                <w:szCs w:val="28"/>
                <w:lang w:eastAsia="fr-FR"/>
              </w:rPr>
              <w:t>EC2_FRONTEND_HOST_2</w:t>
            </w:r>
            <w:r w:rsidRPr="00D1784D">
              <w:rPr>
                <w:rFonts w:eastAsia="Times New Roman" w:cstheme="minorHAnsi"/>
                <w:b w:val="0"/>
                <w:color w:val="auto"/>
                <w:szCs w:val="28"/>
                <w:lang w:eastAsia="fr-FR"/>
              </w:rPr>
              <w:t xml:space="preserve"> : L'adresse IP publique de ma deuxième instance EC2 front-end.</w:t>
            </w:r>
          </w:p>
          <w:p w14:paraId="7E4F6167" w14:textId="77777777" w:rsidR="00D1784D" w:rsidRPr="00D1784D" w:rsidRDefault="00D1784D" w:rsidP="00D1784D">
            <w:pPr>
              <w:spacing w:line="240" w:lineRule="auto"/>
              <w:rPr>
                <w:rFonts w:eastAsia="Times New Roman" w:cstheme="minorHAnsi"/>
                <w:b w:val="0"/>
                <w:color w:val="auto"/>
                <w:szCs w:val="28"/>
                <w:lang w:eastAsia="fr-FR"/>
              </w:rPr>
            </w:pPr>
            <w:r w:rsidRPr="00D1784D">
              <w:rPr>
                <w:rFonts w:eastAsia="Times New Roman" w:cstheme="minorHAnsi"/>
                <w:b w:val="0"/>
                <w:color w:val="auto"/>
                <w:szCs w:val="28"/>
                <w:lang w:eastAsia="fr-FR"/>
              </w:rPr>
              <w:t xml:space="preserve">  </w:t>
            </w:r>
            <w:r w:rsidRPr="00D1784D">
              <w:rPr>
                <w:rFonts w:eastAsia="Times New Roman" w:cstheme="minorHAnsi"/>
                <w:bCs/>
                <w:color w:val="auto"/>
                <w:szCs w:val="28"/>
                <w:lang w:eastAsia="fr-FR"/>
              </w:rPr>
              <w:t>EC2_USER</w:t>
            </w:r>
            <w:r w:rsidRPr="00D1784D">
              <w:rPr>
                <w:rFonts w:eastAsia="Times New Roman" w:cstheme="minorHAnsi"/>
                <w:b w:val="0"/>
                <w:color w:val="auto"/>
                <w:szCs w:val="28"/>
                <w:lang w:eastAsia="fr-FR"/>
              </w:rPr>
              <w:t xml:space="preserve"> : Le nom d'utilisateur SSH (par exemple, ec2-user pour Amazon Linux 2, ubuntu pour Ubuntu, etc.).</w:t>
            </w:r>
          </w:p>
          <w:p w14:paraId="4658B370" w14:textId="77777777" w:rsidR="00D1784D" w:rsidRPr="00D1784D" w:rsidRDefault="00D1784D" w:rsidP="00D1784D">
            <w:pPr>
              <w:spacing w:after="160" w:line="259" w:lineRule="auto"/>
              <w:rPr>
                <w:rFonts w:eastAsia="Times New Roman" w:cstheme="minorHAnsi"/>
                <w:b w:val="0"/>
                <w:color w:val="auto"/>
                <w:szCs w:val="28"/>
                <w:lang w:eastAsia="fr-FR"/>
              </w:rPr>
            </w:pPr>
            <w:r w:rsidRPr="00D1784D">
              <w:rPr>
                <w:rFonts w:eastAsia="Times New Roman" w:cstheme="minorHAnsi"/>
                <w:b w:val="0"/>
                <w:color w:val="auto"/>
                <w:szCs w:val="28"/>
                <w:lang w:eastAsia="fr-FR"/>
              </w:rPr>
              <w:t xml:space="preserve">  </w:t>
            </w:r>
            <w:r w:rsidRPr="00D1784D">
              <w:rPr>
                <w:rFonts w:eastAsia="Times New Roman" w:cstheme="minorHAnsi"/>
                <w:bCs/>
                <w:color w:val="auto"/>
                <w:szCs w:val="28"/>
                <w:lang w:eastAsia="fr-FR"/>
              </w:rPr>
              <w:t>EC2_KEY</w:t>
            </w:r>
            <w:r w:rsidRPr="00D1784D">
              <w:rPr>
                <w:rFonts w:eastAsia="Times New Roman" w:cstheme="minorHAnsi"/>
                <w:b w:val="0"/>
                <w:color w:val="auto"/>
                <w:szCs w:val="28"/>
                <w:lang w:eastAsia="fr-FR"/>
              </w:rPr>
              <w:t xml:space="preserve"> : Le contenu du fichier .pem de ma clé privée.</w:t>
            </w:r>
          </w:p>
          <w:p w14:paraId="53E8B5D0" w14:textId="77777777" w:rsidR="00D1784D" w:rsidRPr="00D1784D" w:rsidRDefault="00D1784D" w:rsidP="00D1784D">
            <w:pPr>
              <w:spacing w:after="160" w:line="259" w:lineRule="auto"/>
              <w:rPr>
                <w:rFonts w:eastAsia="Times New Roman" w:cstheme="minorHAnsi"/>
                <w:b w:val="0"/>
                <w:color w:val="auto"/>
                <w:szCs w:val="28"/>
                <w:lang w:eastAsia="fr-FR"/>
              </w:rPr>
            </w:pPr>
            <w:r w:rsidRPr="00D1784D">
              <w:rPr>
                <w:rFonts w:eastAsia="Times New Roman" w:cstheme="minorHAnsi"/>
                <w:b w:val="0"/>
                <w:color w:val="auto"/>
                <w:szCs w:val="28"/>
                <w:lang w:eastAsia="fr-FR"/>
              </w:rPr>
              <w:t>Ensuite j’ai fusionné la branche dev dans la branche main</w:t>
            </w:r>
          </w:p>
          <w:p w14:paraId="2193DC82"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 Mettre à jour les branches locales</w:t>
            </w:r>
          </w:p>
          <w:p w14:paraId="407F28F0"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lastRenderedPageBreak/>
              <w:t>git fetch origin</w:t>
            </w:r>
          </w:p>
          <w:p w14:paraId="6952647D"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p>
          <w:p w14:paraId="18E5FF6E"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 Basculer vers la branche main</w:t>
            </w:r>
          </w:p>
          <w:p w14:paraId="4A84E7A4"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git checkout main</w:t>
            </w:r>
          </w:p>
          <w:p w14:paraId="67B75FC2"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p>
          <w:p w14:paraId="00E185E0"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 Mettre à jour la branche main</w:t>
            </w:r>
          </w:p>
          <w:p w14:paraId="66D9812B"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git pull origin main</w:t>
            </w:r>
          </w:p>
          <w:p w14:paraId="413D4190"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p>
          <w:p w14:paraId="660908AD"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 Fusionner la branche dev dans la branche main</w:t>
            </w:r>
          </w:p>
          <w:p w14:paraId="039ECD1D"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git merge dev</w:t>
            </w:r>
          </w:p>
          <w:p w14:paraId="7E2F7319"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p>
          <w:p w14:paraId="7D5F94AB"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 Pousser les modifications sur le dépôt distant</w:t>
            </w:r>
          </w:p>
          <w:p w14:paraId="56D7576F" w14:textId="77777777" w:rsidR="00D1784D" w:rsidRPr="00FD1A08"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git push origin main</w:t>
            </w:r>
          </w:p>
          <w:p w14:paraId="30902195" w14:textId="6851F0D0" w:rsidR="000C3BE8" w:rsidRPr="00FD1A08" w:rsidRDefault="004470C0" w:rsidP="004470C0">
            <w:pPr>
              <w:pStyle w:val="Titre2"/>
              <w:framePr w:hSpace="0" w:wrap="auto" w:vAnchor="margin" w:hAnchor="text" w:yAlign="inline"/>
            </w:pPr>
            <w:bookmarkStart w:id="43" w:name="_Toc169696852"/>
            <w:bookmarkStart w:id="44" w:name="_Toc169697548"/>
            <w:bookmarkStart w:id="45" w:name="_Toc169697599"/>
            <w:r>
              <w:t>4.</w:t>
            </w:r>
            <w:r w:rsidR="000C3BE8" w:rsidRPr="00FD1A08">
              <w:t>Backups</w:t>
            </w:r>
            <w:bookmarkEnd w:id="43"/>
            <w:bookmarkEnd w:id="44"/>
            <w:bookmarkEnd w:id="45"/>
          </w:p>
          <w:p w14:paraId="53AC0B5E" w14:textId="77777777" w:rsidR="000C3BE8" w:rsidRPr="00FD1A08" w:rsidRDefault="000C3BE8" w:rsidP="000C3BE8">
            <w:pPr>
              <w:rPr>
                <w:rFonts w:cstheme="minorHAnsi"/>
                <w:b w:val="0"/>
                <w:bCs/>
                <w:szCs w:val="28"/>
              </w:rPr>
            </w:pPr>
            <w:r w:rsidRPr="00FD1A08">
              <w:rPr>
                <w:rFonts w:cstheme="minorHAnsi"/>
                <w:b w:val="0"/>
                <w:bCs/>
                <w:szCs w:val="28"/>
              </w:rPr>
              <w:t>Après m’être connecté à AWS j’ai recherché « AWS Backup »</w:t>
            </w:r>
          </w:p>
          <w:p w14:paraId="0A3CEE9E" w14:textId="77777777" w:rsidR="000C3BE8" w:rsidRPr="00FD1A08" w:rsidRDefault="000C3BE8" w:rsidP="000C3BE8">
            <w:pPr>
              <w:rPr>
                <w:rFonts w:cstheme="minorHAnsi"/>
                <w:b w:val="0"/>
                <w:bCs/>
                <w:szCs w:val="28"/>
              </w:rPr>
            </w:pPr>
            <w:r w:rsidRPr="00FD1A08">
              <w:rPr>
                <w:rFonts w:cstheme="minorHAnsi"/>
                <w:b w:val="0"/>
                <w:bCs/>
                <w:szCs w:val="28"/>
              </w:rPr>
              <w:t>Ensuite j’ai cliqué sur « Coffres de sauvegarde » puis sur « rds-backup-vault’</w:t>
            </w:r>
            <w:r w:rsidRPr="00FD1A08">
              <w:rPr>
                <w:rFonts w:cstheme="minorHAnsi"/>
                <w:b w:val="0"/>
                <w:bCs/>
                <w:noProof/>
                <w:szCs w:val="28"/>
              </w:rPr>
              <w:drawing>
                <wp:inline distT="0" distB="0" distL="0" distR="0" wp14:anchorId="5A409291" wp14:editId="7A439838">
                  <wp:extent cx="5762625" cy="2781300"/>
                  <wp:effectExtent l="0" t="0" r="9525" b="0"/>
                  <wp:docPr id="924473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2781300"/>
                          </a:xfrm>
                          <a:prstGeom prst="rect">
                            <a:avLst/>
                          </a:prstGeom>
                          <a:noFill/>
                          <a:ln>
                            <a:noFill/>
                          </a:ln>
                        </pic:spPr>
                      </pic:pic>
                    </a:graphicData>
                  </a:graphic>
                </wp:inline>
              </w:drawing>
            </w:r>
          </w:p>
          <w:p w14:paraId="5E9AD23A" w14:textId="77777777" w:rsidR="000C3BE8" w:rsidRPr="00FD1A08" w:rsidRDefault="000C3BE8" w:rsidP="000C3BE8">
            <w:pPr>
              <w:rPr>
                <w:rFonts w:cstheme="minorHAnsi"/>
                <w:b w:val="0"/>
                <w:bCs/>
                <w:szCs w:val="28"/>
              </w:rPr>
            </w:pPr>
            <w:r w:rsidRPr="00FD1A08">
              <w:rPr>
                <w:rFonts w:cstheme="minorHAnsi"/>
                <w:b w:val="0"/>
                <w:bCs/>
                <w:szCs w:val="28"/>
              </w:rPr>
              <w:lastRenderedPageBreak/>
              <w:t>J’y ai alors vu mes backups :</w:t>
            </w:r>
          </w:p>
          <w:p w14:paraId="747FE910" w14:textId="77777777" w:rsidR="000C3BE8" w:rsidRPr="00FD1A08" w:rsidRDefault="000C3BE8" w:rsidP="000C3BE8">
            <w:pPr>
              <w:rPr>
                <w:rFonts w:cstheme="minorHAnsi"/>
                <w:b w:val="0"/>
                <w:bCs/>
                <w:szCs w:val="28"/>
              </w:rPr>
            </w:pPr>
            <w:r w:rsidRPr="00FD1A08">
              <w:rPr>
                <w:rFonts w:cstheme="minorHAnsi"/>
                <w:b w:val="0"/>
                <w:bCs/>
                <w:noProof/>
                <w:szCs w:val="28"/>
              </w:rPr>
              <w:drawing>
                <wp:inline distT="0" distB="0" distL="0" distR="0" wp14:anchorId="0E338A7E" wp14:editId="6A54B7D9">
                  <wp:extent cx="5753100" cy="3076575"/>
                  <wp:effectExtent l="0" t="0" r="0" b="9525"/>
                  <wp:docPr id="213779784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14:paraId="6A1CFD87" w14:textId="77777777" w:rsidR="000C3BE8" w:rsidRPr="00FD1A08" w:rsidRDefault="000C3BE8" w:rsidP="000C3BE8">
            <w:pPr>
              <w:rPr>
                <w:rFonts w:cstheme="minorHAnsi"/>
                <w:b w:val="0"/>
                <w:bCs/>
                <w:szCs w:val="28"/>
              </w:rPr>
            </w:pPr>
            <w:r w:rsidRPr="00FD1A08">
              <w:rPr>
                <w:rFonts w:cstheme="minorHAnsi"/>
                <w:b w:val="0"/>
                <w:bCs/>
                <w:szCs w:val="28"/>
              </w:rPr>
              <w:t>Puis j’ai cliqué sur « Plans de backup » puis sur « rds-backup-plan » puis dans « règles de backup » sur « rds-12hour-backup », j’ai pu alors voir que les paramètres étaient bons</w:t>
            </w:r>
          </w:p>
          <w:p w14:paraId="7537017A" w14:textId="77777777" w:rsidR="000C3BE8" w:rsidRDefault="000C3BE8" w:rsidP="000C3BE8">
            <w:pPr>
              <w:rPr>
                <w:rFonts w:cstheme="minorHAnsi"/>
                <w:b w:val="0"/>
                <w:bCs/>
                <w:szCs w:val="28"/>
              </w:rPr>
            </w:pPr>
            <w:r w:rsidRPr="00FD1A08">
              <w:rPr>
                <w:rFonts w:cstheme="minorHAnsi"/>
                <w:b w:val="0"/>
                <w:bCs/>
                <w:noProof/>
                <w:szCs w:val="28"/>
              </w:rPr>
              <w:drawing>
                <wp:inline distT="0" distB="0" distL="0" distR="0" wp14:anchorId="4F1DE2E3" wp14:editId="4895FD40">
                  <wp:extent cx="5753100" cy="2809875"/>
                  <wp:effectExtent l="0" t="0" r="0" b="9525"/>
                  <wp:docPr id="18307053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inline>
              </w:drawing>
            </w:r>
          </w:p>
          <w:p w14:paraId="457EB560" w14:textId="77777777" w:rsidR="00C47DD0" w:rsidRDefault="00C47DD0" w:rsidP="000C3BE8">
            <w:pPr>
              <w:rPr>
                <w:rFonts w:cstheme="minorHAnsi"/>
                <w:b w:val="0"/>
                <w:bCs/>
                <w:szCs w:val="28"/>
              </w:rPr>
            </w:pPr>
          </w:p>
          <w:p w14:paraId="4EC76E97" w14:textId="77777777" w:rsidR="00C47DD0" w:rsidRDefault="00C47DD0" w:rsidP="000C3BE8">
            <w:pPr>
              <w:rPr>
                <w:rFonts w:cstheme="minorHAnsi"/>
                <w:b w:val="0"/>
                <w:bCs/>
                <w:szCs w:val="28"/>
              </w:rPr>
            </w:pPr>
          </w:p>
          <w:p w14:paraId="630958CF" w14:textId="77777777" w:rsidR="00C47DD0" w:rsidRDefault="00C47DD0" w:rsidP="000C3BE8">
            <w:pPr>
              <w:rPr>
                <w:rFonts w:cstheme="minorHAnsi"/>
                <w:b w:val="0"/>
                <w:bCs/>
                <w:szCs w:val="28"/>
              </w:rPr>
            </w:pPr>
          </w:p>
          <w:p w14:paraId="515D1EA7" w14:textId="77777777" w:rsidR="00C47DD0" w:rsidRPr="00FD1A08" w:rsidRDefault="00C47DD0" w:rsidP="000C3BE8">
            <w:pPr>
              <w:rPr>
                <w:rFonts w:cstheme="minorHAnsi"/>
                <w:b w:val="0"/>
                <w:bCs/>
                <w:szCs w:val="28"/>
              </w:rPr>
            </w:pPr>
          </w:p>
          <w:p w14:paraId="5BA49C12" w14:textId="77777777" w:rsidR="000C3BE8" w:rsidRPr="00FD1A08" w:rsidRDefault="000C3BE8" w:rsidP="000C3BE8">
            <w:pPr>
              <w:rPr>
                <w:rFonts w:cstheme="minorHAnsi"/>
                <w:b w:val="0"/>
                <w:bCs/>
                <w:szCs w:val="28"/>
              </w:rPr>
            </w:pPr>
          </w:p>
          <w:p w14:paraId="1F836503" w14:textId="10E0034A" w:rsidR="00D1784D" w:rsidRPr="00FD1A08" w:rsidRDefault="00B107DB" w:rsidP="004470C0">
            <w:pPr>
              <w:pStyle w:val="Titre2"/>
              <w:framePr w:hSpace="0" w:wrap="auto" w:vAnchor="margin" w:hAnchor="text" w:yAlign="inline"/>
              <w:numPr>
                <w:ilvl w:val="0"/>
                <w:numId w:val="27"/>
              </w:numPr>
            </w:pPr>
            <w:bookmarkStart w:id="46" w:name="_Toc169696853"/>
            <w:bookmarkStart w:id="47" w:name="_Toc169697549"/>
            <w:bookmarkStart w:id="48" w:name="_Toc169697600"/>
            <w:r w:rsidRPr="00FD1A08">
              <w:lastRenderedPageBreak/>
              <w:t>Monitoring</w:t>
            </w:r>
            <w:bookmarkEnd w:id="46"/>
            <w:bookmarkEnd w:id="47"/>
            <w:bookmarkEnd w:id="48"/>
          </w:p>
          <w:p w14:paraId="2F1EB914" w14:textId="5425ADF5" w:rsidR="00403032" w:rsidRPr="00FD1A08" w:rsidRDefault="00403032" w:rsidP="00403032">
            <w:pPr>
              <w:rPr>
                <w:rFonts w:cstheme="minorHAnsi"/>
                <w:b w:val="0"/>
                <w:bCs/>
                <w:szCs w:val="28"/>
              </w:rPr>
            </w:pPr>
            <w:r w:rsidRPr="00FD1A08">
              <w:rPr>
                <w:rFonts w:cstheme="minorHAnsi"/>
                <w:b w:val="0"/>
                <w:bCs/>
                <w:szCs w:val="28"/>
              </w:rPr>
              <w:t>Pour le monitoring j’ai choisi la solution « Centreon » car Cloud Watch la solution d’Amazon est trop chère.</w:t>
            </w:r>
          </w:p>
          <w:p w14:paraId="736F50CE" w14:textId="7B600AF0" w:rsidR="00FE54FD" w:rsidRPr="00FD1A08" w:rsidRDefault="004470C0" w:rsidP="00571F4B">
            <w:pPr>
              <w:pStyle w:val="Titre3"/>
            </w:pPr>
            <w:bookmarkStart w:id="49" w:name="_Toc169696854"/>
            <w:bookmarkStart w:id="50" w:name="_Toc169697550"/>
            <w:bookmarkStart w:id="51" w:name="_Toc169697601"/>
            <w:r>
              <w:t>5</w:t>
            </w:r>
            <w:r w:rsidR="00FE54FD" w:rsidRPr="00FD1A08">
              <w:t>.1 Introduction au monitoring</w:t>
            </w:r>
            <w:bookmarkEnd w:id="49"/>
            <w:bookmarkEnd w:id="50"/>
            <w:bookmarkEnd w:id="51"/>
          </w:p>
          <w:p w14:paraId="0B89BD67" w14:textId="77777777" w:rsidR="008F00C3" w:rsidRPr="008F00C3" w:rsidRDefault="008F00C3" w:rsidP="008F00C3">
            <w:p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Monitoring</w:t>
            </w:r>
            <w:r w:rsidRPr="008F00C3">
              <w:rPr>
                <w:rFonts w:eastAsia="Times New Roman" w:cstheme="minorHAnsi"/>
                <w:b w:val="0"/>
                <w:color w:val="auto"/>
                <w:szCs w:val="28"/>
                <w:lang w:eastAsia="fr-FR"/>
              </w:rPr>
              <w:t xml:space="preserve"> est le processus de collecte, d'analyse et d'interprétation des données de performance et de disponibilité des systèmes informatiques pour assurer leur bon fonctionnement.</w:t>
            </w:r>
          </w:p>
          <w:p w14:paraId="3E33CF6A" w14:textId="77777777" w:rsidR="008F00C3" w:rsidRPr="003937CC" w:rsidRDefault="008F00C3" w:rsidP="003937CC">
            <w:pPr>
              <w:pStyle w:val="Contenu"/>
              <w:framePr w:hSpace="0" w:wrap="auto" w:vAnchor="margin" w:hAnchor="text" w:yAlign="inline"/>
              <w:rPr>
                <w:b/>
                <w:bCs/>
                <w:lang w:eastAsia="fr-FR"/>
              </w:rPr>
            </w:pPr>
            <w:r w:rsidRPr="003937CC">
              <w:rPr>
                <w:b/>
                <w:bCs/>
                <w:lang w:eastAsia="fr-FR"/>
              </w:rPr>
              <w:t>Objectifs du Monitoring</w:t>
            </w:r>
          </w:p>
          <w:p w14:paraId="64A8FBC8" w14:textId="77777777" w:rsidR="008F00C3" w:rsidRPr="008F00C3" w:rsidRDefault="008F00C3" w:rsidP="008F00C3">
            <w:pPr>
              <w:numPr>
                <w:ilvl w:val="0"/>
                <w:numId w:val="34"/>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Disponibilité</w:t>
            </w:r>
            <w:r w:rsidRPr="008F00C3">
              <w:rPr>
                <w:rFonts w:eastAsia="Times New Roman" w:cstheme="minorHAnsi"/>
                <w:b w:val="0"/>
                <w:color w:val="auto"/>
                <w:szCs w:val="28"/>
                <w:lang w:eastAsia="fr-FR"/>
              </w:rPr>
              <w:t xml:space="preserve"> : S'assurer que les systèmes, applications et services sont disponibles et fonctionnent correctement.</w:t>
            </w:r>
          </w:p>
          <w:p w14:paraId="41D02589" w14:textId="77777777" w:rsidR="008F00C3" w:rsidRPr="008F00C3" w:rsidRDefault="008F00C3" w:rsidP="008F00C3">
            <w:pPr>
              <w:numPr>
                <w:ilvl w:val="0"/>
                <w:numId w:val="34"/>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Performance</w:t>
            </w:r>
            <w:r w:rsidRPr="008F00C3">
              <w:rPr>
                <w:rFonts w:eastAsia="Times New Roman" w:cstheme="minorHAnsi"/>
                <w:b w:val="0"/>
                <w:color w:val="auto"/>
                <w:szCs w:val="28"/>
                <w:lang w:eastAsia="fr-FR"/>
              </w:rPr>
              <w:t xml:space="preserve"> : Suivre les performances pour garantir que les systèmes répondent aux exigences de performance.</w:t>
            </w:r>
          </w:p>
          <w:p w14:paraId="693CD89A" w14:textId="77777777" w:rsidR="008F00C3" w:rsidRPr="008F00C3" w:rsidRDefault="008F00C3" w:rsidP="008F00C3">
            <w:pPr>
              <w:numPr>
                <w:ilvl w:val="0"/>
                <w:numId w:val="34"/>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Détection de Problèmes</w:t>
            </w:r>
            <w:r w:rsidRPr="008F00C3">
              <w:rPr>
                <w:rFonts w:eastAsia="Times New Roman" w:cstheme="minorHAnsi"/>
                <w:b w:val="0"/>
                <w:color w:val="auto"/>
                <w:szCs w:val="28"/>
                <w:lang w:eastAsia="fr-FR"/>
              </w:rPr>
              <w:t xml:space="preserve"> : Identifier rapidement les problèmes potentiels avant qu'ils n'affectent les utilisateurs finaux.</w:t>
            </w:r>
          </w:p>
          <w:p w14:paraId="5E4E71FF" w14:textId="77777777" w:rsidR="008F00C3" w:rsidRPr="008F00C3" w:rsidRDefault="008F00C3" w:rsidP="008F00C3">
            <w:pPr>
              <w:numPr>
                <w:ilvl w:val="0"/>
                <w:numId w:val="34"/>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Optimisation</w:t>
            </w:r>
            <w:r w:rsidRPr="008F00C3">
              <w:rPr>
                <w:rFonts w:eastAsia="Times New Roman" w:cstheme="minorHAnsi"/>
                <w:b w:val="0"/>
                <w:color w:val="auto"/>
                <w:szCs w:val="28"/>
                <w:lang w:eastAsia="fr-FR"/>
              </w:rPr>
              <w:t xml:space="preserve"> : Utiliser les données collectées pour améliorer l'efficacité et les performances des systèmes.</w:t>
            </w:r>
          </w:p>
          <w:p w14:paraId="02782C9E" w14:textId="77777777" w:rsidR="008F00C3" w:rsidRPr="003937CC" w:rsidRDefault="008F00C3" w:rsidP="003937CC">
            <w:pPr>
              <w:pStyle w:val="Contenu"/>
              <w:framePr w:hSpace="0" w:wrap="auto" w:vAnchor="margin" w:hAnchor="text" w:yAlign="inline"/>
              <w:rPr>
                <w:b/>
                <w:bCs/>
                <w:lang w:eastAsia="fr-FR"/>
              </w:rPr>
            </w:pPr>
            <w:r w:rsidRPr="003937CC">
              <w:rPr>
                <w:b/>
                <w:bCs/>
                <w:lang w:eastAsia="fr-FR"/>
              </w:rPr>
              <w:t>Composants du Monitoring</w:t>
            </w:r>
          </w:p>
          <w:p w14:paraId="575448DE" w14:textId="77777777" w:rsidR="008F00C3" w:rsidRPr="008F00C3" w:rsidRDefault="008F00C3" w:rsidP="008F00C3">
            <w:pPr>
              <w:numPr>
                <w:ilvl w:val="0"/>
                <w:numId w:val="35"/>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Collecte de Données</w:t>
            </w:r>
            <w:r w:rsidRPr="008F00C3">
              <w:rPr>
                <w:rFonts w:eastAsia="Times New Roman" w:cstheme="minorHAnsi"/>
                <w:b w:val="0"/>
                <w:color w:val="auto"/>
                <w:szCs w:val="28"/>
                <w:lang w:eastAsia="fr-FR"/>
              </w:rPr>
              <w:t xml:space="preserve"> :</w:t>
            </w:r>
          </w:p>
          <w:p w14:paraId="577C5194" w14:textId="77777777" w:rsidR="008F00C3" w:rsidRPr="008F00C3" w:rsidRDefault="008F00C3" w:rsidP="008F00C3">
            <w:pPr>
              <w:numPr>
                <w:ilvl w:val="1"/>
                <w:numId w:val="35"/>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 w:val="0"/>
                <w:color w:val="auto"/>
                <w:szCs w:val="28"/>
                <w:lang w:eastAsia="fr-FR"/>
              </w:rPr>
              <w:t>Mesurer divers paramètres (CPU, mémoire, réseau, etc.) à partir des systèmes et applications.</w:t>
            </w:r>
          </w:p>
          <w:p w14:paraId="57527EF2" w14:textId="77777777" w:rsidR="008F00C3" w:rsidRPr="008F00C3" w:rsidRDefault="008F00C3" w:rsidP="008F00C3">
            <w:pPr>
              <w:numPr>
                <w:ilvl w:val="0"/>
                <w:numId w:val="35"/>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Alertes et Notifications</w:t>
            </w:r>
            <w:r w:rsidRPr="008F00C3">
              <w:rPr>
                <w:rFonts w:eastAsia="Times New Roman" w:cstheme="minorHAnsi"/>
                <w:b w:val="0"/>
                <w:color w:val="auto"/>
                <w:szCs w:val="28"/>
                <w:lang w:eastAsia="fr-FR"/>
              </w:rPr>
              <w:t xml:space="preserve"> :</w:t>
            </w:r>
          </w:p>
          <w:p w14:paraId="12DCDE23" w14:textId="77777777" w:rsidR="008F00C3" w:rsidRPr="008F00C3" w:rsidRDefault="008F00C3" w:rsidP="008F00C3">
            <w:pPr>
              <w:numPr>
                <w:ilvl w:val="1"/>
                <w:numId w:val="35"/>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 w:val="0"/>
                <w:color w:val="auto"/>
                <w:szCs w:val="28"/>
                <w:lang w:eastAsia="fr-FR"/>
              </w:rPr>
              <w:t>Envoyer des alertes aux administrateurs en cas de dépassement des seuils définis ou d'anomalies détectées.</w:t>
            </w:r>
          </w:p>
          <w:p w14:paraId="3E429E7C" w14:textId="77777777" w:rsidR="008F00C3" w:rsidRPr="008F00C3" w:rsidRDefault="008F00C3" w:rsidP="008F00C3">
            <w:pPr>
              <w:numPr>
                <w:ilvl w:val="0"/>
                <w:numId w:val="35"/>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Rapports et Dashboards</w:t>
            </w:r>
            <w:r w:rsidRPr="008F00C3">
              <w:rPr>
                <w:rFonts w:eastAsia="Times New Roman" w:cstheme="minorHAnsi"/>
                <w:b w:val="0"/>
                <w:color w:val="auto"/>
                <w:szCs w:val="28"/>
                <w:lang w:eastAsia="fr-FR"/>
              </w:rPr>
              <w:t xml:space="preserve"> :</w:t>
            </w:r>
          </w:p>
          <w:p w14:paraId="1CC6D69D" w14:textId="77777777" w:rsidR="008F00C3" w:rsidRPr="008F00C3" w:rsidRDefault="008F00C3" w:rsidP="008F00C3">
            <w:pPr>
              <w:numPr>
                <w:ilvl w:val="1"/>
                <w:numId w:val="35"/>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 w:val="0"/>
                <w:color w:val="auto"/>
                <w:szCs w:val="28"/>
                <w:lang w:eastAsia="fr-FR"/>
              </w:rPr>
              <w:t>Fournir des visualisations et des rapports sur les données de performance et d'état.</w:t>
            </w:r>
          </w:p>
          <w:p w14:paraId="1323F72A" w14:textId="77777777" w:rsidR="008F00C3" w:rsidRPr="008F00C3" w:rsidRDefault="008F00C3" w:rsidP="008F00C3">
            <w:pPr>
              <w:numPr>
                <w:ilvl w:val="0"/>
                <w:numId w:val="35"/>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Analyse des Tendances</w:t>
            </w:r>
            <w:r w:rsidRPr="008F00C3">
              <w:rPr>
                <w:rFonts w:eastAsia="Times New Roman" w:cstheme="minorHAnsi"/>
                <w:b w:val="0"/>
                <w:color w:val="auto"/>
                <w:szCs w:val="28"/>
                <w:lang w:eastAsia="fr-FR"/>
              </w:rPr>
              <w:t xml:space="preserve"> :</w:t>
            </w:r>
          </w:p>
          <w:p w14:paraId="65CDCD96" w14:textId="77777777" w:rsidR="008F00C3" w:rsidRDefault="008F00C3" w:rsidP="008F00C3">
            <w:pPr>
              <w:numPr>
                <w:ilvl w:val="1"/>
                <w:numId w:val="35"/>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 w:val="0"/>
                <w:color w:val="auto"/>
                <w:szCs w:val="28"/>
                <w:lang w:eastAsia="fr-FR"/>
              </w:rPr>
              <w:t>Analyser les données historiques pour identifier les tendances et prévoir les besoins futurs.</w:t>
            </w:r>
          </w:p>
          <w:p w14:paraId="1ACCB63F" w14:textId="77777777" w:rsidR="00C47DD0" w:rsidRPr="008F00C3" w:rsidRDefault="00C47DD0" w:rsidP="00C47DD0">
            <w:pPr>
              <w:spacing w:before="100" w:beforeAutospacing="1" w:after="100" w:afterAutospacing="1" w:line="240" w:lineRule="auto"/>
              <w:rPr>
                <w:rFonts w:eastAsia="Times New Roman" w:cstheme="minorHAnsi"/>
                <w:b w:val="0"/>
                <w:color w:val="auto"/>
                <w:szCs w:val="28"/>
                <w:lang w:eastAsia="fr-FR"/>
              </w:rPr>
            </w:pPr>
          </w:p>
          <w:p w14:paraId="2354F0B3" w14:textId="77777777" w:rsidR="008F00C3" w:rsidRPr="003937CC" w:rsidRDefault="008F00C3" w:rsidP="003937CC">
            <w:pPr>
              <w:pStyle w:val="Contenu"/>
              <w:framePr w:hSpace="0" w:wrap="auto" w:vAnchor="margin" w:hAnchor="text" w:yAlign="inline"/>
              <w:rPr>
                <w:b/>
                <w:bCs/>
                <w:lang w:eastAsia="fr-FR"/>
              </w:rPr>
            </w:pPr>
            <w:r w:rsidRPr="003937CC">
              <w:rPr>
                <w:b/>
                <w:bCs/>
                <w:lang w:eastAsia="fr-FR"/>
              </w:rPr>
              <w:lastRenderedPageBreak/>
              <w:t>Outils Courants</w:t>
            </w:r>
          </w:p>
          <w:p w14:paraId="0CA2CA83" w14:textId="77777777" w:rsidR="008F00C3" w:rsidRPr="008F00C3" w:rsidRDefault="008F00C3" w:rsidP="008F00C3">
            <w:pPr>
              <w:numPr>
                <w:ilvl w:val="0"/>
                <w:numId w:val="36"/>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Nagios</w:t>
            </w:r>
            <w:r w:rsidRPr="008F00C3">
              <w:rPr>
                <w:rFonts w:eastAsia="Times New Roman" w:cstheme="minorHAnsi"/>
                <w:b w:val="0"/>
                <w:color w:val="auto"/>
                <w:szCs w:val="28"/>
                <w:lang w:eastAsia="fr-FR"/>
              </w:rPr>
              <w:t xml:space="preserve"> : Monitoring des infrastructures.</w:t>
            </w:r>
          </w:p>
          <w:p w14:paraId="5C3FC201" w14:textId="77777777" w:rsidR="008F00C3" w:rsidRPr="008F00C3" w:rsidRDefault="008F00C3" w:rsidP="008F00C3">
            <w:pPr>
              <w:numPr>
                <w:ilvl w:val="0"/>
                <w:numId w:val="36"/>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Prometheus</w:t>
            </w:r>
            <w:r w:rsidRPr="008F00C3">
              <w:rPr>
                <w:rFonts w:eastAsia="Times New Roman" w:cstheme="minorHAnsi"/>
                <w:b w:val="0"/>
                <w:color w:val="auto"/>
                <w:szCs w:val="28"/>
                <w:lang w:eastAsia="fr-FR"/>
              </w:rPr>
              <w:t xml:space="preserve"> : Collecte de métriques et alertes.</w:t>
            </w:r>
          </w:p>
          <w:p w14:paraId="150285F8" w14:textId="77777777" w:rsidR="008F00C3" w:rsidRPr="008F00C3" w:rsidRDefault="008F00C3" w:rsidP="008F00C3">
            <w:pPr>
              <w:numPr>
                <w:ilvl w:val="0"/>
                <w:numId w:val="36"/>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Grafana</w:t>
            </w:r>
            <w:r w:rsidRPr="008F00C3">
              <w:rPr>
                <w:rFonts w:eastAsia="Times New Roman" w:cstheme="minorHAnsi"/>
                <w:b w:val="0"/>
                <w:color w:val="auto"/>
                <w:szCs w:val="28"/>
                <w:lang w:eastAsia="fr-FR"/>
              </w:rPr>
              <w:t xml:space="preserve"> : Visualisation des données de monitoring.</w:t>
            </w:r>
          </w:p>
          <w:p w14:paraId="1CDA3A43" w14:textId="77777777" w:rsidR="008F00C3" w:rsidRPr="008F00C3" w:rsidRDefault="008F00C3" w:rsidP="008F00C3">
            <w:pPr>
              <w:numPr>
                <w:ilvl w:val="0"/>
                <w:numId w:val="36"/>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Centreon</w:t>
            </w:r>
            <w:r w:rsidRPr="008F00C3">
              <w:rPr>
                <w:rFonts w:eastAsia="Times New Roman" w:cstheme="minorHAnsi"/>
                <w:b w:val="0"/>
                <w:color w:val="auto"/>
                <w:szCs w:val="28"/>
                <w:lang w:eastAsia="fr-FR"/>
              </w:rPr>
              <w:t xml:space="preserve"> : Supervision complète des infrastructures.</w:t>
            </w:r>
          </w:p>
          <w:p w14:paraId="7AF9D488" w14:textId="77777777" w:rsidR="008F00C3" w:rsidRPr="003937CC" w:rsidRDefault="008F00C3" w:rsidP="002B12B7">
            <w:pPr>
              <w:pStyle w:val="Contenu"/>
              <w:framePr w:hSpace="0" w:wrap="auto" w:vAnchor="margin" w:hAnchor="text" w:yAlign="inline"/>
              <w:rPr>
                <w:b/>
                <w:bCs/>
                <w:lang w:eastAsia="fr-FR"/>
              </w:rPr>
            </w:pPr>
            <w:r w:rsidRPr="003937CC">
              <w:rPr>
                <w:b/>
                <w:bCs/>
                <w:lang w:eastAsia="fr-FR"/>
              </w:rPr>
              <w:t>Avantages du Monitoring</w:t>
            </w:r>
          </w:p>
          <w:p w14:paraId="5D5B6E73" w14:textId="77777777" w:rsidR="008F00C3" w:rsidRPr="008F00C3" w:rsidRDefault="008F00C3" w:rsidP="008F00C3">
            <w:pPr>
              <w:numPr>
                <w:ilvl w:val="0"/>
                <w:numId w:val="37"/>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Réactivité</w:t>
            </w:r>
            <w:r w:rsidRPr="008F00C3">
              <w:rPr>
                <w:rFonts w:eastAsia="Times New Roman" w:cstheme="minorHAnsi"/>
                <w:b w:val="0"/>
                <w:color w:val="auto"/>
                <w:szCs w:val="28"/>
                <w:lang w:eastAsia="fr-FR"/>
              </w:rPr>
              <w:t xml:space="preserve"> : Permet de réagir rapidement aux incidents.</w:t>
            </w:r>
          </w:p>
          <w:p w14:paraId="17A91429" w14:textId="77777777" w:rsidR="008F00C3" w:rsidRPr="008F00C3" w:rsidRDefault="008F00C3" w:rsidP="008F00C3">
            <w:pPr>
              <w:numPr>
                <w:ilvl w:val="0"/>
                <w:numId w:val="37"/>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Prévention</w:t>
            </w:r>
            <w:r w:rsidRPr="008F00C3">
              <w:rPr>
                <w:rFonts w:eastAsia="Times New Roman" w:cstheme="minorHAnsi"/>
                <w:b w:val="0"/>
                <w:color w:val="auto"/>
                <w:szCs w:val="28"/>
                <w:lang w:eastAsia="fr-FR"/>
              </w:rPr>
              <w:t xml:space="preserve"> : Identification proactive des problèmes avant qu'ils n'affectent les utilisateurs.</w:t>
            </w:r>
          </w:p>
          <w:p w14:paraId="4C772F54" w14:textId="77777777" w:rsidR="008F00C3" w:rsidRPr="008F00C3" w:rsidRDefault="008F00C3" w:rsidP="008F00C3">
            <w:pPr>
              <w:numPr>
                <w:ilvl w:val="0"/>
                <w:numId w:val="37"/>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Optimisation</w:t>
            </w:r>
            <w:r w:rsidRPr="008F00C3">
              <w:rPr>
                <w:rFonts w:eastAsia="Times New Roman" w:cstheme="minorHAnsi"/>
                <w:b w:val="0"/>
                <w:color w:val="auto"/>
                <w:szCs w:val="28"/>
                <w:lang w:eastAsia="fr-FR"/>
              </w:rPr>
              <w:t xml:space="preserve"> : Amélioration continue des performances des systèmes.</w:t>
            </w:r>
          </w:p>
          <w:p w14:paraId="135F7978" w14:textId="77777777" w:rsidR="008F00C3" w:rsidRPr="008F00C3" w:rsidRDefault="008F00C3" w:rsidP="008F00C3">
            <w:pPr>
              <w:numPr>
                <w:ilvl w:val="0"/>
                <w:numId w:val="37"/>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Transparence</w:t>
            </w:r>
            <w:r w:rsidRPr="008F00C3">
              <w:rPr>
                <w:rFonts w:eastAsia="Times New Roman" w:cstheme="minorHAnsi"/>
                <w:b w:val="0"/>
                <w:color w:val="auto"/>
                <w:szCs w:val="28"/>
                <w:lang w:eastAsia="fr-FR"/>
              </w:rPr>
              <w:t xml:space="preserve"> : Visibilité claire de l'état et des performances des infrastructures.</w:t>
            </w:r>
          </w:p>
          <w:p w14:paraId="301BF1E2" w14:textId="3A784729" w:rsidR="00517039" w:rsidRPr="00FD1A08" w:rsidRDefault="008F00C3" w:rsidP="00517039">
            <w:pPr>
              <w:tabs>
                <w:tab w:val="left" w:pos="6510"/>
              </w:tabs>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 w:val="0"/>
                <w:color w:val="auto"/>
                <w:szCs w:val="28"/>
                <w:lang w:eastAsia="fr-FR"/>
              </w:rPr>
              <w:t>En résumé, le monitoring est essentiel pour maintenir la disponibilité, la performance et la fiabilité des systèmes informatiques, permettant une gestion proactive et une optimisation continue.</w:t>
            </w:r>
          </w:p>
          <w:p w14:paraId="27804A6C" w14:textId="7AF7D2E7" w:rsidR="00517039" w:rsidRPr="00FD1A08" w:rsidRDefault="004470C0" w:rsidP="00571F4B">
            <w:pPr>
              <w:pStyle w:val="Titre3"/>
              <w:rPr>
                <w:lang w:eastAsia="fr-FR"/>
              </w:rPr>
            </w:pPr>
            <w:bookmarkStart w:id="52" w:name="_Toc169696855"/>
            <w:bookmarkStart w:id="53" w:name="_Toc169697551"/>
            <w:bookmarkStart w:id="54" w:name="_Toc169697602"/>
            <w:r>
              <w:rPr>
                <w:lang w:eastAsia="fr-FR"/>
              </w:rPr>
              <w:t>5</w:t>
            </w:r>
            <w:r w:rsidR="00517039" w:rsidRPr="00FD1A08">
              <w:rPr>
                <w:lang w:eastAsia="fr-FR"/>
              </w:rPr>
              <w:t>.2 Introduction à Centreon</w:t>
            </w:r>
            <w:bookmarkEnd w:id="52"/>
            <w:bookmarkEnd w:id="53"/>
            <w:bookmarkEnd w:id="54"/>
          </w:p>
          <w:p w14:paraId="70C76192" w14:textId="77777777" w:rsidR="00C10CB0" w:rsidRPr="00FD1A08" w:rsidRDefault="00C10CB0" w:rsidP="00C10CB0">
            <w:pPr>
              <w:pStyle w:val="NormalWeb"/>
              <w:rPr>
                <w:rFonts w:asciiTheme="minorHAnsi" w:hAnsiTheme="minorHAnsi" w:cstheme="minorHAnsi"/>
                <w:sz w:val="28"/>
                <w:szCs w:val="28"/>
              </w:rPr>
            </w:pPr>
            <w:r w:rsidRPr="00FD1A08">
              <w:rPr>
                <w:rStyle w:val="lev"/>
                <w:rFonts w:asciiTheme="minorHAnsi" w:eastAsiaTheme="majorEastAsia" w:hAnsiTheme="minorHAnsi" w:cstheme="minorHAnsi"/>
                <w:sz w:val="28"/>
                <w:szCs w:val="28"/>
              </w:rPr>
              <w:t>Centreon</w:t>
            </w:r>
            <w:r w:rsidRPr="00FD1A08">
              <w:rPr>
                <w:rFonts w:asciiTheme="minorHAnsi" w:hAnsiTheme="minorHAnsi" w:cstheme="minorHAnsi"/>
                <w:sz w:val="28"/>
                <w:szCs w:val="28"/>
              </w:rPr>
              <w:t xml:space="preserve"> est une solution open source de supervision informatique utilisée pour surveiller les réseaux, serveurs, applications, bases de données, et services cloud. Voici ses principales caractéristiques :</w:t>
            </w:r>
          </w:p>
          <w:p w14:paraId="2BF70F1B" w14:textId="77777777" w:rsidR="00C10CB0" w:rsidRPr="00FD1A08" w:rsidRDefault="00C10CB0" w:rsidP="002B12B7">
            <w:pPr>
              <w:pStyle w:val="Contenu"/>
              <w:framePr w:hSpace="0" w:wrap="auto" w:vAnchor="margin" w:hAnchor="text" w:yAlign="inline"/>
            </w:pPr>
            <w:r w:rsidRPr="00FD1A08">
              <w:t>Caractéristiques Clés</w:t>
            </w:r>
          </w:p>
          <w:p w14:paraId="400B5C65" w14:textId="77777777" w:rsidR="00C10CB0" w:rsidRPr="00FD1A08" w:rsidRDefault="00C10CB0" w:rsidP="00C10CB0">
            <w:pPr>
              <w:numPr>
                <w:ilvl w:val="0"/>
                <w:numId w:val="41"/>
              </w:numPr>
              <w:spacing w:before="100" w:beforeAutospacing="1" w:after="100" w:afterAutospacing="1" w:line="240" w:lineRule="auto"/>
              <w:rPr>
                <w:rFonts w:cstheme="minorHAnsi"/>
                <w:szCs w:val="28"/>
              </w:rPr>
            </w:pPr>
            <w:r w:rsidRPr="00FD1A08">
              <w:rPr>
                <w:rStyle w:val="lev"/>
                <w:rFonts w:cstheme="minorHAnsi"/>
                <w:szCs w:val="28"/>
              </w:rPr>
              <w:t>Supervision Multi-Plateforme</w:t>
            </w:r>
            <w:r w:rsidRPr="00FD1A08">
              <w:rPr>
                <w:rFonts w:cstheme="minorHAnsi"/>
                <w:szCs w:val="28"/>
              </w:rPr>
              <w:t xml:space="preserve"> : Surveille divers équipements et services, y compris les réseaux, serveurs, et applications.</w:t>
            </w:r>
          </w:p>
          <w:p w14:paraId="0EE46383" w14:textId="77777777" w:rsidR="00C10CB0" w:rsidRPr="00FD1A08" w:rsidRDefault="00C10CB0" w:rsidP="00C10CB0">
            <w:pPr>
              <w:numPr>
                <w:ilvl w:val="0"/>
                <w:numId w:val="41"/>
              </w:numPr>
              <w:spacing w:before="100" w:beforeAutospacing="1" w:after="100" w:afterAutospacing="1" w:line="240" w:lineRule="auto"/>
              <w:rPr>
                <w:rFonts w:cstheme="minorHAnsi"/>
                <w:szCs w:val="28"/>
              </w:rPr>
            </w:pPr>
            <w:r w:rsidRPr="00FD1A08">
              <w:rPr>
                <w:rStyle w:val="lev"/>
                <w:rFonts w:cstheme="minorHAnsi"/>
                <w:szCs w:val="28"/>
              </w:rPr>
              <w:t>Alertes et Notifications</w:t>
            </w:r>
            <w:r w:rsidRPr="00FD1A08">
              <w:rPr>
                <w:rFonts w:cstheme="minorHAnsi"/>
                <w:szCs w:val="28"/>
              </w:rPr>
              <w:t xml:space="preserve"> : Envoie des alertes par email, SMS, ou intégrations tiers en cas de problème.</w:t>
            </w:r>
          </w:p>
          <w:p w14:paraId="6ACA63BE" w14:textId="77777777" w:rsidR="00C10CB0" w:rsidRPr="00FD1A08" w:rsidRDefault="00C10CB0" w:rsidP="00C10CB0">
            <w:pPr>
              <w:numPr>
                <w:ilvl w:val="0"/>
                <w:numId w:val="41"/>
              </w:numPr>
              <w:spacing w:before="100" w:beforeAutospacing="1" w:after="100" w:afterAutospacing="1" w:line="240" w:lineRule="auto"/>
              <w:rPr>
                <w:rFonts w:cstheme="minorHAnsi"/>
                <w:szCs w:val="28"/>
              </w:rPr>
            </w:pPr>
            <w:r w:rsidRPr="00FD1A08">
              <w:rPr>
                <w:rStyle w:val="lev"/>
                <w:rFonts w:cstheme="minorHAnsi"/>
                <w:szCs w:val="28"/>
              </w:rPr>
              <w:t>Rapports et Dashboards</w:t>
            </w:r>
            <w:r w:rsidRPr="00FD1A08">
              <w:rPr>
                <w:rFonts w:cstheme="minorHAnsi"/>
                <w:szCs w:val="28"/>
              </w:rPr>
              <w:t xml:space="preserve"> : Crée des rapports et tableaux de bord personnalisés en temps réel.</w:t>
            </w:r>
          </w:p>
          <w:p w14:paraId="716150FA" w14:textId="77777777" w:rsidR="00C10CB0" w:rsidRPr="00FD1A08" w:rsidRDefault="00C10CB0" w:rsidP="00C10CB0">
            <w:pPr>
              <w:numPr>
                <w:ilvl w:val="0"/>
                <w:numId w:val="41"/>
              </w:numPr>
              <w:spacing w:before="100" w:beforeAutospacing="1" w:after="100" w:afterAutospacing="1" w:line="240" w:lineRule="auto"/>
              <w:rPr>
                <w:rFonts w:cstheme="minorHAnsi"/>
                <w:szCs w:val="28"/>
              </w:rPr>
            </w:pPr>
            <w:r w:rsidRPr="00FD1A08">
              <w:rPr>
                <w:rStyle w:val="lev"/>
                <w:rFonts w:cstheme="minorHAnsi"/>
                <w:szCs w:val="28"/>
              </w:rPr>
              <w:t>Extensibilité</w:t>
            </w:r>
            <w:r w:rsidRPr="00FD1A08">
              <w:rPr>
                <w:rFonts w:cstheme="minorHAnsi"/>
                <w:szCs w:val="28"/>
              </w:rPr>
              <w:t xml:space="preserve"> : Utilise des plugins pour étendre les capacités de supervision.</w:t>
            </w:r>
          </w:p>
          <w:p w14:paraId="3D6C88D2" w14:textId="77777777" w:rsidR="00C10CB0" w:rsidRPr="00FD1A08" w:rsidRDefault="00C10CB0" w:rsidP="00C10CB0">
            <w:pPr>
              <w:numPr>
                <w:ilvl w:val="0"/>
                <w:numId w:val="41"/>
              </w:numPr>
              <w:spacing w:before="100" w:beforeAutospacing="1" w:after="100" w:afterAutospacing="1" w:line="240" w:lineRule="auto"/>
              <w:rPr>
                <w:rFonts w:cstheme="minorHAnsi"/>
                <w:szCs w:val="28"/>
              </w:rPr>
            </w:pPr>
            <w:r w:rsidRPr="00FD1A08">
              <w:rPr>
                <w:rStyle w:val="lev"/>
                <w:rFonts w:cstheme="minorHAnsi"/>
                <w:szCs w:val="28"/>
              </w:rPr>
              <w:t>Découverte Automatique</w:t>
            </w:r>
            <w:r w:rsidRPr="00FD1A08">
              <w:rPr>
                <w:rFonts w:cstheme="minorHAnsi"/>
                <w:szCs w:val="28"/>
              </w:rPr>
              <w:t xml:space="preserve"> : Identifie et ajoute automatiquement des nouveaux équipements et services.</w:t>
            </w:r>
          </w:p>
          <w:p w14:paraId="07C9BFD4" w14:textId="77777777" w:rsidR="00C10CB0" w:rsidRPr="00FD1A08" w:rsidRDefault="00C10CB0" w:rsidP="00C10CB0">
            <w:pPr>
              <w:numPr>
                <w:ilvl w:val="0"/>
                <w:numId w:val="41"/>
              </w:numPr>
              <w:spacing w:before="100" w:beforeAutospacing="1" w:after="100" w:afterAutospacing="1" w:line="240" w:lineRule="auto"/>
              <w:rPr>
                <w:rFonts w:cstheme="minorHAnsi"/>
                <w:szCs w:val="28"/>
              </w:rPr>
            </w:pPr>
            <w:r w:rsidRPr="00FD1A08">
              <w:rPr>
                <w:rStyle w:val="lev"/>
                <w:rFonts w:cstheme="minorHAnsi"/>
                <w:szCs w:val="28"/>
              </w:rPr>
              <w:t>Analyse des Performances</w:t>
            </w:r>
            <w:r w:rsidRPr="00FD1A08">
              <w:rPr>
                <w:rFonts w:cstheme="minorHAnsi"/>
                <w:szCs w:val="28"/>
              </w:rPr>
              <w:t xml:space="preserve"> : Analyse les données de performance pour identifier les tendances et prévenir les problèmes.</w:t>
            </w:r>
          </w:p>
          <w:p w14:paraId="61D0CBD4" w14:textId="77777777" w:rsidR="00C10CB0" w:rsidRPr="00FD1A08" w:rsidRDefault="00C10CB0" w:rsidP="002B12B7">
            <w:pPr>
              <w:pStyle w:val="Contenu"/>
              <w:framePr w:hSpace="0" w:wrap="auto" w:vAnchor="margin" w:hAnchor="text" w:yAlign="inline"/>
            </w:pPr>
            <w:r w:rsidRPr="00FD1A08">
              <w:lastRenderedPageBreak/>
              <w:t>Avantages</w:t>
            </w:r>
          </w:p>
          <w:p w14:paraId="22287D7A" w14:textId="77777777" w:rsidR="00C10CB0" w:rsidRPr="00FD1A08" w:rsidRDefault="00C10CB0" w:rsidP="00C10CB0">
            <w:pPr>
              <w:numPr>
                <w:ilvl w:val="0"/>
                <w:numId w:val="42"/>
              </w:numPr>
              <w:spacing w:before="100" w:beforeAutospacing="1" w:after="100" w:afterAutospacing="1" w:line="240" w:lineRule="auto"/>
              <w:rPr>
                <w:rFonts w:cstheme="minorHAnsi"/>
                <w:szCs w:val="28"/>
              </w:rPr>
            </w:pPr>
            <w:r w:rsidRPr="00FD1A08">
              <w:rPr>
                <w:rStyle w:val="lev"/>
                <w:rFonts w:cstheme="minorHAnsi"/>
                <w:szCs w:val="28"/>
              </w:rPr>
              <w:t>Open Source</w:t>
            </w:r>
            <w:r w:rsidRPr="00FD1A08">
              <w:rPr>
                <w:rFonts w:cstheme="minorHAnsi"/>
                <w:szCs w:val="28"/>
              </w:rPr>
              <w:t xml:space="preserve"> : Gratuit et modifiable, réduisant les coûts.</w:t>
            </w:r>
          </w:p>
          <w:p w14:paraId="066275A9" w14:textId="77777777" w:rsidR="00C10CB0" w:rsidRPr="00FD1A08" w:rsidRDefault="00C10CB0" w:rsidP="00C10CB0">
            <w:pPr>
              <w:numPr>
                <w:ilvl w:val="0"/>
                <w:numId w:val="42"/>
              </w:numPr>
              <w:spacing w:before="100" w:beforeAutospacing="1" w:after="100" w:afterAutospacing="1" w:line="240" w:lineRule="auto"/>
              <w:rPr>
                <w:rFonts w:cstheme="minorHAnsi"/>
                <w:szCs w:val="28"/>
              </w:rPr>
            </w:pPr>
            <w:r w:rsidRPr="00FD1A08">
              <w:rPr>
                <w:rStyle w:val="lev"/>
                <w:rFonts w:cstheme="minorHAnsi"/>
                <w:szCs w:val="28"/>
              </w:rPr>
              <w:t>Interface Web Intuitive</w:t>
            </w:r>
            <w:r w:rsidRPr="00FD1A08">
              <w:rPr>
                <w:rFonts w:cstheme="minorHAnsi"/>
                <w:szCs w:val="28"/>
              </w:rPr>
              <w:t xml:space="preserve"> : Facile à utiliser et configurer.</w:t>
            </w:r>
          </w:p>
          <w:p w14:paraId="0A487AB0" w14:textId="77777777" w:rsidR="00C10CB0" w:rsidRPr="00FD1A08" w:rsidRDefault="00C10CB0" w:rsidP="00C10CB0">
            <w:pPr>
              <w:numPr>
                <w:ilvl w:val="0"/>
                <w:numId w:val="42"/>
              </w:numPr>
              <w:spacing w:before="100" w:beforeAutospacing="1" w:after="100" w:afterAutospacing="1" w:line="240" w:lineRule="auto"/>
              <w:rPr>
                <w:rFonts w:cstheme="minorHAnsi"/>
                <w:szCs w:val="28"/>
              </w:rPr>
            </w:pPr>
            <w:r w:rsidRPr="00FD1A08">
              <w:rPr>
                <w:rStyle w:val="lev"/>
                <w:rFonts w:cstheme="minorHAnsi"/>
                <w:szCs w:val="28"/>
              </w:rPr>
              <w:t>Scalabilité</w:t>
            </w:r>
            <w:r w:rsidRPr="00FD1A08">
              <w:rPr>
                <w:rFonts w:cstheme="minorHAnsi"/>
                <w:szCs w:val="28"/>
              </w:rPr>
              <w:t xml:space="preserve"> : Adapté aux petites et grandes infrastructures.</w:t>
            </w:r>
          </w:p>
          <w:p w14:paraId="19975E73" w14:textId="77777777" w:rsidR="00C10CB0" w:rsidRPr="00FD1A08" w:rsidRDefault="00C10CB0" w:rsidP="00C10CB0">
            <w:pPr>
              <w:numPr>
                <w:ilvl w:val="0"/>
                <w:numId w:val="42"/>
              </w:numPr>
              <w:spacing w:before="100" w:beforeAutospacing="1" w:after="100" w:afterAutospacing="1" w:line="240" w:lineRule="auto"/>
              <w:rPr>
                <w:rFonts w:cstheme="minorHAnsi"/>
                <w:szCs w:val="28"/>
              </w:rPr>
            </w:pPr>
            <w:r w:rsidRPr="00FD1A08">
              <w:rPr>
                <w:rStyle w:val="lev"/>
                <w:rFonts w:cstheme="minorHAnsi"/>
                <w:szCs w:val="28"/>
              </w:rPr>
              <w:t>Communauté Active</w:t>
            </w:r>
            <w:r w:rsidRPr="00FD1A08">
              <w:rPr>
                <w:rFonts w:cstheme="minorHAnsi"/>
                <w:szCs w:val="28"/>
              </w:rPr>
              <w:t xml:space="preserve"> : Support et contributions de la communauté, avec options de support commercial disponibles.</w:t>
            </w:r>
          </w:p>
          <w:p w14:paraId="5F0F1135" w14:textId="77777777" w:rsidR="00C10CB0" w:rsidRPr="00FD1A08" w:rsidRDefault="00C10CB0" w:rsidP="002B12B7">
            <w:pPr>
              <w:pStyle w:val="Contenu"/>
              <w:framePr w:hSpace="0" w:wrap="auto" w:vAnchor="margin" w:hAnchor="text" w:yAlign="inline"/>
            </w:pPr>
            <w:r w:rsidRPr="00FD1A08">
              <w:t>Utilisation</w:t>
            </w:r>
          </w:p>
          <w:p w14:paraId="6013F744" w14:textId="77777777" w:rsidR="00C10CB0" w:rsidRPr="00FD1A08" w:rsidRDefault="00C10CB0" w:rsidP="00C10CB0">
            <w:pPr>
              <w:numPr>
                <w:ilvl w:val="0"/>
                <w:numId w:val="43"/>
              </w:numPr>
              <w:spacing w:before="100" w:beforeAutospacing="1" w:after="100" w:afterAutospacing="1" w:line="240" w:lineRule="auto"/>
              <w:rPr>
                <w:rFonts w:cstheme="minorHAnsi"/>
                <w:szCs w:val="28"/>
              </w:rPr>
            </w:pPr>
            <w:r w:rsidRPr="00FD1A08">
              <w:rPr>
                <w:rStyle w:val="lev"/>
                <w:rFonts w:cstheme="minorHAnsi"/>
                <w:szCs w:val="28"/>
              </w:rPr>
              <w:t>Installation</w:t>
            </w:r>
            <w:r w:rsidRPr="00FD1A08">
              <w:rPr>
                <w:rFonts w:cstheme="minorHAnsi"/>
                <w:szCs w:val="28"/>
              </w:rPr>
              <w:t xml:space="preserve"> : Sur des distributions Linux comme CentOS et Debian, ou via Docker.</w:t>
            </w:r>
          </w:p>
          <w:p w14:paraId="7901E3CF" w14:textId="77777777" w:rsidR="00C10CB0" w:rsidRPr="00FD1A08" w:rsidRDefault="00C10CB0" w:rsidP="00C10CB0">
            <w:pPr>
              <w:numPr>
                <w:ilvl w:val="0"/>
                <w:numId w:val="43"/>
              </w:numPr>
              <w:spacing w:before="100" w:beforeAutospacing="1" w:after="100" w:afterAutospacing="1" w:line="240" w:lineRule="auto"/>
              <w:rPr>
                <w:rFonts w:cstheme="minorHAnsi"/>
                <w:szCs w:val="28"/>
              </w:rPr>
            </w:pPr>
            <w:r w:rsidRPr="00FD1A08">
              <w:rPr>
                <w:rStyle w:val="lev"/>
                <w:rFonts w:cstheme="minorHAnsi"/>
                <w:szCs w:val="28"/>
              </w:rPr>
              <w:t>Configuration</w:t>
            </w:r>
            <w:r w:rsidRPr="00FD1A08">
              <w:rPr>
                <w:rFonts w:cstheme="minorHAnsi"/>
                <w:szCs w:val="28"/>
              </w:rPr>
              <w:t xml:space="preserve"> : Définir les hôtes et services à surveiller, les seuils, et les alertes.</w:t>
            </w:r>
          </w:p>
          <w:p w14:paraId="588D82EB" w14:textId="77777777" w:rsidR="00C10CB0" w:rsidRPr="00FD1A08" w:rsidRDefault="00C10CB0" w:rsidP="00C10CB0">
            <w:pPr>
              <w:numPr>
                <w:ilvl w:val="0"/>
                <w:numId w:val="43"/>
              </w:numPr>
              <w:spacing w:before="100" w:beforeAutospacing="1" w:after="100" w:afterAutospacing="1" w:line="240" w:lineRule="auto"/>
              <w:rPr>
                <w:rFonts w:cstheme="minorHAnsi"/>
                <w:szCs w:val="28"/>
              </w:rPr>
            </w:pPr>
            <w:r w:rsidRPr="00FD1A08">
              <w:rPr>
                <w:rStyle w:val="lev"/>
                <w:rFonts w:cstheme="minorHAnsi"/>
                <w:szCs w:val="28"/>
              </w:rPr>
              <w:t>Surveillance</w:t>
            </w:r>
            <w:r w:rsidRPr="00FD1A08">
              <w:rPr>
                <w:rFonts w:cstheme="minorHAnsi"/>
                <w:szCs w:val="28"/>
              </w:rPr>
              <w:t xml:space="preserve"> : Collecte et affiche des données en temps réel.</w:t>
            </w:r>
          </w:p>
          <w:p w14:paraId="47E461FD" w14:textId="77777777" w:rsidR="00C10CB0" w:rsidRPr="00FD1A08" w:rsidRDefault="00C10CB0" w:rsidP="00C10CB0">
            <w:pPr>
              <w:numPr>
                <w:ilvl w:val="0"/>
                <w:numId w:val="43"/>
              </w:numPr>
              <w:spacing w:before="100" w:beforeAutospacing="1" w:after="100" w:afterAutospacing="1" w:line="240" w:lineRule="auto"/>
              <w:rPr>
                <w:rFonts w:cstheme="minorHAnsi"/>
                <w:szCs w:val="28"/>
              </w:rPr>
            </w:pPr>
            <w:r w:rsidRPr="00FD1A08">
              <w:rPr>
                <w:rStyle w:val="lev"/>
                <w:rFonts w:cstheme="minorHAnsi"/>
                <w:szCs w:val="28"/>
              </w:rPr>
              <w:t>Analyse</w:t>
            </w:r>
            <w:r w:rsidRPr="00FD1A08">
              <w:rPr>
                <w:rFonts w:cstheme="minorHAnsi"/>
                <w:szCs w:val="28"/>
              </w:rPr>
              <w:t xml:space="preserve"> : Génère des rapports et identifie des tendances pour anticiper les problèmes.</w:t>
            </w:r>
          </w:p>
          <w:p w14:paraId="1F9000FA" w14:textId="77777777" w:rsidR="00C10CB0" w:rsidRPr="00FD1A08" w:rsidRDefault="00C10CB0" w:rsidP="002B12B7">
            <w:pPr>
              <w:pStyle w:val="Contenu"/>
              <w:framePr w:hSpace="0" w:wrap="auto" w:vAnchor="margin" w:hAnchor="text" w:yAlign="inline"/>
            </w:pPr>
            <w:r w:rsidRPr="00FD1A08">
              <w:t>Conclusion</w:t>
            </w:r>
          </w:p>
          <w:p w14:paraId="72823708" w14:textId="77777777" w:rsidR="00C10CB0" w:rsidRPr="00FD1A08" w:rsidRDefault="00C10CB0" w:rsidP="00C10CB0">
            <w:pPr>
              <w:pStyle w:val="NormalWeb"/>
              <w:rPr>
                <w:rFonts w:asciiTheme="minorHAnsi" w:hAnsiTheme="minorHAnsi" w:cstheme="minorHAnsi"/>
                <w:sz w:val="28"/>
                <w:szCs w:val="28"/>
              </w:rPr>
            </w:pPr>
            <w:r w:rsidRPr="00FD1A08">
              <w:rPr>
                <w:rFonts w:asciiTheme="minorHAnsi" w:hAnsiTheme="minorHAnsi" w:cstheme="minorHAnsi"/>
                <w:sz w:val="28"/>
                <w:szCs w:val="28"/>
              </w:rPr>
              <w:t>Centreon est une solution flexible et complète pour la supervision de l'infrastructure informatique, adaptée aux besoins des entreprises de toutes tailles.</w:t>
            </w:r>
          </w:p>
          <w:p w14:paraId="7E67CED4" w14:textId="3E97D1C3" w:rsidR="00C10CB0" w:rsidRPr="00FD1A08" w:rsidRDefault="004470C0" w:rsidP="00571F4B">
            <w:pPr>
              <w:pStyle w:val="Titre3"/>
            </w:pPr>
            <w:bookmarkStart w:id="55" w:name="_Toc169696856"/>
            <w:bookmarkStart w:id="56" w:name="_Toc169697552"/>
            <w:bookmarkStart w:id="57" w:name="_Toc169697603"/>
            <w:r>
              <w:t>5</w:t>
            </w:r>
            <w:r w:rsidR="00C10CB0" w:rsidRPr="00FD1A08">
              <w:t>.3 Installation d’une instance Centreon pour surveiller les EC2 frontends et backends</w:t>
            </w:r>
            <w:bookmarkEnd w:id="55"/>
            <w:bookmarkEnd w:id="56"/>
            <w:bookmarkEnd w:id="57"/>
          </w:p>
          <w:p w14:paraId="3CAFCF3F" w14:textId="77777777" w:rsidR="00DA157D" w:rsidRPr="00FD1A08" w:rsidRDefault="00DA157D" w:rsidP="00DA157D">
            <w:pPr>
              <w:rPr>
                <w:rFonts w:cstheme="minorHAnsi"/>
                <w:b w:val="0"/>
                <w:bCs/>
                <w:szCs w:val="28"/>
              </w:rPr>
            </w:pPr>
            <w:r w:rsidRPr="00FD1A08">
              <w:rPr>
                <w:rFonts w:cstheme="minorHAnsi"/>
                <w:b w:val="0"/>
                <w:bCs/>
                <w:szCs w:val="28"/>
              </w:rPr>
              <w:t>Après m’être connecté à AWS, j’ai tapé « EC2 » dans la barre de recherche en haut :</w:t>
            </w:r>
          </w:p>
          <w:p w14:paraId="3FAE6839"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7FE4E3EE" wp14:editId="0B092D35">
                  <wp:extent cx="3114675" cy="1752600"/>
                  <wp:effectExtent l="0" t="0" r="9525" b="0"/>
                  <wp:docPr id="16161503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14675" cy="1752600"/>
                          </a:xfrm>
                          <a:prstGeom prst="rect">
                            <a:avLst/>
                          </a:prstGeom>
                          <a:noFill/>
                          <a:ln>
                            <a:noFill/>
                          </a:ln>
                        </pic:spPr>
                      </pic:pic>
                    </a:graphicData>
                  </a:graphic>
                </wp:inline>
              </w:drawing>
            </w:r>
          </w:p>
          <w:p w14:paraId="20E11F5C" w14:textId="77777777" w:rsidR="00DA157D" w:rsidRPr="00FD1A08" w:rsidRDefault="00DA157D" w:rsidP="00DA157D">
            <w:pPr>
              <w:rPr>
                <w:rFonts w:cstheme="minorHAnsi"/>
                <w:b w:val="0"/>
                <w:bCs/>
                <w:szCs w:val="28"/>
              </w:rPr>
            </w:pPr>
            <w:r w:rsidRPr="00FD1A08">
              <w:rPr>
                <w:rFonts w:cstheme="minorHAnsi"/>
                <w:b w:val="0"/>
                <w:bCs/>
                <w:szCs w:val="28"/>
              </w:rPr>
              <w:t>Puis j’ai cliqué sur le bouton « Lancer des instances » :</w:t>
            </w:r>
          </w:p>
          <w:p w14:paraId="777CDF4A" w14:textId="77777777" w:rsidR="00DA157D" w:rsidRPr="00FD1A08" w:rsidRDefault="00DA157D" w:rsidP="00DA157D">
            <w:pPr>
              <w:rPr>
                <w:rFonts w:cstheme="minorHAnsi"/>
                <w:b w:val="0"/>
                <w:bCs/>
                <w:szCs w:val="28"/>
              </w:rPr>
            </w:pPr>
            <w:r w:rsidRPr="00FD1A08">
              <w:rPr>
                <w:rFonts w:cstheme="minorHAnsi"/>
                <w:b w:val="0"/>
                <w:bCs/>
                <w:noProof/>
                <w:szCs w:val="28"/>
              </w:rPr>
              <w:lastRenderedPageBreak/>
              <w:drawing>
                <wp:inline distT="0" distB="0" distL="0" distR="0" wp14:anchorId="7A17F496" wp14:editId="040F1063">
                  <wp:extent cx="3733800" cy="2638425"/>
                  <wp:effectExtent l="0" t="0" r="0" b="9525"/>
                  <wp:docPr id="13977236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33800" cy="2638425"/>
                          </a:xfrm>
                          <a:prstGeom prst="rect">
                            <a:avLst/>
                          </a:prstGeom>
                          <a:noFill/>
                          <a:ln>
                            <a:noFill/>
                          </a:ln>
                        </pic:spPr>
                      </pic:pic>
                    </a:graphicData>
                  </a:graphic>
                </wp:inline>
              </w:drawing>
            </w:r>
          </w:p>
          <w:p w14:paraId="0C8F160B" w14:textId="77777777" w:rsidR="00DA157D" w:rsidRPr="00FD1A08" w:rsidRDefault="00DA157D" w:rsidP="00DA157D">
            <w:pPr>
              <w:rPr>
                <w:rFonts w:cstheme="minorHAnsi"/>
                <w:b w:val="0"/>
                <w:bCs/>
                <w:szCs w:val="28"/>
              </w:rPr>
            </w:pPr>
            <w:r w:rsidRPr="00FD1A08">
              <w:rPr>
                <w:rFonts w:cstheme="minorHAnsi"/>
                <w:b w:val="0"/>
                <w:bCs/>
                <w:szCs w:val="28"/>
              </w:rPr>
              <w:t>Dans le nom de l’instance j’ai mis « Monitoring »</w:t>
            </w:r>
          </w:p>
          <w:p w14:paraId="684D56B8" w14:textId="77777777" w:rsidR="00DA157D" w:rsidRPr="00FD1A08" w:rsidRDefault="00DA157D" w:rsidP="00DA157D">
            <w:pPr>
              <w:rPr>
                <w:rFonts w:cstheme="minorHAnsi"/>
                <w:b w:val="0"/>
                <w:bCs/>
                <w:szCs w:val="28"/>
              </w:rPr>
            </w:pPr>
            <w:r w:rsidRPr="00FD1A08">
              <w:rPr>
                <w:rFonts w:cstheme="minorHAnsi"/>
                <w:b w:val="0"/>
                <w:bCs/>
                <w:szCs w:val="28"/>
              </w:rPr>
              <w:t>J’ai choisi une image « Debian », pour cela j’ai fait défiler la liste sur la droite avec la flèche droite puis cliqué sur « Debian »</w:t>
            </w:r>
          </w:p>
          <w:p w14:paraId="7A04CFEB" w14:textId="77777777" w:rsidR="00DA157D" w:rsidRPr="00FD1A08" w:rsidRDefault="00DA157D" w:rsidP="00DA157D">
            <w:pPr>
              <w:rPr>
                <w:rFonts w:cstheme="minorHAnsi"/>
                <w:b w:val="0"/>
                <w:bCs/>
                <w:szCs w:val="28"/>
              </w:rPr>
            </w:pPr>
          </w:p>
          <w:p w14:paraId="25A96CF9"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50F45D09" wp14:editId="49A20F84">
                  <wp:extent cx="5753100" cy="2609850"/>
                  <wp:effectExtent l="0" t="0" r="0" b="0"/>
                  <wp:docPr id="158092706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inline>
              </w:drawing>
            </w:r>
          </w:p>
          <w:p w14:paraId="6FC65702" w14:textId="77777777" w:rsidR="00DA157D" w:rsidRPr="00FD1A08" w:rsidRDefault="00DA157D" w:rsidP="00DA157D">
            <w:pPr>
              <w:rPr>
                <w:rFonts w:cstheme="minorHAnsi"/>
                <w:b w:val="0"/>
                <w:bCs/>
                <w:szCs w:val="28"/>
              </w:rPr>
            </w:pPr>
            <w:r w:rsidRPr="00FD1A08">
              <w:rPr>
                <w:rFonts w:cstheme="minorHAnsi"/>
                <w:b w:val="0"/>
                <w:bCs/>
                <w:szCs w:val="28"/>
              </w:rPr>
              <w:t>Dans « type d’instance » j’ai laissé « t2.micro » pour garder mon offre gratuite free tiers</w:t>
            </w:r>
          </w:p>
          <w:p w14:paraId="2704DDAA" w14:textId="77777777" w:rsidR="00DA157D" w:rsidRPr="00FD1A08" w:rsidRDefault="00DA157D" w:rsidP="00DA157D">
            <w:pPr>
              <w:rPr>
                <w:rFonts w:cstheme="minorHAnsi"/>
                <w:b w:val="0"/>
                <w:bCs/>
                <w:szCs w:val="28"/>
              </w:rPr>
            </w:pPr>
            <w:r w:rsidRPr="00FD1A08">
              <w:rPr>
                <w:rFonts w:cstheme="minorHAnsi"/>
                <w:b w:val="0"/>
                <w:bCs/>
                <w:szCs w:val="28"/>
              </w:rPr>
              <w:t>Ensuite j’ai cliqué sur « Créer une paire de clés » et créé une paire de clé RSA pem que j’ai appelée « Paire_monitoring »</w:t>
            </w:r>
          </w:p>
          <w:p w14:paraId="793D211B" w14:textId="334EB32E" w:rsidR="00DA157D" w:rsidRPr="00FD1A08" w:rsidRDefault="00DA157D" w:rsidP="00DA157D">
            <w:pPr>
              <w:rPr>
                <w:rFonts w:cstheme="minorHAnsi"/>
                <w:b w:val="0"/>
                <w:bCs/>
                <w:szCs w:val="28"/>
              </w:rPr>
            </w:pPr>
            <w:r w:rsidRPr="00FD1A08">
              <w:rPr>
                <w:rFonts w:cstheme="minorHAnsi"/>
                <w:b w:val="0"/>
                <w:bCs/>
                <w:noProof/>
                <w:szCs w:val="28"/>
              </w:rPr>
              <w:lastRenderedPageBreak/>
              <w:drawing>
                <wp:inline distT="0" distB="0" distL="0" distR="0" wp14:anchorId="693A0E59" wp14:editId="73454C8A">
                  <wp:extent cx="5648325" cy="6115050"/>
                  <wp:effectExtent l="0" t="0" r="9525" b="0"/>
                  <wp:docPr id="19877278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8325" cy="6115050"/>
                          </a:xfrm>
                          <a:prstGeom prst="rect">
                            <a:avLst/>
                          </a:prstGeom>
                          <a:noFill/>
                          <a:ln>
                            <a:noFill/>
                          </a:ln>
                        </pic:spPr>
                      </pic:pic>
                    </a:graphicData>
                  </a:graphic>
                </wp:inline>
              </w:drawing>
            </w:r>
          </w:p>
          <w:p w14:paraId="392C086A" w14:textId="77777777" w:rsidR="00DA157D" w:rsidRPr="00FD1A08" w:rsidRDefault="00DA157D" w:rsidP="00DA157D">
            <w:pPr>
              <w:rPr>
                <w:rFonts w:cstheme="minorHAnsi"/>
                <w:b w:val="0"/>
                <w:bCs/>
                <w:szCs w:val="28"/>
              </w:rPr>
            </w:pPr>
          </w:p>
          <w:p w14:paraId="694B8ADE" w14:textId="77777777" w:rsidR="00DA157D" w:rsidRPr="00FD1A08" w:rsidRDefault="00DA157D" w:rsidP="00DA157D">
            <w:pPr>
              <w:rPr>
                <w:rFonts w:cstheme="minorHAnsi"/>
                <w:b w:val="0"/>
                <w:bCs/>
                <w:szCs w:val="28"/>
              </w:rPr>
            </w:pPr>
          </w:p>
          <w:p w14:paraId="121B67FA" w14:textId="77777777" w:rsidR="00DA157D" w:rsidRPr="00FD1A08" w:rsidRDefault="00DA157D" w:rsidP="00DA157D">
            <w:pPr>
              <w:rPr>
                <w:rFonts w:cstheme="minorHAnsi"/>
                <w:b w:val="0"/>
                <w:bCs/>
                <w:szCs w:val="28"/>
              </w:rPr>
            </w:pPr>
          </w:p>
          <w:p w14:paraId="501A3C65" w14:textId="77777777" w:rsidR="00C47DD0" w:rsidRDefault="00C47DD0" w:rsidP="00DA157D">
            <w:pPr>
              <w:rPr>
                <w:rFonts w:cstheme="minorHAnsi"/>
                <w:b w:val="0"/>
                <w:bCs/>
                <w:szCs w:val="28"/>
              </w:rPr>
            </w:pPr>
          </w:p>
          <w:p w14:paraId="21346B1E" w14:textId="77777777" w:rsidR="00C47DD0" w:rsidRDefault="00C47DD0" w:rsidP="00DA157D">
            <w:pPr>
              <w:rPr>
                <w:rFonts w:cstheme="minorHAnsi"/>
                <w:b w:val="0"/>
                <w:bCs/>
                <w:szCs w:val="28"/>
              </w:rPr>
            </w:pPr>
          </w:p>
          <w:p w14:paraId="19B38D1E" w14:textId="77777777" w:rsidR="00C47DD0" w:rsidRDefault="00C47DD0" w:rsidP="00DA157D">
            <w:pPr>
              <w:rPr>
                <w:rFonts w:cstheme="minorHAnsi"/>
                <w:b w:val="0"/>
                <w:bCs/>
                <w:szCs w:val="28"/>
              </w:rPr>
            </w:pPr>
          </w:p>
          <w:p w14:paraId="6DF01282" w14:textId="77777777" w:rsidR="00C47DD0" w:rsidRDefault="00C47DD0" w:rsidP="00DA157D">
            <w:pPr>
              <w:rPr>
                <w:rFonts w:cstheme="minorHAnsi"/>
                <w:b w:val="0"/>
                <w:bCs/>
                <w:szCs w:val="28"/>
              </w:rPr>
            </w:pPr>
          </w:p>
          <w:p w14:paraId="45B1D62C" w14:textId="77777777" w:rsidR="00C47DD0" w:rsidRDefault="00C47DD0" w:rsidP="00DA157D">
            <w:pPr>
              <w:rPr>
                <w:rFonts w:cstheme="minorHAnsi"/>
                <w:b w:val="0"/>
                <w:bCs/>
                <w:szCs w:val="28"/>
              </w:rPr>
            </w:pPr>
          </w:p>
          <w:p w14:paraId="4070A8ED" w14:textId="2E030A60" w:rsidR="00DA157D" w:rsidRPr="00FD1A08" w:rsidRDefault="00DA157D" w:rsidP="00DA157D">
            <w:pPr>
              <w:rPr>
                <w:rFonts w:cstheme="minorHAnsi"/>
                <w:b w:val="0"/>
                <w:bCs/>
                <w:szCs w:val="28"/>
              </w:rPr>
            </w:pPr>
            <w:r w:rsidRPr="00FD1A08">
              <w:rPr>
                <w:rFonts w:cstheme="minorHAnsi"/>
                <w:b w:val="0"/>
                <w:bCs/>
                <w:szCs w:val="28"/>
              </w:rPr>
              <w:lastRenderedPageBreak/>
              <w:t>Ensuite j’ai autorisé le trafic SSH, HTTP et HTTPS depuis n’importe où</w:t>
            </w:r>
          </w:p>
          <w:p w14:paraId="3D0D7466"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44962CAA" wp14:editId="503C4A34">
                  <wp:extent cx="5762625" cy="2381250"/>
                  <wp:effectExtent l="0" t="0" r="9525" b="0"/>
                  <wp:docPr id="190512811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2381250"/>
                          </a:xfrm>
                          <a:prstGeom prst="rect">
                            <a:avLst/>
                          </a:prstGeom>
                          <a:noFill/>
                          <a:ln>
                            <a:noFill/>
                          </a:ln>
                        </pic:spPr>
                      </pic:pic>
                    </a:graphicData>
                  </a:graphic>
                </wp:inline>
              </w:drawing>
            </w:r>
          </w:p>
          <w:p w14:paraId="483740E6" w14:textId="77777777" w:rsidR="00DA157D" w:rsidRPr="00FD1A08" w:rsidRDefault="00DA157D" w:rsidP="00DA157D">
            <w:pPr>
              <w:rPr>
                <w:rFonts w:cstheme="minorHAnsi"/>
                <w:b w:val="0"/>
                <w:bCs/>
                <w:szCs w:val="28"/>
              </w:rPr>
            </w:pPr>
            <w:r w:rsidRPr="00FD1A08">
              <w:rPr>
                <w:rFonts w:cstheme="minorHAnsi"/>
                <w:b w:val="0"/>
                <w:bCs/>
                <w:szCs w:val="28"/>
              </w:rPr>
              <w:t>Enfin j’ai cliqué sur « Lancer l’instance » à droite</w:t>
            </w:r>
          </w:p>
          <w:p w14:paraId="0AC19B36" w14:textId="77777777" w:rsidR="00DA157D" w:rsidRPr="00FD1A08" w:rsidRDefault="00DA157D" w:rsidP="00DA157D">
            <w:pPr>
              <w:rPr>
                <w:rFonts w:cstheme="minorHAnsi"/>
                <w:b w:val="0"/>
                <w:bCs/>
                <w:szCs w:val="28"/>
              </w:rPr>
            </w:pPr>
            <w:r w:rsidRPr="00FD1A08">
              <w:rPr>
                <w:rFonts w:cstheme="minorHAnsi"/>
                <w:b w:val="0"/>
                <w:bCs/>
                <w:szCs w:val="28"/>
              </w:rPr>
              <w:t>Ensuite j’ai attendu que l’instance se crée.</w:t>
            </w:r>
          </w:p>
          <w:p w14:paraId="406C306C" w14:textId="77777777" w:rsidR="00DA157D" w:rsidRPr="00FD1A08" w:rsidRDefault="00DA157D" w:rsidP="00DA157D">
            <w:pPr>
              <w:rPr>
                <w:rFonts w:cstheme="minorHAnsi"/>
                <w:b w:val="0"/>
                <w:bCs/>
                <w:szCs w:val="28"/>
              </w:rPr>
            </w:pPr>
            <w:r w:rsidRPr="00FD1A08">
              <w:rPr>
                <w:rFonts w:cstheme="minorHAnsi"/>
                <w:b w:val="0"/>
                <w:bCs/>
                <w:szCs w:val="28"/>
              </w:rPr>
              <w:t>J’ai ensuite tapé « CloudShell » dans AWS et ouvert CloudShell</w:t>
            </w:r>
          </w:p>
          <w:p w14:paraId="118A75DB" w14:textId="77777777" w:rsidR="00DA157D" w:rsidRPr="00FD1A08" w:rsidRDefault="00DA157D" w:rsidP="00DA157D">
            <w:pPr>
              <w:rPr>
                <w:rFonts w:cstheme="minorHAnsi"/>
                <w:b w:val="0"/>
                <w:bCs/>
                <w:szCs w:val="28"/>
              </w:rPr>
            </w:pPr>
            <w:r w:rsidRPr="00FD1A08">
              <w:rPr>
                <w:rFonts w:cstheme="minorHAnsi"/>
                <w:b w:val="0"/>
                <w:bCs/>
                <w:szCs w:val="28"/>
              </w:rPr>
              <w:t>Dans « actions » j’ai cliqué sur « charger un fichier »</w:t>
            </w:r>
          </w:p>
          <w:p w14:paraId="07D80524" w14:textId="77777777" w:rsidR="00DA157D" w:rsidRPr="00FD1A08" w:rsidRDefault="00DA157D" w:rsidP="00DA157D">
            <w:pPr>
              <w:rPr>
                <w:rFonts w:cstheme="minorHAnsi"/>
                <w:b w:val="0"/>
                <w:bCs/>
                <w:szCs w:val="28"/>
              </w:rPr>
            </w:pPr>
            <w:r w:rsidRPr="00FD1A08">
              <w:rPr>
                <w:rFonts w:cstheme="minorHAnsi"/>
                <w:b w:val="0"/>
                <w:bCs/>
                <w:szCs w:val="28"/>
              </w:rPr>
              <w:t>J’ai chargé ma clé privée</w:t>
            </w:r>
          </w:p>
          <w:p w14:paraId="0549DA7F" w14:textId="77777777" w:rsidR="00DA157D" w:rsidRPr="00FD1A08" w:rsidRDefault="00DA157D" w:rsidP="00DA157D">
            <w:pPr>
              <w:rPr>
                <w:rFonts w:cstheme="minorHAnsi"/>
                <w:b w:val="0"/>
                <w:bCs/>
                <w:szCs w:val="28"/>
              </w:rPr>
            </w:pPr>
            <w:r w:rsidRPr="00FD1A08">
              <w:rPr>
                <w:rFonts w:cstheme="minorHAnsi"/>
                <w:b w:val="0"/>
                <w:bCs/>
                <w:szCs w:val="28"/>
              </w:rPr>
              <w:t>Puis j’ai fait un chmod 400 sur ma clé privée pour la protéger</w:t>
            </w:r>
          </w:p>
          <w:p w14:paraId="7D4FF840"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33F77B91" wp14:editId="384C38E0">
                  <wp:extent cx="4848225" cy="3009900"/>
                  <wp:effectExtent l="0" t="0" r="9525" b="0"/>
                  <wp:docPr id="101064714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8225" cy="3009900"/>
                          </a:xfrm>
                          <a:prstGeom prst="rect">
                            <a:avLst/>
                          </a:prstGeom>
                          <a:noFill/>
                          <a:ln>
                            <a:noFill/>
                          </a:ln>
                        </pic:spPr>
                      </pic:pic>
                    </a:graphicData>
                  </a:graphic>
                </wp:inline>
              </w:drawing>
            </w:r>
          </w:p>
          <w:p w14:paraId="7FF39F57" w14:textId="77777777" w:rsidR="00DA157D" w:rsidRPr="00FD1A08" w:rsidRDefault="00DA157D" w:rsidP="00DA157D">
            <w:pPr>
              <w:rPr>
                <w:rFonts w:cstheme="minorHAnsi"/>
                <w:b w:val="0"/>
                <w:bCs/>
                <w:szCs w:val="28"/>
              </w:rPr>
            </w:pPr>
            <w:r w:rsidRPr="00FD1A08">
              <w:rPr>
                <w:rFonts w:cstheme="minorHAnsi"/>
                <w:b w:val="0"/>
                <w:bCs/>
                <w:szCs w:val="28"/>
              </w:rPr>
              <w:t xml:space="preserve">Puis j’ai fait : ssh -i Paire_monitoring.pem </w:t>
            </w:r>
            <w:hyperlink r:id="rId29" w:history="1">
              <w:r w:rsidRPr="00FD1A08">
                <w:rPr>
                  <w:rFonts w:cstheme="minorHAnsi"/>
                  <w:b w:val="0"/>
                  <w:bCs/>
                  <w:szCs w:val="28"/>
                </w:rPr>
                <w:t>admin@52.23.219.243</w:t>
              </w:r>
            </w:hyperlink>
          </w:p>
          <w:p w14:paraId="4034C29E" w14:textId="77777777" w:rsidR="00DA157D" w:rsidRPr="00FD1A08" w:rsidRDefault="00DA157D" w:rsidP="00DA157D">
            <w:pPr>
              <w:rPr>
                <w:rFonts w:cstheme="minorHAnsi"/>
                <w:b w:val="0"/>
                <w:bCs/>
                <w:szCs w:val="28"/>
              </w:rPr>
            </w:pPr>
            <w:r w:rsidRPr="00FD1A08">
              <w:rPr>
                <w:rFonts w:cstheme="minorHAnsi"/>
                <w:b w:val="0"/>
                <w:bCs/>
                <w:szCs w:val="28"/>
              </w:rPr>
              <w:t>J’ai répondu « yes » à la question</w:t>
            </w:r>
          </w:p>
          <w:p w14:paraId="431B0489" w14:textId="77777777" w:rsidR="00DA157D" w:rsidRPr="00FD1A08" w:rsidRDefault="00DA157D" w:rsidP="00DA157D">
            <w:pPr>
              <w:rPr>
                <w:rFonts w:cstheme="minorHAnsi"/>
                <w:b w:val="0"/>
                <w:bCs/>
                <w:szCs w:val="28"/>
              </w:rPr>
            </w:pPr>
            <w:r w:rsidRPr="00FD1A08">
              <w:rPr>
                <w:rFonts w:cstheme="minorHAnsi"/>
                <w:b w:val="0"/>
                <w:bCs/>
                <w:noProof/>
                <w:szCs w:val="28"/>
              </w:rPr>
              <w:lastRenderedPageBreak/>
              <w:drawing>
                <wp:inline distT="0" distB="0" distL="0" distR="0" wp14:anchorId="5F2EC2FD" wp14:editId="1FFB470B">
                  <wp:extent cx="5648325" cy="2705100"/>
                  <wp:effectExtent l="0" t="0" r="9525" b="0"/>
                  <wp:docPr id="9701520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8325" cy="2705100"/>
                          </a:xfrm>
                          <a:prstGeom prst="rect">
                            <a:avLst/>
                          </a:prstGeom>
                          <a:noFill/>
                          <a:ln>
                            <a:noFill/>
                          </a:ln>
                        </pic:spPr>
                      </pic:pic>
                    </a:graphicData>
                  </a:graphic>
                </wp:inline>
              </w:drawing>
            </w:r>
          </w:p>
          <w:p w14:paraId="7E89CD23" w14:textId="77777777" w:rsidR="00DA157D" w:rsidRPr="00FD1A08" w:rsidRDefault="00DA157D" w:rsidP="00DA157D">
            <w:pPr>
              <w:rPr>
                <w:rFonts w:cstheme="minorHAnsi"/>
                <w:b w:val="0"/>
                <w:bCs/>
                <w:szCs w:val="28"/>
              </w:rPr>
            </w:pPr>
            <w:r w:rsidRPr="00FD1A08">
              <w:rPr>
                <w:rFonts w:cstheme="minorHAnsi"/>
                <w:b w:val="0"/>
                <w:bCs/>
                <w:szCs w:val="28"/>
              </w:rPr>
              <w:t xml:space="preserve">Et me voilà connecté à l’instance ! Après j’ai installé Centreon avec le tutorial </w:t>
            </w:r>
            <w:hyperlink r:id="rId31" w:history="1">
              <w:r w:rsidRPr="00FD1A08">
                <w:rPr>
                  <w:rStyle w:val="Lienhypertexte"/>
                  <w:rFonts w:cstheme="minorHAnsi"/>
                  <w:b w:val="0"/>
                  <w:bCs/>
                  <w:szCs w:val="28"/>
                </w:rPr>
                <w:t>https://docs.centreon.com/fr/docs/installation/installation-of-a-central-server/using-packages/</w:t>
              </w:r>
            </w:hyperlink>
          </w:p>
          <w:p w14:paraId="078FC1F6" w14:textId="77777777" w:rsidR="00DA157D" w:rsidRPr="00FD1A08" w:rsidRDefault="00DA157D" w:rsidP="00DA157D">
            <w:pPr>
              <w:rPr>
                <w:rFonts w:cstheme="minorHAnsi"/>
                <w:b w:val="0"/>
                <w:bCs/>
                <w:szCs w:val="28"/>
              </w:rPr>
            </w:pPr>
            <w:r w:rsidRPr="00FD1A08">
              <w:rPr>
                <w:rFonts w:cstheme="minorHAnsi"/>
                <w:b w:val="0"/>
                <w:bCs/>
                <w:szCs w:val="28"/>
              </w:rPr>
              <w:t>J’ai commencé par lancer la commande :</w:t>
            </w:r>
          </w:p>
          <w:p w14:paraId="3110B2CA" w14:textId="77777777" w:rsidR="00DA157D" w:rsidRPr="00FD1A08" w:rsidRDefault="00DA157D" w:rsidP="00DA157D">
            <w:pPr>
              <w:rPr>
                <w:rFonts w:cstheme="minorHAnsi"/>
                <w:b w:val="0"/>
                <w:bCs/>
                <w:szCs w:val="28"/>
              </w:rPr>
            </w:pPr>
            <w:r w:rsidRPr="00FD1A08">
              <w:rPr>
                <w:rFonts w:cstheme="minorHAnsi"/>
                <w:b w:val="0"/>
                <w:bCs/>
                <w:szCs w:val="28"/>
              </w:rPr>
              <w:t xml:space="preserve">sudo apt update </w:t>
            </w:r>
          </w:p>
          <w:p w14:paraId="68A7C09A" w14:textId="77777777" w:rsidR="00DA157D" w:rsidRPr="00FD1A08" w:rsidRDefault="00DA157D" w:rsidP="00DA157D">
            <w:pPr>
              <w:rPr>
                <w:rFonts w:cstheme="minorHAnsi"/>
                <w:b w:val="0"/>
                <w:bCs/>
                <w:szCs w:val="28"/>
              </w:rPr>
            </w:pPr>
            <w:r w:rsidRPr="00FD1A08">
              <w:rPr>
                <w:rFonts w:cstheme="minorHAnsi"/>
                <w:b w:val="0"/>
                <w:bCs/>
                <w:szCs w:val="28"/>
              </w:rPr>
              <w:t>puis :</w:t>
            </w:r>
          </w:p>
          <w:p w14:paraId="0694D041" w14:textId="77777777" w:rsidR="00DA157D" w:rsidRPr="00FD1A08" w:rsidRDefault="00DA157D" w:rsidP="00DA157D">
            <w:pPr>
              <w:rPr>
                <w:rFonts w:cstheme="minorHAnsi"/>
                <w:b w:val="0"/>
                <w:bCs/>
                <w:szCs w:val="28"/>
              </w:rPr>
            </w:pPr>
            <w:r w:rsidRPr="00FD1A08">
              <w:rPr>
                <w:rFonts w:cstheme="minorHAnsi"/>
                <w:b w:val="0"/>
                <w:bCs/>
                <w:szCs w:val="28"/>
              </w:rPr>
              <w:t>sudo apt upgrade -y</w:t>
            </w:r>
          </w:p>
          <w:p w14:paraId="16060E34" w14:textId="77777777" w:rsidR="00DA157D" w:rsidRPr="00FD1A08" w:rsidRDefault="00DA157D" w:rsidP="00DA157D">
            <w:pPr>
              <w:rPr>
                <w:rFonts w:cstheme="minorHAnsi"/>
                <w:b w:val="0"/>
                <w:bCs/>
                <w:szCs w:val="28"/>
              </w:rPr>
            </w:pPr>
            <w:r w:rsidRPr="00FD1A08">
              <w:rPr>
                <w:rFonts w:cstheme="minorHAnsi"/>
                <w:b w:val="0"/>
                <w:bCs/>
                <w:szCs w:val="28"/>
              </w:rPr>
              <w:t>Ceci pour mettre à jour Debian</w:t>
            </w:r>
          </w:p>
          <w:p w14:paraId="015BAA66" w14:textId="77777777" w:rsidR="00DA157D" w:rsidRPr="00FD1A08" w:rsidRDefault="00DA157D" w:rsidP="00DA157D">
            <w:pPr>
              <w:rPr>
                <w:rFonts w:cstheme="minorHAnsi"/>
                <w:b w:val="0"/>
                <w:bCs/>
                <w:szCs w:val="28"/>
              </w:rPr>
            </w:pPr>
            <w:r w:rsidRPr="00FD1A08">
              <w:rPr>
                <w:rFonts w:cstheme="minorHAnsi"/>
                <w:b w:val="0"/>
                <w:bCs/>
                <w:szCs w:val="28"/>
              </w:rPr>
              <w:t>Je suis tombé sur cette page :</w:t>
            </w:r>
          </w:p>
          <w:p w14:paraId="34A4C5CD"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05E13064" wp14:editId="2B0A1311">
                  <wp:extent cx="5762625" cy="1314450"/>
                  <wp:effectExtent l="0" t="0" r="9525" b="0"/>
                  <wp:docPr id="14310851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1314450"/>
                          </a:xfrm>
                          <a:prstGeom prst="rect">
                            <a:avLst/>
                          </a:prstGeom>
                          <a:noFill/>
                          <a:ln>
                            <a:noFill/>
                          </a:ln>
                        </pic:spPr>
                      </pic:pic>
                    </a:graphicData>
                  </a:graphic>
                </wp:inline>
              </w:drawing>
            </w:r>
          </w:p>
          <w:p w14:paraId="30450C89" w14:textId="77777777" w:rsidR="00DA157D" w:rsidRPr="00FD1A08" w:rsidRDefault="00DA157D" w:rsidP="00DA157D">
            <w:pPr>
              <w:rPr>
                <w:rFonts w:cstheme="minorHAnsi"/>
                <w:b w:val="0"/>
                <w:bCs/>
                <w:szCs w:val="28"/>
              </w:rPr>
            </w:pPr>
            <w:r w:rsidRPr="00FD1A08">
              <w:rPr>
                <w:rFonts w:cstheme="minorHAnsi"/>
                <w:b w:val="0"/>
                <w:bCs/>
                <w:szCs w:val="28"/>
              </w:rPr>
              <w:t>J’ai gardé l’option par défaut dans le doute.</w:t>
            </w:r>
          </w:p>
          <w:p w14:paraId="63FEB88D" w14:textId="77777777" w:rsidR="00DA157D" w:rsidRPr="00FD1A08" w:rsidRDefault="00DA157D" w:rsidP="00DA157D">
            <w:pPr>
              <w:rPr>
                <w:rFonts w:cstheme="minorHAnsi"/>
                <w:b w:val="0"/>
                <w:bCs/>
                <w:szCs w:val="28"/>
              </w:rPr>
            </w:pPr>
            <w:r w:rsidRPr="00FD1A08">
              <w:rPr>
                <w:rFonts w:cstheme="minorHAnsi"/>
                <w:b w:val="0"/>
                <w:bCs/>
                <w:szCs w:val="28"/>
              </w:rPr>
              <w:t>Je n’ai pas fait les deux commandes suivantes (systemctl stop firewalld et systemctl disable firewalld) car aucun firewall n’était installé</w:t>
            </w:r>
          </w:p>
          <w:p w14:paraId="3DFAD413" w14:textId="77777777" w:rsidR="00DA157D" w:rsidRPr="00FD1A08" w:rsidRDefault="00DA157D" w:rsidP="00DA157D">
            <w:pPr>
              <w:rPr>
                <w:rFonts w:cstheme="minorHAnsi"/>
                <w:b w:val="0"/>
                <w:bCs/>
                <w:szCs w:val="28"/>
              </w:rPr>
            </w:pPr>
            <w:r w:rsidRPr="00FD1A08">
              <w:rPr>
                <w:rFonts w:cstheme="minorHAnsi"/>
                <w:b w:val="0"/>
                <w:bCs/>
                <w:szCs w:val="28"/>
              </w:rPr>
              <w:t>Puis j’ai lancé la commande suivante pour installer les dépendances :</w:t>
            </w:r>
          </w:p>
          <w:p w14:paraId="5AA6ACC6" w14:textId="77777777" w:rsidR="00DA157D" w:rsidRPr="00FD1A08" w:rsidRDefault="00DA157D" w:rsidP="00DA157D">
            <w:pPr>
              <w:rPr>
                <w:rFonts w:cstheme="minorHAnsi"/>
                <w:b w:val="0"/>
                <w:bCs/>
                <w:szCs w:val="28"/>
              </w:rPr>
            </w:pPr>
            <w:r w:rsidRPr="00FD1A08">
              <w:rPr>
                <w:rFonts w:cstheme="minorHAnsi"/>
                <w:b w:val="0"/>
                <w:bCs/>
                <w:szCs w:val="28"/>
              </w:rPr>
              <w:t>sudo apt update</w:t>
            </w:r>
          </w:p>
          <w:p w14:paraId="473F19E5" w14:textId="77777777" w:rsidR="00DA157D" w:rsidRPr="00FD1A08" w:rsidRDefault="00DA157D" w:rsidP="00DA157D">
            <w:pPr>
              <w:rPr>
                <w:rFonts w:cstheme="minorHAnsi"/>
                <w:b w:val="0"/>
                <w:bCs/>
                <w:szCs w:val="28"/>
              </w:rPr>
            </w:pPr>
            <w:r w:rsidRPr="00FD1A08">
              <w:rPr>
                <w:rFonts w:cstheme="minorHAnsi"/>
                <w:b w:val="0"/>
                <w:bCs/>
                <w:szCs w:val="28"/>
              </w:rPr>
              <w:t>sudo apt install lsb-release ca-certificates apt-transport-https software-properties-common wget gnupg2 curl</w:t>
            </w:r>
          </w:p>
          <w:p w14:paraId="5AD14A98" w14:textId="77777777" w:rsidR="00DA157D" w:rsidRPr="00FD1A08" w:rsidRDefault="00DA157D" w:rsidP="00DA157D">
            <w:pPr>
              <w:rPr>
                <w:rFonts w:cstheme="minorHAnsi"/>
                <w:b w:val="0"/>
                <w:bCs/>
                <w:szCs w:val="28"/>
              </w:rPr>
            </w:pPr>
            <w:r w:rsidRPr="00FD1A08">
              <w:rPr>
                <w:rFonts w:cstheme="minorHAnsi"/>
                <w:b w:val="0"/>
                <w:bCs/>
                <w:szCs w:val="28"/>
              </w:rPr>
              <w:lastRenderedPageBreak/>
              <w:t>J’ai tapé « Y » pour confirmer l’installation et ai pressé « Entrée »</w:t>
            </w:r>
          </w:p>
          <w:p w14:paraId="2A279258" w14:textId="77777777" w:rsidR="00DA157D" w:rsidRPr="00FD1A08" w:rsidRDefault="00DA157D" w:rsidP="00DA157D">
            <w:pPr>
              <w:rPr>
                <w:rFonts w:cstheme="minorHAnsi"/>
                <w:b w:val="0"/>
                <w:bCs/>
                <w:szCs w:val="28"/>
              </w:rPr>
            </w:pPr>
          </w:p>
          <w:p w14:paraId="4B260DBD" w14:textId="77777777" w:rsidR="00DA157D" w:rsidRPr="00FD1A08" w:rsidRDefault="00DA157D" w:rsidP="00DA157D">
            <w:pPr>
              <w:rPr>
                <w:rFonts w:cstheme="minorHAnsi"/>
                <w:b w:val="0"/>
                <w:bCs/>
                <w:szCs w:val="28"/>
              </w:rPr>
            </w:pPr>
            <w:r w:rsidRPr="00FD1A08">
              <w:rPr>
                <w:rFonts w:cstheme="minorHAnsi"/>
                <w:b w:val="0"/>
                <w:bCs/>
                <w:szCs w:val="28"/>
              </w:rPr>
              <w:t>Puis j’ai tapé la commande suivante pour installer le dépôt « Sury » :</w:t>
            </w:r>
          </w:p>
          <w:p w14:paraId="0DE9E85A" w14:textId="77777777" w:rsidR="00DA157D" w:rsidRPr="00FD1A08" w:rsidRDefault="00DA157D" w:rsidP="00DA157D">
            <w:pPr>
              <w:rPr>
                <w:rFonts w:cstheme="minorHAnsi"/>
                <w:b w:val="0"/>
                <w:bCs/>
                <w:szCs w:val="28"/>
              </w:rPr>
            </w:pPr>
            <w:r w:rsidRPr="00FD1A08">
              <w:rPr>
                <w:rFonts w:cstheme="minorHAnsi"/>
                <w:b w:val="0"/>
                <w:bCs/>
                <w:szCs w:val="28"/>
              </w:rPr>
              <w:t>sudo echo "deb https://packages.sury.org/php/ $(lsb_release -sc) main" | sudo tee /etc/apt/sources.list.d/sury-php.list</w:t>
            </w:r>
          </w:p>
          <w:p w14:paraId="61836C41" w14:textId="77777777" w:rsidR="00DA157D" w:rsidRPr="00FD1A08" w:rsidRDefault="00DA157D" w:rsidP="00DA157D">
            <w:pPr>
              <w:rPr>
                <w:rFonts w:cstheme="minorHAnsi"/>
                <w:b w:val="0"/>
                <w:bCs/>
                <w:szCs w:val="28"/>
              </w:rPr>
            </w:pPr>
            <w:r w:rsidRPr="00FD1A08">
              <w:rPr>
                <w:rFonts w:cstheme="minorHAnsi"/>
                <w:b w:val="0"/>
                <w:bCs/>
                <w:szCs w:val="28"/>
              </w:rPr>
              <w:t>Ensuite j’ai importé la clé du dépôt par :</w:t>
            </w:r>
          </w:p>
          <w:p w14:paraId="09DCF639" w14:textId="77777777" w:rsidR="00DA157D" w:rsidRPr="00FD1A08" w:rsidRDefault="00DA157D" w:rsidP="00DA157D">
            <w:pPr>
              <w:rPr>
                <w:rFonts w:cstheme="minorHAnsi"/>
                <w:b w:val="0"/>
                <w:bCs/>
                <w:szCs w:val="28"/>
              </w:rPr>
            </w:pPr>
            <w:r w:rsidRPr="00FD1A08">
              <w:rPr>
                <w:rFonts w:cstheme="minorHAnsi"/>
                <w:b w:val="0"/>
                <w:bCs/>
                <w:szCs w:val="28"/>
              </w:rPr>
              <w:t>sudo wget -O- https://packages.sury.org/php/apt.gpg | sudo gpg --dearmor | sudo tee /etc/apt/trusted.gpg.d/php.gpg  &gt; /dev/null 2&gt;&amp;1</w:t>
            </w:r>
          </w:p>
          <w:p w14:paraId="7CDE9ECD" w14:textId="77777777" w:rsidR="00DA157D" w:rsidRPr="00FD1A08" w:rsidRDefault="00DA157D" w:rsidP="00DA157D">
            <w:pPr>
              <w:rPr>
                <w:rFonts w:cstheme="minorHAnsi"/>
                <w:b w:val="0"/>
                <w:bCs/>
                <w:szCs w:val="28"/>
              </w:rPr>
            </w:pPr>
            <w:r w:rsidRPr="00FD1A08">
              <w:rPr>
                <w:rFonts w:cstheme="minorHAnsi"/>
                <w:b w:val="0"/>
                <w:bCs/>
                <w:szCs w:val="28"/>
              </w:rPr>
              <w:t>sudo apt update</w:t>
            </w:r>
          </w:p>
          <w:p w14:paraId="037F2439" w14:textId="77777777" w:rsidR="00DA157D" w:rsidRPr="00FD1A08" w:rsidRDefault="00DA157D" w:rsidP="00DA157D">
            <w:pPr>
              <w:rPr>
                <w:rFonts w:cstheme="minorHAnsi"/>
                <w:b w:val="0"/>
                <w:bCs/>
                <w:szCs w:val="28"/>
              </w:rPr>
            </w:pPr>
            <w:r w:rsidRPr="00FD1A08">
              <w:rPr>
                <w:rFonts w:cstheme="minorHAnsi"/>
                <w:b w:val="0"/>
                <w:bCs/>
                <w:szCs w:val="28"/>
              </w:rPr>
              <w:t>Ensuite j’ai importé les dépôts centreon :</w:t>
            </w:r>
          </w:p>
          <w:p w14:paraId="3F9D5B06" w14:textId="77777777" w:rsidR="00DA157D" w:rsidRPr="00FD1A08" w:rsidRDefault="00DA157D" w:rsidP="00DA157D">
            <w:pPr>
              <w:rPr>
                <w:rFonts w:cstheme="minorHAnsi"/>
                <w:b w:val="0"/>
                <w:bCs/>
                <w:szCs w:val="28"/>
              </w:rPr>
            </w:pPr>
            <w:r w:rsidRPr="00FD1A08">
              <w:rPr>
                <w:rFonts w:cstheme="minorHAnsi"/>
                <w:b w:val="0"/>
                <w:bCs/>
                <w:szCs w:val="28"/>
              </w:rPr>
              <w:t>sudo echo "deb https://packages.centreon.com/apt-standard-24.04-stable/ $(lsb_release -sc) main" | sudo tee /etc/apt/sources.list.d/centreon.list</w:t>
            </w:r>
          </w:p>
          <w:p w14:paraId="12B9D77D" w14:textId="77777777" w:rsidR="00DA157D" w:rsidRPr="00FD1A08" w:rsidRDefault="00DA157D" w:rsidP="00DA157D">
            <w:pPr>
              <w:rPr>
                <w:rFonts w:cstheme="minorHAnsi"/>
                <w:b w:val="0"/>
                <w:bCs/>
                <w:szCs w:val="28"/>
              </w:rPr>
            </w:pPr>
            <w:r w:rsidRPr="00FD1A08">
              <w:rPr>
                <w:rFonts w:cstheme="minorHAnsi"/>
                <w:b w:val="0"/>
                <w:bCs/>
                <w:szCs w:val="28"/>
              </w:rPr>
              <w:t>sudo echo "deb https://packages.centreon.com/apt-plugins-stable/ $(lsb_release -sc) main" | sudo tee /etc/apt/sources.list.d/centreon-plugins.list</w:t>
            </w:r>
          </w:p>
          <w:p w14:paraId="7E8C95DF" w14:textId="77777777" w:rsidR="00DA157D" w:rsidRPr="00FD1A08" w:rsidRDefault="00DA157D" w:rsidP="00DA157D">
            <w:pPr>
              <w:rPr>
                <w:rFonts w:cstheme="minorHAnsi"/>
                <w:b w:val="0"/>
                <w:bCs/>
                <w:szCs w:val="28"/>
              </w:rPr>
            </w:pPr>
            <w:r w:rsidRPr="00FD1A08">
              <w:rPr>
                <w:rFonts w:cstheme="minorHAnsi"/>
                <w:b w:val="0"/>
                <w:bCs/>
                <w:szCs w:val="28"/>
              </w:rPr>
              <w:t>ensuite j’ai importé la clé du dépôt par :</w:t>
            </w:r>
          </w:p>
          <w:p w14:paraId="725E8671" w14:textId="77777777" w:rsidR="00DA157D" w:rsidRPr="00FD1A08" w:rsidRDefault="00DA157D" w:rsidP="00DA157D">
            <w:pPr>
              <w:rPr>
                <w:rFonts w:cstheme="minorHAnsi"/>
                <w:b w:val="0"/>
                <w:bCs/>
                <w:szCs w:val="28"/>
              </w:rPr>
            </w:pPr>
            <w:r w:rsidRPr="00FD1A08">
              <w:rPr>
                <w:rFonts w:cstheme="minorHAnsi"/>
                <w:b w:val="0"/>
                <w:bCs/>
                <w:szCs w:val="28"/>
              </w:rPr>
              <w:t>sudo wget -O- https://apt-key.centreon.com | sudo gpg --dearmor | sudo tee /etc/apt/trusted.gpg.d/centreon.gpg &gt; /dev/null 2&gt;&amp;1</w:t>
            </w:r>
          </w:p>
          <w:p w14:paraId="2F5895C3" w14:textId="77777777" w:rsidR="00DA157D" w:rsidRPr="00FD1A08" w:rsidRDefault="00DA157D" w:rsidP="00DA157D">
            <w:pPr>
              <w:rPr>
                <w:rFonts w:cstheme="minorHAnsi"/>
                <w:b w:val="0"/>
                <w:bCs/>
                <w:szCs w:val="28"/>
              </w:rPr>
            </w:pPr>
            <w:r w:rsidRPr="00FD1A08">
              <w:rPr>
                <w:rFonts w:cstheme="minorHAnsi"/>
                <w:b w:val="0"/>
                <w:bCs/>
                <w:szCs w:val="28"/>
              </w:rPr>
              <w:t>sudo apt update</w:t>
            </w:r>
          </w:p>
          <w:p w14:paraId="7476254A" w14:textId="77777777" w:rsidR="00DA157D" w:rsidRPr="00FD1A08" w:rsidRDefault="00DA157D" w:rsidP="00DA157D">
            <w:pPr>
              <w:rPr>
                <w:rFonts w:cstheme="minorHAnsi"/>
                <w:b w:val="0"/>
                <w:bCs/>
                <w:szCs w:val="28"/>
              </w:rPr>
            </w:pPr>
            <w:r w:rsidRPr="00FD1A08">
              <w:rPr>
                <w:rFonts w:cstheme="minorHAnsi"/>
                <w:b w:val="0"/>
                <w:bCs/>
                <w:szCs w:val="28"/>
              </w:rPr>
              <w:t>Ensuite j’ai installé Centreon par les commandes :</w:t>
            </w:r>
          </w:p>
          <w:p w14:paraId="738184B6" w14:textId="77777777" w:rsidR="00DA157D" w:rsidRPr="00FD1A08" w:rsidRDefault="00DA157D" w:rsidP="00DA157D">
            <w:pPr>
              <w:rPr>
                <w:rFonts w:cstheme="minorHAnsi"/>
                <w:b w:val="0"/>
                <w:bCs/>
                <w:szCs w:val="28"/>
              </w:rPr>
            </w:pPr>
            <w:r w:rsidRPr="00FD1A08">
              <w:rPr>
                <w:rFonts w:cstheme="minorHAnsi"/>
                <w:b w:val="0"/>
                <w:bCs/>
                <w:szCs w:val="28"/>
              </w:rPr>
              <w:t>sudo apt install -y --no-install-recommends centreon-mariadb centreon</w:t>
            </w:r>
          </w:p>
          <w:p w14:paraId="4ACD2BA2" w14:textId="77777777" w:rsidR="00DA157D" w:rsidRPr="00FD1A08" w:rsidRDefault="00DA157D" w:rsidP="00DA157D">
            <w:pPr>
              <w:rPr>
                <w:rFonts w:cstheme="minorHAnsi"/>
                <w:b w:val="0"/>
                <w:bCs/>
                <w:szCs w:val="28"/>
              </w:rPr>
            </w:pPr>
            <w:r w:rsidRPr="00FD1A08">
              <w:rPr>
                <w:rFonts w:cstheme="minorHAnsi"/>
                <w:b w:val="0"/>
                <w:bCs/>
                <w:szCs w:val="28"/>
              </w:rPr>
              <w:t>Ensuite j’ai défini le fuseau horaire de PHP :</w:t>
            </w:r>
          </w:p>
          <w:p w14:paraId="3C0FC6E2" w14:textId="77777777" w:rsidR="00DA157D" w:rsidRPr="00FD1A08" w:rsidRDefault="00DA157D" w:rsidP="00DA157D">
            <w:pPr>
              <w:rPr>
                <w:rFonts w:cstheme="minorHAnsi"/>
                <w:b w:val="0"/>
                <w:bCs/>
                <w:szCs w:val="28"/>
              </w:rPr>
            </w:pPr>
            <w:r w:rsidRPr="00FD1A08">
              <w:rPr>
                <w:rFonts w:cstheme="minorHAnsi"/>
                <w:b w:val="0"/>
                <w:bCs/>
                <w:szCs w:val="28"/>
              </w:rPr>
              <w:t>sudo echo "date.timezone = Europe/Paris" &gt;&gt; /etc/php/8.1/mods-available/centreon.ini</w:t>
            </w:r>
          </w:p>
          <w:p w14:paraId="444DAE8F" w14:textId="77777777" w:rsidR="00DA157D" w:rsidRPr="00FD1A08" w:rsidRDefault="00DA157D" w:rsidP="00DA157D">
            <w:pPr>
              <w:rPr>
                <w:rFonts w:cstheme="minorHAnsi"/>
                <w:b w:val="0"/>
                <w:bCs/>
                <w:szCs w:val="28"/>
              </w:rPr>
            </w:pPr>
            <w:r w:rsidRPr="00FD1A08">
              <w:rPr>
                <w:rFonts w:cstheme="minorHAnsi"/>
                <w:b w:val="0"/>
                <w:bCs/>
                <w:szCs w:val="28"/>
              </w:rPr>
              <w:t>Mais ça n’a pas marché :</w:t>
            </w:r>
          </w:p>
          <w:p w14:paraId="732E7159" w14:textId="77777777" w:rsidR="00DA157D" w:rsidRPr="00FD1A08" w:rsidRDefault="00DA157D" w:rsidP="00DA157D">
            <w:pPr>
              <w:rPr>
                <w:rFonts w:cstheme="minorHAnsi"/>
                <w:b w:val="0"/>
                <w:bCs/>
                <w:szCs w:val="28"/>
              </w:rPr>
            </w:pPr>
            <w:r w:rsidRPr="00FD1A08">
              <w:rPr>
                <w:rFonts w:cstheme="minorHAnsi"/>
                <w:b w:val="0"/>
                <w:bCs/>
                <w:szCs w:val="28"/>
              </w:rPr>
              <w:t>admin@ip-172-31-42-123:~$ sudo echo "date.timezone = Europe/Paris" &gt;&gt; /etc/php/8.1/mods-available/centreon.ini</w:t>
            </w:r>
          </w:p>
          <w:p w14:paraId="57BF5586" w14:textId="77777777" w:rsidR="00DA157D" w:rsidRPr="00FD1A08" w:rsidRDefault="00DA157D" w:rsidP="00DA157D">
            <w:pPr>
              <w:rPr>
                <w:rFonts w:cstheme="minorHAnsi"/>
                <w:b w:val="0"/>
                <w:bCs/>
                <w:szCs w:val="28"/>
              </w:rPr>
            </w:pPr>
            <w:r w:rsidRPr="00FD1A08">
              <w:rPr>
                <w:rFonts w:cstheme="minorHAnsi"/>
                <w:b w:val="0"/>
                <w:bCs/>
                <w:szCs w:val="28"/>
              </w:rPr>
              <w:t>-bash: /etc/php/8.1/mods-available/centreon.ini: Permission denied</w:t>
            </w:r>
          </w:p>
          <w:p w14:paraId="6240C8A0" w14:textId="77777777" w:rsidR="00DA157D" w:rsidRPr="00FD1A08" w:rsidRDefault="00DA157D" w:rsidP="00DA157D">
            <w:pPr>
              <w:rPr>
                <w:rFonts w:cstheme="minorHAnsi"/>
                <w:b w:val="0"/>
                <w:bCs/>
                <w:szCs w:val="28"/>
              </w:rPr>
            </w:pPr>
            <w:r w:rsidRPr="00FD1A08">
              <w:rPr>
                <w:rFonts w:cstheme="minorHAnsi"/>
                <w:b w:val="0"/>
                <w:bCs/>
                <w:szCs w:val="28"/>
              </w:rPr>
              <w:t>J’ai alors édité le fichier centreon.ini par :</w:t>
            </w:r>
          </w:p>
          <w:p w14:paraId="6A5D7EE2" w14:textId="77777777" w:rsidR="00DA157D" w:rsidRPr="00FD1A08" w:rsidRDefault="00DA157D" w:rsidP="00DA157D">
            <w:pPr>
              <w:rPr>
                <w:rFonts w:cstheme="minorHAnsi"/>
                <w:b w:val="0"/>
                <w:bCs/>
                <w:szCs w:val="28"/>
              </w:rPr>
            </w:pPr>
            <w:r w:rsidRPr="00FD1A08">
              <w:rPr>
                <w:rFonts w:cstheme="minorHAnsi"/>
                <w:b w:val="0"/>
                <w:bCs/>
                <w:szCs w:val="28"/>
              </w:rPr>
              <w:t>sudo nano /etc/php/8.1/mods-available/centreon.ini</w:t>
            </w:r>
          </w:p>
          <w:p w14:paraId="1FD99F5C" w14:textId="77777777" w:rsidR="00DA157D" w:rsidRPr="00FD1A08" w:rsidRDefault="00DA157D" w:rsidP="00DA157D">
            <w:pPr>
              <w:rPr>
                <w:rFonts w:cstheme="minorHAnsi"/>
                <w:b w:val="0"/>
                <w:bCs/>
                <w:szCs w:val="28"/>
              </w:rPr>
            </w:pPr>
            <w:r w:rsidRPr="00FD1A08">
              <w:rPr>
                <w:rFonts w:cstheme="minorHAnsi"/>
                <w:b w:val="0"/>
                <w:bCs/>
                <w:szCs w:val="28"/>
              </w:rPr>
              <w:t>et ai ajouté la ligne : date.timezone = Europe/Paris</w:t>
            </w:r>
          </w:p>
          <w:p w14:paraId="7AC35E8A" w14:textId="77777777" w:rsidR="00DA157D" w:rsidRPr="00FD1A08" w:rsidRDefault="00DA157D" w:rsidP="00DA157D">
            <w:pPr>
              <w:rPr>
                <w:rFonts w:cstheme="minorHAnsi"/>
                <w:b w:val="0"/>
                <w:bCs/>
                <w:szCs w:val="28"/>
              </w:rPr>
            </w:pPr>
            <w:r w:rsidRPr="00FD1A08">
              <w:rPr>
                <w:rFonts w:cstheme="minorHAnsi"/>
                <w:b w:val="0"/>
                <w:bCs/>
                <w:szCs w:val="28"/>
              </w:rPr>
              <w:t>puis j’ai redémarré php8-fpm par :</w:t>
            </w:r>
          </w:p>
          <w:p w14:paraId="340ED755" w14:textId="77777777" w:rsidR="00DA157D" w:rsidRPr="00FD1A08" w:rsidRDefault="00DA157D" w:rsidP="00DA157D">
            <w:pPr>
              <w:rPr>
                <w:rFonts w:cstheme="minorHAnsi"/>
                <w:b w:val="0"/>
                <w:bCs/>
                <w:szCs w:val="28"/>
              </w:rPr>
            </w:pPr>
            <w:r w:rsidRPr="00FD1A08">
              <w:rPr>
                <w:rFonts w:cstheme="minorHAnsi"/>
                <w:b w:val="0"/>
                <w:bCs/>
                <w:szCs w:val="28"/>
              </w:rPr>
              <w:t>sudo systemctl restart php8.1-fpm</w:t>
            </w:r>
          </w:p>
          <w:p w14:paraId="3867B3D1" w14:textId="77777777" w:rsidR="00DA157D" w:rsidRPr="00FD1A08" w:rsidRDefault="00DA157D" w:rsidP="00DA157D">
            <w:pPr>
              <w:rPr>
                <w:rFonts w:cstheme="minorHAnsi"/>
                <w:b w:val="0"/>
                <w:bCs/>
                <w:szCs w:val="28"/>
              </w:rPr>
            </w:pPr>
            <w:r w:rsidRPr="00FD1A08">
              <w:rPr>
                <w:rFonts w:cstheme="minorHAnsi"/>
                <w:b w:val="0"/>
                <w:bCs/>
                <w:szCs w:val="28"/>
              </w:rPr>
              <w:lastRenderedPageBreak/>
              <w:t>J’ai donc laissé tomber, une solution serait de créer l’instance dans la zone de Paris et non dans la zone us-east-1</w:t>
            </w:r>
          </w:p>
          <w:p w14:paraId="7D6A2DE4" w14:textId="77777777" w:rsidR="00DA157D" w:rsidRPr="00FD1A08" w:rsidRDefault="00DA157D" w:rsidP="00DA157D">
            <w:pPr>
              <w:rPr>
                <w:rFonts w:cstheme="minorHAnsi"/>
                <w:b w:val="0"/>
                <w:bCs/>
                <w:szCs w:val="28"/>
              </w:rPr>
            </w:pPr>
            <w:r w:rsidRPr="00FD1A08">
              <w:rPr>
                <w:rFonts w:cstheme="minorHAnsi"/>
                <w:b w:val="0"/>
                <w:bCs/>
                <w:szCs w:val="28"/>
              </w:rPr>
              <w:t>Ensuite j’ai fait la commande suivante pour démarrer les services au démarrage du système :</w:t>
            </w:r>
          </w:p>
          <w:p w14:paraId="6D6F8347" w14:textId="77777777" w:rsidR="00DA157D" w:rsidRPr="00FD1A08" w:rsidRDefault="00DA157D" w:rsidP="00DA157D">
            <w:pPr>
              <w:rPr>
                <w:rFonts w:cstheme="minorHAnsi"/>
                <w:b w:val="0"/>
                <w:bCs/>
                <w:szCs w:val="28"/>
              </w:rPr>
            </w:pPr>
            <w:r w:rsidRPr="00FD1A08">
              <w:rPr>
                <w:rFonts w:cstheme="minorHAnsi"/>
                <w:b w:val="0"/>
                <w:bCs/>
                <w:szCs w:val="28"/>
              </w:rPr>
              <w:t>sudo systemctl enable php8.1-fpm apache2 centreon cbd centengine gorgoned centreontrapd snmpd snmptrapd</w:t>
            </w:r>
          </w:p>
          <w:p w14:paraId="6A0C39F2" w14:textId="77777777" w:rsidR="00DA157D" w:rsidRPr="00FD1A08" w:rsidRDefault="00DA157D" w:rsidP="00DA157D">
            <w:pPr>
              <w:rPr>
                <w:rFonts w:cstheme="minorHAnsi"/>
                <w:b w:val="0"/>
                <w:bCs/>
                <w:szCs w:val="28"/>
              </w:rPr>
            </w:pPr>
            <w:r w:rsidRPr="00FD1A08">
              <w:rPr>
                <w:rFonts w:cstheme="minorHAnsi"/>
                <w:b w:val="0"/>
                <w:bCs/>
                <w:szCs w:val="28"/>
              </w:rPr>
              <w:t>J’ai ensuite lancé les commandes suivantes pour relancer mariadb :</w:t>
            </w:r>
          </w:p>
          <w:p w14:paraId="7217DC31" w14:textId="77777777" w:rsidR="00DA157D" w:rsidRPr="00FD1A08" w:rsidRDefault="00DA157D" w:rsidP="00DA157D">
            <w:pPr>
              <w:rPr>
                <w:rFonts w:cstheme="minorHAnsi"/>
                <w:b w:val="0"/>
                <w:bCs/>
                <w:szCs w:val="28"/>
              </w:rPr>
            </w:pPr>
            <w:r w:rsidRPr="00FD1A08">
              <w:rPr>
                <w:rFonts w:cstheme="minorHAnsi"/>
                <w:b w:val="0"/>
                <w:bCs/>
                <w:szCs w:val="28"/>
              </w:rPr>
              <w:t>sudo systemctl enable mariadb</w:t>
            </w:r>
          </w:p>
          <w:p w14:paraId="1867377E" w14:textId="77777777" w:rsidR="00DA157D" w:rsidRPr="00FD1A08" w:rsidRDefault="00DA157D" w:rsidP="00DA157D">
            <w:pPr>
              <w:rPr>
                <w:rFonts w:cstheme="minorHAnsi"/>
                <w:b w:val="0"/>
                <w:bCs/>
                <w:szCs w:val="28"/>
              </w:rPr>
            </w:pPr>
            <w:r w:rsidRPr="00FD1A08">
              <w:rPr>
                <w:rFonts w:cstheme="minorHAnsi"/>
                <w:b w:val="0"/>
                <w:bCs/>
                <w:szCs w:val="28"/>
              </w:rPr>
              <w:t>sudo systemctl restart mariadb</w:t>
            </w:r>
          </w:p>
          <w:p w14:paraId="4AC8A1A2" w14:textId="77777777" w:rsidR="00DA157D" w:rsidRPr="00FD1A08" w:rsidRDefault="00DA157D" w:rsidP="00DA157D">
            <w:pPr>
              <w:rPr>
                <w:rFonts w:cstheme="minorHAnsi"/>
                <w:b w:val="0"/>
                <w:bCs/>
                <w:szCs w:val="28"/>
              </w:rPr>
            </w:pPr>
            <w:r w:rsidRPr="00FD1A08">
              <w:rPr>
                <w:rFonts w:cstheme="minorHAnsi"/>
                <w:b w:val="0"/>
                <w:bCs/>
                <w:szCs w:val="28"/>
              </w:rPr>
              <w:t>J’ai lancé alors la commande suivante pour sécuriser mariadb :</w:t>
            </w:r>
          </w:p>
          <w:p w14:paraId="0DED9AEC" w14:textId="77777777" w:rsidR="00DA157D" w:rsidRPr="00FD1A08" w:rsidRDefault="00DA157D" w:rsidP="00DA157D">
            <w:pPr>
              <w:rPr>
                <w:rFonts w:cstheme="minorHAnsi"/>
                <w:b w:val="0"/>
                <w:bCs/>
                <w:szCs w:val="28"/>
              </w:rPr>
            </w:pPr>
            <w:r w:rsidRPr="00FD1A08">
              <w:rPr>
                <w:rFonts w:cstheme="minorHAnsi"/>
                <w:b w:val="0"/>
                <w:bCs/>
                <w:szCs w:val="28"/>
              </w:rPr>
              <w:t>sudo mariadb-secure-installation</w:t>
            </w:r>
          </w:p>
          <w:p w14:paraId="6F5D05C1" w14:textId="77777777" w:rsidR="00DA157D" w:rsidRPr="00FD1A08" w:rsidRDefault="00DA157D" w:rsidP="00DA157D">
            <w:pPr>
              <w:rPr>
                <w:rFonts w:cstheme="minorHAnsi"/>
                <w:b w:val="0"/>
                <w:bCs/>
                <w:szCs w:val="28"/>
              </w:rPr>
            </w:pPr>
            <w:r w:rsidRPr="00FD1A08">
              <w:rPr>
                <w:rFonts w:cstheme="minorHAnsi"/>
                <w:b w:val="0"/>
                <w:bCs/>
                <w:szCs w:val="28"/>
              </w:rPr>
              <w:t>J’ai alors défini et redéfini les mot de passe root, répondu « y » à toutes les questions sauf « Disallow root login remotely ? » comme indiqué dans le tutorial</w:t>
            </w:r>
          </w:p>
          <w:p w14:paraId="5EB2BBE4" w14:textId="77777777" w:rsidR="00DA157D" w:rsidRPr="00FD1A08" w:rsidRDefault="00DA157D" w:rsidP="00DA157D">
            <w:pPr>
              <w:rPr>
                <w:rFonts w:cstheme="minorHAnsi"/>
                <w:b w:val="0"/>
                <w:bCs/>
                <w:szCs w:val="28"/>
              </w:rPr>
            </w:pPr>
            <w:r w:rsidRPr="00FD1A08">
              <w:rPr>
                <w:rFonts w:cstheme="minorHAnsi"/>
                <w:b w:val="0"/>
                <w:bCs/>
                <w:szCs w:val="28"/>
              </w:rPr>
              <w:t>J’ai démarré le service apache avec :</w:t>
            </w:r>
          </w:p>
          <w:p w14:paraId="09DF008F" w14:textId="77777777" w:rsidR="00DA157D" w:rsidRPr="00FD1A08" w:rsidRDefault="00DA157D" w:rsidP="00DA157D">
            <w:pPr>
              <w:rPr>
                <w:rFonts w:cstheme="minorHAnsi"/>
                <w:b w:val="0"/>
                <w:bCs/>
                <w:szCs w:val="28"/>
              </w:rPr>
            </w:pPr>
            <w:r w:rsidRPr="00FD1A08">
              <w:rPr>
                <w:rFonts w:cstheme="minorHAnsi"/>
                <w:b w:val="0"/>
                <w:bCs/>
                <w:szCs w:val="28"/>
              </w:rPr>
              <w:t>sudo systemctl start apache2</w:t>
            </w:r>
          </w:p>
          <w:p w14:paraId="4B25228C" w14:textId="77777777" w:rsidR="00DA157D" w:rsidRPr="00FD1A08" w:rsidRDefault="00DA157D" w:rsidP="00DA157D">
            <w:pPr>
              <w:rPr>
                <w:rFonts w:cstheme="minorHAnsi"/>
                <w:b w:val="0"/>
                <w:bCs/>
                <w:szCs w:val="28"/>
              </w:rPr>
            </w:pPr>
            <w:r w:rsidRPr="00FD1A08">
              <w:rPr>
                <w:rFonts w:cstheme="minorHAnsi"/>
                <w:b w:val="0"/>
                <w:bCs/>
                <w:szCs w:val="28"/>
              </w:rPr>
              <w:t>Puis je me suis connecté à l’adresse DNS de mon instance dans la liste des instances EC2 d’AWS pour passer à l’installation Web</w:t>
            </w:r>
          </w:p>
          <w:p w14:paraId="6AAB4254" w14:textId="77777777" w:rsidR="00DA157D" w:rsidRPr="00FD1A08" w:rsidRDefault="00DA157D" w:rsidP="00DA157D">
            <w:pPr>
              <w:rPr>
                <w:rFonts w:cstheme="minorHAnsi"/>
                <w:b w:val="0"/>
                <w:bCs/>
                <w:szCs w:val="28"/>
              </w:rPr>
            </w:pPr>
            <w:r w:rsidRPr="00FD1A08">
              <w:rPr>
                <w:rFonts w:cstheme="minorHAnsi"/>
                <w:b w:val="0"/>
                <w:bCs/>
                <w:szCs w:val="28"/>
              </w:rPr>
              <w:t>Sur la première page j’ai cliqué sur « Next »</w:t>
            </w:r>
          </w:p>
          <w:p w14:paraId="471C78D1"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3C8A497E" wp14:editId="20324A35">
                  <wp:extent cx="5753100" cy="2657475"/>
                  <wp:effectExtent l="0" t="0" r="0" b="9525"/>
                  <wp:docPr id="8703680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2657475"/>
                          </a:xfrm>
                          <a:prstGeom prst="rect">
                            <a:avLst/>
                          </a:prstGeom>
                          <a:noFill/>
                          <a:ln>
                            <a:noFill/>
                          </a:ln>
                        </pic:spPr>
                      </pic:pic>
                    </a:graphicData>
                  </a:graphic>
                </wp:inline>
              </w:drawing>
            </w:r>
          </w:p>
          <w:p w14:paraId="2A53BDC6" w14:textId="77777777" w:rsidR="00DA157D" w:rsidRPr="00FD1A08" w:rsidRDefault="00DA157D" w:rsidP="00DA157D">
            <w:pPr>
              <w:rPr>
                <w:rFonts w:cstheme="minorHAnsi"/>
                <w:b w:val="0"/>
                <w:bCs/>
                <w:szCs w:val="28"/>
              </w:rPr>
            </w:pPr>
          </w:p>
          <w:p w14:paraId="02175E07" w14:textId="77777777" w:rsidR="00C47DD0" w:rsidRDefault="00C47DD0" w:rsidP="00DA157D">
            <w:pPr>
              <w:rPr>
                <w:rFonts w:cstheme="minorHAnsi"/>
                <w:b w:val="0"/>
                <w:bCs/>
                <w:szCs w:val="28"/>
              </w:rPr>
            </w:pPr>
          </w:p>
          <w:p w14:paraId="7DE6DB09" w14:textId="77777777" w:rsidR="00C47DD0" w:rsidRDefault="00C47DD0" w:rsidP="00DA157D">
            <w:pPr>
              <w:rPr>
                <w:rFonts w:cstheme="minorHAnsi"/>
                <w:b w:val="0"/>
                <w:bCs/>
                <w:szCs w:val="28"/>
              </w:rPr>
            </w:pPr>
          </w:p>
          <w:p w14:paraId="3C6E5EE2" w14:textId="77777777" w:rsidR="00C47DD0" w:rsidRDefault="00C47DD0" w:rsidP="00DA157D">
            <w:pPr>
              <w:rPr>
                <w:rFonts w:cstheme="minorHAnsi"/>
                <w:b w:val="0"/>
                <w:bCs/>
                <w:szCs w:val="28"/>
              </w:rPr>
            </w:pPr>
          </w:p>
          <w:p w14:paraId="69A41238" w14:textId="1C6DD418" w:rsidR="00DA157D" w:rsidRPr="00FD1A08" w:rsidRDefault="00DA157D" w:rsidP="00DA157D">
            <w:pPr>
              <w:rPr>
                <w:rFonts w:cstheme="minorHAnsi"/>
                <w:b w:val="0"/>
                <w:bCs/>
                <w:szCs w:val="28"/>
              </w:rPr>
            </w:pPr>
            <w:r w:rsidRPr="00FD1A08">
              <w:rPr>
                <w:rFonts w:cstheme="minorHAnsi"/>
                <w:b w:val="0"/>
                <w:bCs/>
                <w:szCs w:val="28"/>
              </w:rPr>
              <w:lastRenderedPageBreak/>
              <w:t xml:space="preserve">Puis sur l’écran suivant j’ai cliqué sur « Next » </w:t>
            </w:r>
          </w:p>
          <w:p w14:paraId="565BDE83"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44558827" wp14:editId="20552327">
                  <wp:extent cx="5753100" cy="2638425"/>
                  <wp:effectExtent l="0" t="0" r="0" b="9525"/>
                  <wp:docPr id="214419384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638425"/>
                          </a:xfrm>
                          <a:prstGeom prst="rect">
                            <a:avLst/>
                          </a:prstGeom>
                          <a:noFill/>
                          <a:ln>
                            <a:noFill/>
                          </a:ln>
                        </pic:spPr>
                      </pic:pic>
                    </a:graphicData>
                  </a:graphic>
                </wp:inline>
              </w:drawing>
            </w:r>
          </w:p>
          <w:p w14:paraId="1D741E36" w14:textId="77777777" w:rsidR="00DA157D" w:rsidRPr="00FD1A08" w:rsidRDefault="00DA157D" w:rsidP="00DA157D">
            <w:pPr>
              <w:rPr>
                <w:rFonts w:cstheme="minorHAnsi"/>
                <w:b w:val="0"/>
                <w:bCs/>
                <w:szCs w:val="28"/>
              </w:rPr>
            </w:pPr>
          </w:p>
          <w:p w14:paraId="0AB7B033" w14:textId="77777777" w:rsidR="00DA157D" w:rsidRPr="00FD1A08" w:rsidRDefault="00DA157D" w:rsidP="00DA157D">
            <w:pPr>
              <w:rPr>
                <w:rFonts w:cstheme="minorHAnsi"/>
                <w:b w:val="0"/>
                <w:bCs/>
                <w:szCs w:val="28"/>
              </w:rPr>
            </w:pPr>
            <w:r w:rsidRPr="00FD1A08">
              <w:rPr>
                <w:rFonts w:cstheme="minorHAnsi"/>
                <w:b w:val="0"/>
                <w:bCs/>
                <w:szCs w:val="28"/>
              </w:rPr>
              <w:t>Puis sur l’écran suivant j’ai cliqué sur « Next »</w:t>
            </w:r>
          </w:p>
          <w:p w14:paraId="43EF38F1"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7D32409E" wp14:editId="0BE5E91C">
                  <wp:extent cx="5762625" cy="2857500"/>
                  <wp:effectExtent l="0" t="0" r="9525" b="0"/>
                  <wp:docPr id="64104240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857500"/>
                          </a:xfrm>
                          <a:prstGeom prst="rect">
                            <a:avLst/>
                          </a:prstGeom>
                          <a:noFill/>
                          <a:ln>
                            <a:noFill/>
                          </a:ln>
                        </pic:spPr>
                      </pic:pic>
                    </a:graphicData>
                  </a:graphic>
                </wp:inline>
              </w:drawing>
            </w:r>
          </w:p>
          <w:p w14:paraId="4B685A07" w14:textId="77777777" w:rsidR="00DA157D" w:rsidRPr="00FD1A08" w:rsidRDefault="00DA157D" w:rsidP="00DA157D">
            <w:pPr>
              <w:rPr>
                <w:rFonts w:cstheme="minorHAnsi"/>
                <w:b w:val="0"/>
                <w:bCs/>
                <w:szCs w:val="28"/>
              </w:rPr>
            </w:pPr>
            <w:r w:rsidRPr="00FD1A08">
              <w:rPr>
                <w:rFonts w:cstheme="minorHAnsi"/>
                <w:b w:val="0"/>
                <w:bCs/>
                <w:szCs w:val="28"/>
              </w:rPr>
              <w:t>Puis sur l’ écran suivant j’ai cliqué sur « Next » :</w:t>
            </w:r>
          </w:p>
          <w:p w14:paraId="7D52AEA2" w14:textId="77777777" w:rsidR="00DA157D" w:rsidRPr="00FD1A08" w:rsidRDefault="00DA157D" w:rsidP="00DA157D">
            <w:pPr>
              <w:rPr>
                <w:rFonts w:cstheme="minorHAnsi"/>
                <w:b w:val="0"/>
                <w:bCs/>
                <w:szCs w:val="28"/>
              </w:rPr>
            </w:pPr>
            <w:r w:rsidRPr="00FD1A08">
              <w:rPr>
                <w:rFonts w:cstheme="minorHAnsi"/>
                <w:b w:val="0"/>
                <w:bCs/>
                <w:noProof/>
                <w:szCs w:val="28"/>
              </w:rPr>
              <w:lastRenderedPageBreak/>
              <w:drawing>
                <wp:inline distT="0" distB="0" distL="0" distR="0" wp14:anchorId="0E2C8674" wp14:editId="5D2EDB38">
                  <wp:extent cx="5762625" cy="2857500"/>
                  <wp:effectExtent l="0" t="0" r="9525" b="0"/>
                  <wp:docPr id="67160998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857500"/>
                          </a:xfrm>
                          <a:prstGeom prst="rect">
                            <a:avLst/>
                          </a:prstGeom>
                          <a:noFill/>
                          <a:ln>
                            <a:noFill/>
                          </a:ln>
                        </pic:spPr>
                      </pic:pic>
                    </a:graphicData>
                  </a:graphic>
                </wp:inline>
              </w:drawing>
            </w:r>
          </w:p>
          <w:p w14:paraId="680272DD" w14:textId="77777777" w:rsidR="00DA157D" w:rsidRPr="00FD1A08" w:rsidRDefault="00DA157D" w:rsidP="00DA157D">
            <w:pPr>
              <w:rPr>
                <w:rFonts w:cstheme="minorHAnsi"/>
                <w:b w:val="0"/>
                <w:bCs/>
                <w:szCs w:val="28"/>
              </w:rPr>
            </w:pPr>
            <w:r w:rsidRPr="00FD1A08">
              <w:rPr>
                <w:rFonts w:cstheme="minorHAnsi"/>
                <w:b w:val="0"/>
                <w:bCs/>
                <w:szCs w:val="28"/>
              </w:rPr>
              <w:t>Puis j’ai mis mes coordonnées et mon mot de passe sur l’écran suivant :</w:t>
            </w:r>
          </w:p>
          <w:p w14:paraId="40FD656C"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699CCD55" wp14:editId="3F7E157D">
                  <wp:extent cx="5753100" cy="3019425"/>
                  <wp:effectExtent l="0" t="0" r="0" b="9525"/>
                  <wp:docPr id="61577182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019425"/>
                          </a:xfrm>
                          <a:prstGeom prst="rect">
                            <a:avLst/>
                          </a:prstGeom>
                          <a:noFill/>
                          <a:ln>
                            <a:noFill/>
                          </a:ln>
                        </pic:spPr>
                      </pic:pic>
                    </a:graphicData>
                  </a:graphic>
                </wp:inline>
              </w:drawing>
            </w:r>
          </w:p>
          <w:p w14:paraId="5428B19B" w14:textId="77777777" w:rsidR="00DA157D" w:rsidRPr="00FD1A08" w:rsidRDefault="00DA157D" w:rsidP="00DA157D">
            <w:pPr>
              <w:rPr>
                <w:rFonts w:cstheme="minorHAnsi"/>
                <w:b w:val="0"/>
                <w:bCs/>
                <w:szCs w:val="28"/>
              </w:rPr>
            </w:pPr>
            <w:r w:rsidRPr="00FD1A08">
              <w:rPr>
                <w:rFonts w:cstheme="minorHAnsi"/>
                <w:b w:val="0"/>
                <w:bCs/>
                <w:szCs w:val="28"/>
              </w:rPr>
              <w:t>Puis j’ai mis les coordonnées de la base de données (l’hôte et le port sont laissés vide pour garder leur valeur par défaut), le mot de passe root est celui défini par mariadb-secure-installation, le database user password est le mot de passe de l’utilisateur centreon qui sera créé à l’installation), j’ai laissé les autres champs par défaut :</w:t>
            </w:r>
          </w:p>
          <w:p w14:paraId="38326B30" w14:textId="77777777" w:rsidR="00DA157D" w:rsidRPr="00FD1A08" w:rsidRDefault="00DA157D" w:rsidP="00DA157D">
            <w:pPr>
              <w:rPr>
                <w:rFonts w:cstheme="minorHAnsi"/>
                <w:b w:val="0"/>
                <w:bCs/>
                <w:szCs w:val="28"/>
              </w:rPr>
            </w:pPr>
            <w:r w:rsidRPr="00FD1A08">
              <w:rPr>
                <w:rFonts w:cstheme="minorHAnsi"/>
                <w:b w:val="0"/>
                <w:bCs/>
                <w:noProof/>
                <w:szCs w:val="28"/>
              </w:rPr>
              <w:lastRenderedPageBreak/>
              <w:drawing>
                <wp:inline distT="0" distB="0" distL="0" distR="0" wp14:anchorId="630B2D8E" wp14:editId="3EDF95ED">
                  <wp:extent cx="5753100" cy="4019550"/>
                  <wp:effectExtent l="0" t="0" r="0" b="0"/>
                  <wp:docPr id="347544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4019550"/>
                          </a:xfrm>
                          <a:prstGeom prst="rect">
                            <a:avLst/>
                          </a:prstGeom>
                          <a:noFill/>
                          <a:ln>
                            <a:noFill/>
                          </a:ln>
                        </pic:spPr>
                      </pic:pic>
                    </a:graphicData>
                  </a:graphic>
                </wp:inline>
              </w:drawing>
            </w:r>
          </w:p>
          <w:p w14:paraId="0146EF27" w14:textId="77777777" w:rsidR="00DA157D" w:rsidRPr="00FD1A08" w:rsidRDefault="00DA157D" w:rsidP="00DA157D">
            <w:pPr>
              <w:rPr>
                <w:rFonts w:cstheme="minorHAnsi"/>
                <w:b w:val="0"/>
                <w:bCs/>
                <w:szCs w:val="28"/>
              </w:rPr>
            </w:pPr>
            <w:r w:rsidRPr="00FD1A08">
              <w:rPr>
                <w:rFonts w:cstheme="minorHAnsi"/>
                <w:b w:val="0"/>
                <w:bCs/>
                <w:szCs w:val="28"/>
              </w:rPr>
              <w:t>L’installation de la base de données de Centreon a réussie comme indiqué dans ce panneau :</w:t>
            </w:r>
          </w:p>
          <w:p w14:paraId="19514F10"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228769CF" wp14:editId="3FF2F354">
                  <wp:extent cx="5762625" cy="2867025"/>
                  <wp:effectExtent l="0" t="0" r="9525" b="9525"/>
                  <wp:docPr id="63651044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867025"/>
                          </a:xfrm>
                          <a:prstGeom prst="rect">
                            <a:avLst/>
                          </a:prstGeom>
                          <a:noFill/>
                          <a:ln>
                            <a:noFill/>
                          </a:ln>
                        </pic:spPr>
                      </pic:pic>
                    </a:graphicData>
                  </a:graphic>
                </wp:inline>
              </w:drawing>
            </w:r>
          </w:p>
          <w:p w14:paraId="5F52CC83" w14:textId="77777777" w:rsidR="00DA157D" w:rsidRPr="00FD1A08" w:rsidRDefault="00DA157D" w:rsidP="00DA157D">
            <w:pPr>
              <w:rPr>
                <w:rFonts w:cstheme="minorHAnsi"/>
                <w:b w:val="0"/>
                <w:bCs/>
                <w:szCs w:val="28"/>
              </w:rPr>
            </w:pPr>
            <w:r w:rsidRPr="00FD1A08">
              <w:rPr>
                <w:rFonts w:cstheme="minorHAnsi"/>
                <w:b w:val="0"/>
                <w:bCs/>
                <w:szCs w:val="28"/>
              </w:rPr>
              <w:t>J’ai alors cliqué sur « Next » et suis tombé sur l’écran d’installation des modules :</w:t>
            </w:r>
          </w:p>
          <w:p w14:paraId="067CAFAC" w14:textId="77777777" w:rsidR="00DA157D" w:rsidRPr="00FD1A08" w:rsidRDefault="00DA157D" w:rsidP="00DA157D">
            <w:pPr>
              <w:rPr>
                <w:rFonts w:cstheme="minorHAnsi"/>
                <w:b w:val="0"/>
                <w:bCs/>
                <w:szCs w:val="28"/>
              </w:rPr>
            </w:pPr>
            <w:r w:rsidRPr="00FD1A08">
              <w:rPr>
                <w:rFonts w:cstheme="minorHAnsi"/>
                <w:b w:val="0"/>
                <w:bCs/>
                <w:noProof/>
                <w:szCs w:val="28"/>
              </w:rPr>
              <w:lastRenderedPageBreak/>
              <w:drawing>
                <wp:inline distT="0" distB="0" distL="0" distR="0" wp14:anchorId="666DC224" wp14:editId="1BBDDD1C">
                  <wp:extent cx="5762625" cy="4676775"/>
                  <wp:effectExtent l="0" t="0" r="9525" b="9525"/>
                  <wp:docPr id="121627960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4676775"/>
                          </a:xfrm>
                          <a:prstGeom prst="rect">
                            <a:avLst/>
                          </a:prstGeom>
                          <a:noFill/>
                          <a:ln>
                            <a:noFill/>
                          </a:ln>
                        </pic:spPr>
                      </pic:pic>
                    </a:graphicData>
                  </a:graphic>
                </wp:inline>
              </w:drawing>
            </w:r>
          </w:p>
          <w:p w14:paraId="786C0ED5" w14:textId="77777777" w:rsidR="00DA157D" w:rsidRPr="00FD1A08" w:rsidRDefault="00DA157D" w:rsidP="00DA157D">
            <w:pPr>
              <w:rPr>
                <w:rFonts w:cstheme="minorHAnsi"/>
                <w:b w:val="0"/>
                <w:bCs/>
                <w:szCs w:val="28"/>
              </w:rPr>
            </w:pPr>
            <w:r w:rsidRPr="00FD1A08">
              <w:rPr>
                <w:rFonts w:cstheme="minorHAnsi"/>
                <w:b w:val="0"/>
                <w:bCs/>
                <w:szCs w:val="28"/>
              </w:rPr>
              <w:t>J’ai alors cliqué sur « Install » puis « Next »</w:t>
            </w:r>
          </w:p>
          <w:p w14:paraId="6481E7CE" w14:textId="77777777" w:rsidR="00DA157D" w:rsidRPr="00FD1A08" w:rsidRDefault="00DA157D" w:rsidP="00DA157D">
            <w:pPr>
              <w:rPr>
                <w:rFonts w:cstheme="minorHAnsi"/>
                <w:b w:val="0"/>
                <w:bCs/>
                <w:szCs w:val="28"/>
              </w:rPr>
            </w:pPr>
            <w:r w:rsidRPr="00FD1A08">
              <w:rPr>
                <w:rFonts w:cstheme="minorHAnsi"/>
                <w:b w:val="0"/>
                <w:bCs/>
                <w:szCs w:val="28"/>
              </w:rPr>
              <w:t>Puis l’écran de fin s’est affiché et j’ai cliqué sur « Finish »</w:t>
            </w:r>
          </w:p>
          <w:p w14:paraId="66A6AF5D" w14:textId="77777777" w:rsidR="00DA157D" w:rsidRPr="00FD1A08" w:rsidRDefault="00DA157D" w:rsidP="00DA157D">
            <w:pPr>
              <w:rPr>
                <w:rFonts w:cstheme="minorHAnsi"/>
                <w:b w:val="0"/>
                <w:bCs/>
                <w:szCs w:val="28"/>
              </w:rPr>
            </w:pPr>
            <w:r w:rsidRPr="00FD1A08">
              <w:rPr>
                <w:rFonts w:cstheme="minorHAnsi"/>
                <w:b w:val="0"/>
                <w:bCs/>
                <w:szCs w:val="28"/>
              </w:rPr>
              <w:t>Sur l’écran suivant je me suis connecté avec le login « admin » et le mot de passe défini précédemment</w:t>
            </w:r>
          </w:p>
          <w:p w14:paraId="23A26159" w14:textId="77777777" w:rsidR="00DA157D" w:rsidRPr="00FD1A08" w:rsidRDefault="00DA157D" w:rsidP="00DA157D">
            <w:pPr>
              <w:rPr>
                <w:rFonts w:cstheme="minorHAnsi"/>
                <w:b w:val="0"/>
                <w:bCs/>
                <w:szCs w:val="28"/>
              </w:rPr>
            </w:pPr>
            <w:r w:rsidRPr="00FD1A08">
              <w:rPr>
                <w:rFonts w:cstheme="minorHAnsi"/>
                <w:b w:val="0"/>
                <w:bCs/>
                <w:noProof/>
                <w:szCs w:val="28"/>
              </w:rPr>
              <w:lastRenderedPageBreak/>
              <w:drawing>
                <wp:inline distT="0" distB="0" distL="0" distR="0" wp14:anchorId="5DD84294" wp14:editId="4C7F0593">
                  <wp:extent cx="2609850" cy="3419475"/>
                  <wp:effectExtent l="0" t="0" r="0" b="9525"/>
                  <wp:docPr id="168004615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9850" cy="3419475"/>
                          </a:xfrm>
                          <a:prstGeom prst="rect">
                            <a:avLst/>
                          </a:prstGeom>
                          <a:noFill/>
                          <a:ln>
                            <a:noFill/>
                          </a:ln>
                        </pic:spPr>
                      </pic:pic>
                    </a:graphicData>
                  </a:graphic>
                </wp:inline>
              </w:drawing>
            </w:r>
          </w:p>
          <w:p w14:paraId="277D4FA7" w14:textId="77777777" w:rsidR="00DA157D" w:rsidRPr="00FD1A08" w:rsidRDefault="00DA157D" w:rsidP="00DA157D">
            <w:pPr>
              <w:rPr>
                <w:rFonts w:cstheme="minorHAnsi"/>
                <w:b w:val="0"/>
                <w:bCs/>
                <w:szCs w:val="28"/>
              </w:rPr>
            </w:pPr>
            <w:r w:rsidRPr="00FD1A08">
              <w:rPr>
                <w:rFonts w:cstheme="minorHAnsi"/>
                <w:b w:val="0"/>
                <w:bCs/>
                <w:szCs w:val="28"/>
              </w:rPr>
              <w:t>Dans la fenêtre de Centreon j’ai cliqué sur la roue dentée (configuration) puis « Pollers »/ « Pollers », j’ai coché « Central » puis j’ai cliqué sur « Export configuration »</w:t>
            </w:r>
          </w:p>
          <w:p w14:paraId="0D65759D"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4005C220" wp14:editId="37F52AC7">
                  <wp:extent cx="5753100" cy="2133600"/>
                  <wp:effectExtent l="0" t="0" r="0" b="0"/>
                  <wp:docPr id="204503560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p>
          <w:p w14:paraId="085DC781" w14:textId="77777777" w:rsidR="00DA157D" w:rsidRPr="00FD1A08" w:rsidRDefault="00DA157D" w:rsidP="00DA157D">
            <w:pPr>
              <w:rPr>
                <w:rFonts w:cstheme="minorHAnsi"/>
                <w:b w:val="0"/>
                <w:bCs/>
                <w:szCs w:val="28"/>
              </w:rPr>
            </w:pPr>
          </w:p>
          <w:p w14:paraId="10BB4D93" w14:textId="77777777" w:rsidR="00DA157D" w:rsidRPr="00FD1A08" w:rsidRDefault="00DA157D" w:rsidP="00DA157D">
            <w:pPr>
              <w:rPr>
                <w:rFonts w:cstheme="minorHAnsi"/>
                <w:b w:val="0"/>
                <w:bCs/>
                <w:szCs w:val="28"/>
              </w:rPr>
            </w:pPr>
          </w:p>
          <w:p w14:paraId="7C9BAC3B" w14:textId="77777777" w:rsidR="00DA157D" w:rsidRPr="00FD1A08" w:rsidRDefault="00DA157D" w:rsidP="00DA157D">
            <w:pPr>
              <w:rPr>
                <w:rFonts w:cstheme="minorHAnsi"/>
                <w:b w:val="0"/>
                <w:bCs/>
                <w:szCs w:val="28"/>
              </w:rPr>
            </w:pPr>
          </w:p>
          <w:p w14:paraId="7B2B5D99" w14:textId="77777777" w:rsidR="00DA157D" w:rsidRPr="00FD1A08" w:rsidRDefault="00DA157D" w:rsidP="00DA157D">
            <w:pPr>
              <w:rPr>
                <w:rFonts w:cstheme="minorHAnsi"/>
                <w:b w:val="0"/>
                <w:bCs/>
                <w:szCs w:val="28"/>
              </w:rPr>
            </w:pPr>
          </w:p>
          <w:p w14:paraId="49B2B4B0" w14:textId="77777777" w:rsidR="00DA157D" w:rsidRPr="00FD1A08" w:rsidRDefault="00DA157D" w:rsidP="00DA157D">
            <w:pPr>
              <w:rPr>
                <w:rFonts w:cstheme="minorHAnsi"/>
                <w:b w:val="0"/>
                <w:bCs/>
                <w:szCs w:val="28"/>
              </w:rPr>
            </w:pPr>
          </w:p>
          <w:p w14:paraId="67CA9263" w14:textId="77777777" w:rsidR="00DA157D" w:rsidRPr="00FD1A08" w:rsidRDefault="00DA157D" w:rsidP="00DA157D">
            <w:pPr>
              <w:rPr>
                <w:rFonts w:cstheme="minorHAnsi"/>
                <w:b w:val="0"/>
                <w:bCs/>
                <w:szCs w:val="28"/>
              </w:rPr>
            </w:pPr>
          </w:p>
          <w:p w14:paraId="615EC09F" w14:textId="77777777" w:rsidR="00DA157D" w:rsidRPr="00FD1A08" w:rsidRDefault="00DA157D" w:rsidP="00DA157D">
            <w:pPr>
              <w:rPr>
                <w:rFonts w:cstheme="minorHAnsi"/>
                <w:b w:val="0"/>
                <w:bCs/>
                <w:szCs w:val="28"/>
              </w:rPr>
            </w:pPr>
          </w:p>
          <w:p w14:paraId="0B1079BE" w14:textId="77777777" w:rsidR="00DA157D" w:rsidRPr="00FD1A08" w:rsidRDefault="00DA157D" w:rsidP="00DA157D">
            <w:pPr>
              <w:rPr>
                <w:rFonts w:cstheme="minorHAnsi"/>
                <w:b w:val="0"/>
                <w:bCs/>
                <w:szCs w:val="28"/>
              </w:rPr>
            </w:pPr>
          </w:p>
          <w:p w14:paraId="121B29AB" w14:textId="77777777" w:rsidR="00DA157D" w:rsidRPr="00FD1A08" w:rsidRDefault="00DA157D" w:rsidP="00DA157D">
            <w:pPr>
              <w:rPr>
                <w:rFonts w:cstheme="minorHAnsi"/>
                <w:b w:val="0"/>
                <w:bCs/>
                <w:szCs w:val="28"/>
              </w:rPr>
            </w:pPr>
          </w:p>
          <w:p w14:paraId="371A4F14" w14:textId="77777777" w:rsidR="00DA157D" w:rsidRPr="00FD1A08" w:rsidRDefault="00DA157D" w:rsidP="00DA157D">
            <w:pPr>
              <w:rPr>
                <w:rFonts w:cstheme="minorHAnsi"/>
                <w:b w:val="0"/>
                <w:bCs/>
                <w:szCs w:val="28"/>
              </w:rPr>
            </w:pPr>
            <w:r w:rsidRPr="00FD1A08">
              <w:rPr>
                <w:rFonts w:cstheme="minorHAnsi"/>
                <w:b w:val="0"/>
                <w:bCs/>
                <w:szCs w:val="28"/>
              </w:rPr>
              <w:t>J’ai coché « Move export files » puis cliqué sur « Export »</w:t>
            </w:r>
          </w:p>
          <w:p w14:paraId="07587076"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5376F660" wp14:editId="15D691CD">
                  <wp:extent cx="5753100" cy="2457450"/>
                  <wp:effectExtent l="0" t="0" r="0" b="0"/>
                  <wp:docPr id="1780007317" name="Image 2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07317" name="Image 24" descr="Une image contenant texte, capture d’écran, nombre, Police&#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457450"/>
                          </a:xfrm>
                          <a:prstGeom prst="rect">
                            <a:avLst/>
                          </a:prstGeom>
                          <a:noFill/>
                          <a:ln>
                            <a:noFill/>
                          </a:ln>
                        </pic:spPr>
                      </pic:pic>
                    </a:graphicData>
                  </a:graphic>
                </wp:inline>
              </w:drawing>
            </w:r>
          </w:p>
          <w:p w14:paraId="66DF0933" w14:textId="77777777" w:rsidR="00DA157D" w:rsidRPr="00FD1A08" w:rsidRDefault="00DA157D" w:rsidP="00DA157D">
            <w:pPr>
              <w:rPr>
                <w:rFonts w:cstheme="minorHAnsi"/>
                <w:b w:val="0"/>
                <w:bCs/>
                <w:szCs w:val="28"/>
              </w:rPr>
            </w:pPr>
            <w:r w:rsidRPr="00FD1A08">
              <w:rPr>
                <w:rFonts w:cstheme="minorHAnsi"/>
                <w:b w:val="0"/>
                <w:bCs/>
                <w:szCs w:val="28"/>
              </w:rPr>
              <w:t>Puis dans CloudShell j’ai tapé la commande suivante pour démarrer/redémarrer le processus de collecte :</w:t>
            </w:r>
          </w:p>
          <w:p w14:paraId="1570DB6C" w14:textId="77777777" w:rsidR="00DA157D" w:rsidRPr="00FD1A08" w:rsidRDefault="00DA157D" w:rsidP="00DA157D">
            <w:pPr>
              <w:rPr>
                <w:rFonts w:cstheme="minorHAnsi"/>
                <w:b w:val="0"/>
                <w:bCs/>
                <w:szCs w:val="28"/>
              </w:rPr>
            </w:pPr>
            <w:r w:rsidRPr="00FD1A08">
              <w:rPr>
                <w:rFonts w:cstheme="minorHAnsi"/>
                <w:b w:val="0"/>
                <w:bCs/>
                <w:szCs w:val="28"/>
              </w:rPr>
              <w:t>sudo systemctl restart cbd centengine</w:t>
            </w:r>
          </w:p>
          <w:p w14:paraId="259E754F" w14:textId="77777777" w:rsidR="00DA157D" w:rsidRPr="00FD1A08" w:rsidRDefault="00DA157D" w:rsidP="00DA157D">
            <w:pPr>
              <w:rPr>
                <w:rFonts w:cstheme="minorHAnsi"/>
                <w:b w:val="0"/>
                <w:bCs/>
                <w:szCs w:val="28"/>
              </w:rPr>
            </w:pPr>
            <w:r w:rsidRPr="00FD1A08">
              <w:rPr>
                <w:rFonts w:cstheme="minorHAnsi"/>
                <w:b w:val="0"/>
                <w:bCs/>
                <w:szCs w:val="28"/>
              </w:rPr>
              <w:t>puis j’ai redémarré le gestionnaire de tâche :</w:t>
            </w:r>
          </w:p>
          <w:p w14:paraId="4B071E95" w14:textId="77777777" w:rsidR="00DA157D" w:rsidRPr="00FD1A08" w:rsidRDefault="00DA157D" w:rsidP="00DA157D">
            <w:pPr>
              <w:rPr>
                <w:rFonts w:cstheme="minorHAnsi"/>
                <w:b w:val="0"/>
                <w:bCs/>
                <w:szCs w:val="28"/>
              </w:rPr>
            </w:pPr>
            <w:r w:rsidRPr="00FD1A08">
              <w:rPr>
                <w:rFonts w:cstheme="minorHAnsi"/>
                <w:b w:val="0"/>
                <w:bCs/>
                <w:szCs w:val="28"/>
              </w:rPr>
              <w:t>sudo systemctl restart gorgoned</w:t>
            </w:r>
          </w:p>
          <w:p w14:paraId="6B2D0D86" w14:textId="77777777" w:rsidR="00DA157D" w:rsidRPr="00FD1A08" w:rsidRDefault="00DA157D" w:rsidP="00DA157D">
            <w:pPr>
              <w:rPr>
                <w:rFonts w:cstheme="minorHAnsi"/>
                <w:b w:val="0"/>
                <w:bCs/>
                <w:szCs w:val="28"/>
              </w:rPr>
            </w:pPr>
            <w:r w:rsidRPr="00FD1A08">
              <w:rPr>
                <w:rFonts w:cstheme="minorHAnsi"/>
                <w:b w:val="0"/>
                <w:bCs/>
                <w:szCs w:val="28"/>
              </w:rPr>
              <w:t>puis j’ai démarré les services de supervision passive :</w:t>
            </w:r>
          </w:p>
          <w:p w14:paraId="3A6CADE3" w14:textId="77777777" w:rsidR="00DA157D" w:rsidRPr="00FD1A08" w:rsidRDefault="00DA157D" w:rsidP="00DA157D">
            <w:pPr>
              <w:rPr>
                <w:rFonts w:cstheme="minorHAnsi"/>
                <w:b w:val="0"/>
                <w:bCs/>
                <w:szCs w:val="28"/>
              </w:rPr>
            </w:pPr>
            <w:r w:rsidRPr="00FD1A08">
              <w:rPr>
                <w:rFonts w:cstheme="minorHAnsi"/>
                <w:b w:val="0"/>
                <w:bCs/>
                <w:szCs w:val="28"/>
              </w:rPr>
              <w:t>sudo systemctl start snmptrapd centreontrapd</w:t>
            </w:r>
          </w:p>
          <w:p w14:paraId="7657BFFE" w14:textId="77777777" w:rsidR="00DA157D" w:rsidRPr="00FD1A08" w:rsidRDefault="00DA157D" w:rsidP="00DA157D">
            <w:pPr>
              <w:rPr>
                <w:rFonts w:cstheme="minorHAnsi"/>
                <w:b w:val="0"/>
                <w:bCs/>
                <w:szCs w:val="28"/>
              </w:rPr>
            </w:pPr>
            <w:r w:rsidRPr="00FD1A08">
              <w:rPr>
                <w:rFonts w:cstheme="minorHAnsi"/>
                <w:b w:val="0"/>
                <w:bCs/>
                <w:szCs w:val="28"/>
              </w:rPr>
              <w:t xml:space="preserve">Puis j’ai cliqué sur cet icône (Administration) : </w:t>
            </w:r>
            <w:r w:rsidRPr="00FD1A08">
              <w:rPr>
                <w:rFonts w:cstheme="minorHAnsi"/>
                <w:b w:val="0"/>
                <w:bCs/>
                <w:noProof/>
                <w:szCs w:val="28"/>
              </w:rPr>
              <w:drawing>
                <wp:inline distT="0" distB="0" distL="0" distR="0" wp14:anchorId="63A41F8A" wp14:editId="2A5AE892">
                  <wp:extent cx="428625" cy="419100"/>
                  <wp:effectExtent l="0" t="0" r="9525" b="0"/>
                  <wp:docPr id="5046334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625" cy="419100"/>
                          </a:xfrm>
                          <a:prstGeom prst="rect">
                            <a:avLst/>
                          </a:prstGeom>
                          <a:noFill/>
                          <a:ln>
                            <a:noFill/>
                          </a:ln>
                        </pic:spPr>
                      </pic:pic>
                    </a:graphicData>
                  </a:graphic>
                </wp:inline>
              </w:drawing>
            </w:r>
            <w:r w:rsidRPr="00FD1A08">
              <w:rPr>
                <w:rFonts w:cstheme="minorHAnsi"/>
                <w:b w:val="0"/>
                <w:bCs/>
                <w:szCs w:val="28"/>
              </w:rPr>
              <w:t xml:space="preserve"> puis sur « Extensions »/  « Manager »</w:t>
            </w:r>
          </w:p>
          <w:p w14:paraId="1F6D6E02" w14:textId="77777777" w:rsidR="00DA157D" w:rsidRPr="00FD1A08" w:rsidRDefault="00DA157D" w:rsidP="00DA157D">
            <w:pPr>
              <w:rPr>
                <w:rFonts w:cstheme="minorHAnsi"/>
                <w:b w:val="0"/>
                <w:bCs/>
                <w:szCs w:val="28"/>
              </w:rPr>
            </w:pPr>
          </w:p>
          <w:p w14:paraId="44220A95" w14:textId="77777777" w:rsidR="00DA157D" w:rsidRPr="00FD1A08" w:rsidRDefault="00DA157D" w:rsidP="00DA157D">
            <w:pPr>
              <w:rPr>
                <w:rFonts w:cstheme="minorHAnsi"/>
                <w:b w:val="0"/>
                <w:bCs/>
                <w:szCs w:val="28"/>
              </w:rPr>
            </w:pPr>
            <w:r w:rsidRPr="00FD1A08">
              <w:rPr>
                <w:rFonts w:cstheme="minorHAnsi"/>
                <w:b w:val="0"/>
                <w:bCs/>
                <w:szCs w:val="28"/>
              </w:rPr>
              <w:t xml:space="preserve">Puis j’ai suivi ce tutorial : </w:t>
            </w:r>
            <w:hyperlink r:id="rId45" w:history="1">
              <w:r w:rsidRPr="00FD1A08">
                <w:rPr>
                  <w:rStyle w:val="Lienhypertexte"/>
                  <w:rFonts w:cstheme="minorHAnsi"/>
                  <w:b w:val="0"/>
                  <w:bCs/>
                  <w:szCs w:val="28"/>
                </w:rPr>
                <w:t>https://www.youtube.com/watch?v=m8aXs53C9eg</w:t>
              </w:r>
            </w:hyperlink>
          </w:p>
          <w:p w14:paraId="68FCD762" w14:textId="77777777" w:rsidR="00DA157D" w:rsidRPr="00FD1A08" w:rsidRDefault="00DA157D" w:rsidP="00DA157D">
            <w:pPr>
              <w:rPr>
                <w:rFonts w:cstheme="minorHAnsi"/>
                <w:b w:val="0"/>
                <w:bCs/>
                <w:szCs w:val="28"/>
              </w:rPr>
            </w:pPr>
            <w:r w:rsidRPr="00FD1A08">
              <w:rPr>
                <w:rFonts w:cstheme="minorHAnsi"/>
                <w:b w:val="0"/>
                <w:bCs/>
                <w:szCs w:val="28"/>
              </w:rPr>
              <w:t>Ensuite j’ai créé un utilisateur IAM pour Centreon, pour cela j’ai tapé « IAM » en haut et ai cliqué sur « Utilisateurs » à gauche, puis j’ai créé un utilisateur nommé « centreon » avec les paramètres de l’écran suivant :</w:t>
            </w:r>
          </w:p>
          <w:p w14:paraId="46DFC1F6" w14:textId="77777777" w:rsidR="00DA157D" w:rsidRPr="00FD1A08" w:rsidRDefault="00DA157D" w:rsidP="00DA157D">
            <w:pPr>
              <w:rPr>
                <w:rFonts w:cstheme="minorHAnsi"/>
                <w:b w:val="0"/>
                <w:bCs/>
                <w:szCs w:val="28"/>
              </w:rPr>
            </w:pPr>
            <w:r w:rsidRPr="00FD1A08">
              <w:rPr>
                <w:rFonts w:cstheme="minorHAnsi"/>
                <w:b w:val="0"/>
                <w:bCs/>
                <w:noProof/>
                <w:szCs w:val="28"/>
              </w:rPr>
              <w:lastRenderedPageBreak/>
              <w:drawing>
                <wp:inline distT="0" distB="0" distL="0" distR="0" wp14:anchorId="7C98F10B" wp14:editId="12642231">
                  <wp:extent cx="5753100" cy="3257550"/>
                  <wp:effectExtent l="0" t="0" r="0" b="0"/>
                  <wp:docPr id="121924251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100" cy="3257550"/>
                          </a:xfrm>
                          <a:prstGeom prst="rect">
                            <a:avLst/>
                          </a:prstGeom>
                          <a:noFill/>
                          <a:ln>
                            <a:noFill/>
                          </a:ln>
                        </pic:spPr>
                      </pic:pic>
                    </a:graphicData>
                  </a:graphic>
                </wp:inline>
              </w:drawing>
            </w:r>
          </w:p>
          <w:p w14:paraId="1120E1C5" w14:textId="77777777" w:rsidR="00DA157D" w:rsidRPr="00FD1A08" w:rsidRDefault="00DA157D" w:rsidP="00DA157D">
            <w:pPr>
              <w:rPr>
                <w:rFonts w:cstheme="minorHAnsi"/>
                <w:b w:val="0"/>
                <w:bCs/>
                <w:szCs w:val="28"/>
              </w:rPr>
            </w:pPr>
            <w:r w:rsidRPr="00FD1A08">
              <w:rPr>
                <w:rFonts w:cstheme="minorHAnsi"/>
                <w:b w:val="0"/>
                <w:bCs/>
                <w:szCs w:val="28"/>
              </w:rPr>
              <w:t>Dans « Régler les autorisations » j’ai cliqué sur « Attacher directement les politiques »</w:t>
            </w:r>
          </w:p>
          <w:p w14:paraId="35820F85" w14:textId="77777777" w:rsidR="00DA157D" w:rsidRPr="00FD1A08" w:rsidRDefault="00DA157D" w:rsidP="00DA157D">
            <w:pPr>
              <w:rPr>
                <w:rFonts w:cstheme="minorHAnsi"/>
                <w:b w:val="0"/>
                <w:bCs/>
                <w:szCs w:val="28"/>
              </w:rPr>
            </w:pPr>
            <w:r w:rsidRPr="00FD1A08">
              <w:rPr>
                <w:rFonts w:cstheme="minorHAnsi"/>
                <w:b w:val="0"/>
                <w:bCs/>
                <w:szCs w:val="28"/>
              </w:rPr>
              <w:t>J’ai alors ajouté les politiques « </w:t>
            </w:r>
            <w:hyperlink r:id="rId47" w:anchor="/policies/details/arn%3Aaws%3Aiam%3A%3Aaws%3Apolicy%2FAmazonEC2ReadOnlyAccess" w:tgtFrame="_blank" w:history="1">
              <w:r w:rsidRPr="00FD1A08">
                <w:rPr>
                  <w:rStyle w:val="Lienhypertexte"/>
                  <w:rFonts w:cstheme="minorHAnsi"/>
                  <w:b w:val="0"/>
                  <w:bCs/>
                  <w:szCs w:val="28"/>
                  <w:shd w:val="clear" w:color="auto" w:fill="F1FAFF"/>
                </w:rPr>
                <w:t>AmazonEC2ReadOnlyAccess</w:t>
              </w:r>
            </w:hyperlink>
            <w:r w:rsidRPr="00FD1A08">
              <w:rPr>
                <w:rFonts w:cstheme="minorHAnsi"/>
                <w:b w:val="0"/>
                <w:bCs/>
                <w:szCs w:val="28"/>
              </w:rPr>
              <w:t> » et « </w:t>
            </w:r>
            <w:hyperlink r:id="rId48" w:anchor="/policies/details/arn%3Aaws%3Aiam%3A%3Aaws%3Apolicy%2FCloudWatchReadOnlyAccess" w:tgtFrame="_blank" w:history="1">
              <w:r w:rsidRPr="00FD1A08">
                <w:rPr>
                  <w:rStyle w:val="Lienhypertexte"/>
                  <w:rFonts w:cstheme="minorHAnsi"/>
                  <w:b w:val="0"/>
                  <w:bCs/>
                  <w:szCs w:val="28"/>
                  <w:shd w:val="clear" w:color="auto" w:fill="F1FAFF"/>
                </w:rPr>
                <w:t>CloudWatchReadOnlyAccess</w:t>
              </w:r>
            </w:hyperlink>
            <w:r w:rsidRPr="00FD1A08">
              <w:rPr>
                <w:rFonts w:cstheme="minorHAnsi"/>
                <w:b w:val="0"/>
                <w:bCs/>
                <w:szCs w:val="28"/>
              </w:rPr>
              <w:t> »</w:t>
            </w:r>
          </w:p>
          <w:p w14:paraId="599A29B2" w14:textId="77777777" w:rsidR="00DA157D" w:rsidRPr="00FD1A08" w:rsidRDefault="00DA157D" w:rsidP="00DA157D">
            <w:pPr>
              <w:rPr>
                <w:rFonts w:cstheme="minorHAnsi"/>
                <w:b w:val="0"/>
                <w:bCs/>
                <w:szCs w:val="28"/>
              </w:rPr>
            </w:pPr>
            <w:r w:rsidRPr="00FD1A08">
              <w:rPr>
                <w:rFonts w:cstheme="minorHAnsi"/>
                <w:b w:val="0"/>
                <w:bCs/>
                <w:szCs w:val="28"/>
              </w:rPr>
              <w:t>J’ai ensuite fait « Suivant » pour aboutir sur ce panneau récapitulatif :</w:t>
            </w:r>
          </w:p>
          <w:p w14:paraId="0A3E7D57"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26807A8F" wp14:editId="29EA81BD">
                  <wp:extent cx="5753100" cy="2886075"/>
                  <wp:effectExtent l="0" t="0" r="0" b="9525"/>
                  <wp:docPr id="534343085"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2886075"/>
                          </a:xfrm>
                          <a:prstGeom prst="rect">
                            <a:avLst/>
                          </a:prstGeom>
                          <a:noFill/>
                          <a:ln>
                            <a:noFill/>
                          </a:ln>
                        </pic:spPr>
                      </pic:pic>
                    </a:graphicData>
                  </a:graphic>
                </wp:inline>
              </w:drawing>
            </w:r>
          </w:p>
          <w:p w14:paraId="1A5B26C2" w14:textId="77777777" w:rsidR="00DA157D" w:rsidRPr="00FD1A08" w:rsidRDefault="00DA157D" w:rsidP="00DA157D">
            <w:pPr>
              <w:rPr>
                <w:rFonts w:cstheme="minorHAnsi"/>
                <w:b w:val="0"/>
                <w:bCs/>
                <w:szCs w:val="28"/>
              </w:rPr>
            </w:pPr>
            <w:r w:rsidRPr="00FD1A08">
              <w:rPr>
                <w:rFonts w:cstheme="minorHAnsi"/>
                <w:b w:val="0"/>
                <w:bCs/>
                <w:szCs w:val="28"/>
              </w:rPr>
              <w:t>J’ai fait alors « créer un utilisateur »</w:t>
            </w:r>
          </w:p>
          <w:p w14:paraId="35EAA423" w14:textId="77777777" w:rsidR="00DA157D" w:rsidRPr="00FD1A08" w:rsidRDefault="00DA157D" w:rsidP="00DA157D">
            <w:pPr>
              <w:rPr>
                <w:rFonts w:cstheme="minorHAnsi"/>
                <w:b w:val="0"/>
                <w:bCs/>
                <w:szCs w:val="28"/>
              </w:rPr>
            </w:pPr>
            <w:r w:rsidRPr="00FD1A08">
              <w:rPr>
                <w:rFonts w:cstheme="minorHAnsi"/>
                <w:b w:val="0"/>
                <w:bCs/>
                <w:szCs w:val="28"/>
              </w:rPr>
              <w:t>J’ai copié collé les logins et mots de passe pour m’en souvenir</w:t>
            </w:r>
          </w:p>
          <w:p w14:paraId="05A7AD62" w14:textId="77777777" w:rsidR="00DA157D" w:rsidRPr="00FD1A08" w:rsidRDefault="00DA157D" w:rsidP="00DA157D">
            <w:pPr>
              <w:rPr>
                <w:rFonts w:cstheme="minorHAnsi"/>
                <w:b w:val="0"/>
                <w:bCs/>
                <w:szCs w:val="28"/>
              </w:rPr>
            </w:pPr>
            <w:r w:rsidRPr="00FD1A08">
              <w:rPr>
                <w:rFonts w:cstheme="minorHAnsi"/>
                <w:b w:val="0"/>
                <w:bCs/>
                <w:szCs w:val="28"/>
              </w:rPr>
              <w:lastRenderedPageBreak/>
              <w:t>J’ai fait alors « Revenir à la liste des utilisateurs » puis j’ai cliqué sur l’utilisateur « centreon », j’ai alors cliqué à droite sur « Créer une clé d’accès »</w:t>
            </w:r>
          </w:p>
          <w:p w14:paraId="0CB333D7" w14:textId="77777777" w:rsidR="00DA157D" w:rsidRPr="00FD1A08" w:rsidRDefault="00DA157D" w:rsidP="00DA157D">
            <w:pPr>
              <w:rPr>
                <w:rFonts w:cstheme="minorHAnsi"/>
                <w:b w:val="0"/>
                <w:bCs/>
                <w:szCs w:val="28"/>
              </w:rPr>
            </w:pPr>
            <w:r w:rsidRPr="00FD1A08">
              <w:rPr>
                <w:rFonts w:cstheme="minorHAnsi"/>
                <w:b w:val="0"/>
                <w:bCs/>
                <w:szCs w:val="28"/>
              </w:rPr>
              <w:t>J’ai cliqué sur « Interface en ligne de commande (CLI) et coché « </w:t>
            </w:r>
            <w:r w:rsidRPr="00FD1A08">
              <w:rPr>
                <w:rFonts w:cstheme="minorHAnsi"/>
                <w:b w:val="0"/>
                <w:bCs/>
                <w:color w:val="16191F"/>
                <w:szCs w:val="28"/>
                <w:shd w:val="clear" w:color="auto" w:fill="FFFFFF"/>
              </w:rPr>
              <w:br/>
            </w:r>
            <w:r w:rsidRPr="00FD1A08">
              <w:rPr>
                <w:rStyle w:val="awsuilabel1wepg1bo9u101"/>
                <w:rFonts w:cstheme="minorHAnsi"/>
                <w:b w:val="0"/>
                <w:bCs/>
                <w:color w:val="16191F"/>
                <w:szCs w:val="28"/>
                <w:shd w:val="clear" w:color="auto" w:fill="FFFFFF"/>
              </w:rPr>
              <w:t xml:space="preserve">Je comprends la recommandation ci-dessus et je souhaite procéder à la création d'une clé d'accès. » </w:t>
            </w:r>
            <w:r w:rsidRPr="00FD1A08">
              <w:rPr>
                <w:rFonts w:cstheme="minorHAnsi"/>
                <w:b w:val="0"/>
                <w:bCs/>
                <w:szCs w:val="28"/>
              </w:rPr>
              <w:t>puis sur « Suivant » . Dans « Description de la clef d’identification » j’ai mis « centreon »</w:t>
            </w:r>
          </w:p>
          <w:p w14:paraId="51D86B2A" w14:textId="77777777" w:rsidR="00DA157D" w:rsidRPr="00FD1A08" w:rsidRDefault="00DA157D" w:rsidP="00DA157D">
            <w:pPr>
              <w:rPr>
                <w:rFonts w:cstheme="minorHAnsi"/>
                <w:b w:val="0"/>
                <w:bCs/>
                <w:szCs w:val="28"/>
              </w:rPr>
            </w:pPr>
            <w:r w:rsidRPr="00FD1A08">
              <w:rPr>
                <w:rFonts w:cstheme="minorHAnsi"/>
                <w:b w:val="0"/>
                <w:bCs/>
                <w:szCs w:val="28"/>
              </w:rPr>
              <w:t>Puis j’ai copié en lieu sûr les credentials</w:t>
            </w:r>
          </w:p>
          <w:p w14:paraId="7693FC9A" w14:textId="77777777" w:rsidR="00DA157D" w:rsidRPr="00FD1A08" w:rsidRDefault="00DA157D" w:rsidP="00DA157D">
            <w:pPr>
              <w:rPr>
                <w:rFonts w:cstheme="minorHAnsi"/>
                <w:b w:val="0"/>
                <w:bCs/>
                <w:szCs w:val="28"/>
              </w:rPr>
            </w:pPr>
            <w:r w:rsidRPr="00FD1A08">
              <w:rPr>
                <w:rFonts w:cstheme="minorHAnsi"/>
                <w:b w:val="0"/>
                <w:bCs/>
                <w:szCs w:val="28"/>
              </w:rPr>
              <w:t>J’ai arrêté le tutorial là car il ne correspondait pas à mon interface j’ai repris ce tutorial :</w:t>
            </w:r>
          </w:p>
          <w:p w14:paraId="264E91B0" w14:textId="77777777" w:rsidR="00DA157D" w:rsidRPr="00FD1A08" w:rsidRDefault="00000000" w:rsidP="00DA157D">
            <w:pPr>
              <w:rPr>
                <w:rFonts w:cstheme="minorHAnsi"/>
                <w:b w:val="0"/>
                <w:bCs/>
                <w:szCs w:val="28"/>
              </w:rPr>
            </w:pPr>
            <w:hyperlink r:id="rId50" w:history="1">
              <w:r w:rsidR="00DA157D" w:rsidRPr="00FD1A08">
                <w:rPr>
                  <w:rStyle w:val="Lienhypertexte"/>
                  <w:rFonts w:cstheme="minorHAnsi"/>
                  <w:b w:val="0"/>
                  <w:bCs/>
                  <w:szCs w:val="28"/>
                </w:rPr>
                <w:t>https://docs.centreon.com/fr/pp/integrations/plugin-packs/procedures/cloud-aws-ec2/</w:t>
              </w:r>
            </w:hyperlink>
          </w:p>
          <w:p w14:paraId="2F37DC96" w14:textId="77777777" w:rsidR="00DA157D" w:rsidRPr="00FD1A08" w:rsidRDefault="00DA157D" w:rsidP="00DA157D">
            <w:pPr>
              <w:rPr>
                <w:rFonts w:cstheme="minorHAnsi"/>
                <w:b w:val="0"/>
                <w:bCs/>
                <w:szCs w:val="28"/>
              </w:rPr>
            </w:pPr>
            <w:r w:rsidRPr="00FD1A08">
              <w:rPr>
                <w:rFonts w:cstheme="minorHAnsi"/>
                <w:b w:val="0"/>
                <w:bCs/>
                <w:szCs w:val="28"/>
              </w:rPr>
              <w:t>j’ai lancé les commande suivante :</w:t>
            </w:r>
          </w:p>
          <w:p w14:paraId="0D16438E" w14:textId="77777777" w:rsidR="00DA157D" w:rsidRPr="00FD1A08" w:rsidRDefault="00DA157D" w:rsidP="00DA157D">
            <w:pPr>
              <w:rPr>
                <w:rFonts w:cstheme="minorHAnsi"/>
                <w:b w:val="0"/>
                <w:bCs/>
                <w:szCs w:val="28"/>
              </w:rPr>
            </w:pPr>
            <w:r w:rsidRPr="00FD1A08">
              <w:rPr>
                <w:rFonts w:cstheme="minorHAnsi"/>
                <w:b w:val="0"/>
                <w:bCs/>
                <w:szCs w:val="28"/>
              </w:rPr>
              <w:t>curl "https://awscli.amazonaws.com/awscli-exe-linux-x86_64.zip" -o "awscliv2.zip"</w:t>
            </w:r>
          </w:p>
          <w:p w14:paraId="2A2A68FE" w14:textId="77777777" w:rsidR="00DA157D" w:rsidRPr="00FD1A08" w:rsidRDefault="00DA157D" w:rsidP="00DA157D">
            <w:pPr>
              <w:rPr>
                <w:rFonts w:cstheme="minorHAnsi"/>
                <w:b w:val="0"/>
                <w:bCs/>
                <w:szCs w:val="28"/>
              </w:rPr>
            </w:pPr>
            <w:r w:rsidRPr="00FD1A08">
              <w:rPr>
                <w:rFonts w:cstheme="minorHAnsi"/>
                <w:b w:val="0"/>
                <w:bCs/>
                <w:szCs w:val="28"/>
              </w:rPr>
              <w:t>sudo apt-get install unzip</w:t>
            </w:r>
          </w:p>
          <w:p w14:paraId="380A99E9" w14:textId="77777777" w:rsidR="00DA157D" w:rsidRPr="00FD1A08" w:rsidRDefault="00DA157D" w:rsidP="00DA157D">
            <w:pPr>
              <w:rPr>
                <w:rFonts w:cstheme="minorHAnsi"/>
                <w:b w:val="0"/>
                <w:bCs/>
                <w:szCs w:val="28"/>
              </w:rPr>
            </w:pPr>
            <w:r w:rsidRPr="00FD1A08">
              <w:rPr>
                <w:rFonts w:cstheme="minorHAnsi"/>
                <w:b w:val="0"/>
                <w:bCs/>
                <w:szCs w:val="28"/>
              </w:rPr>
              <w:t>unzip awscliv2.zip</w:t>
            </w:r>
          </w:p>
          <w:p w14:paraId="09BF5DFC" w14:textId="77777777" w:rsidR="00DA157D" w:rsidRPr="00FD1A08" w:rsidRDefault="00DA157D" w:rsidP="00DA157D">
            <w:pPr>
              <w:rPr>
                <w:rFonts w:cstheme="minorHAnsi"/>
                <w:b w:val="0"/>
                <w:bCs/>
                <w:szCs w:val="28"/>
              </w:rPr>
            </w:pPr>
            <w:r w:rsidRPr="00FD1A08">
              <w:rPr>
                <w:rFonts w:cstheme="minorHAnsi"/>
                <w:b w:val="0"/>
                <w:bCs/>
                <w:szCs w:val="28"/>
              </w:rPr>
              <w:t>sudo ./aws/install</w:t>
            </w:r>
          </w:p>
          <w:p w14:paraId="0D8533F6" w14:textId="77777777" w:rsidR="00DA157D" w:rsidRPr="00FD1A08" w:rsidRDefault="00DA157D" w:rsidP="00DA157D">
            <w:pPr>
              <w:rPr>
                <w:rFonts w:cstheme="minorHAnsi"/>
                <w:b w:val="0"/>
                <w:bCs/>
                <w:szCs w:val="28"/>
              </w:rPr>
            </w:pPr>
            <w:r w:rsidRPr="00FD1A08">
              <w:rPr>
                <w:rFonts w:cstheme="minorHAnsi"/>
                <w:b w:val="0"/>
                <w:bCs/>
                <w:szCs w:val="28"/>
              </w:rPr>
              <w:t>j’ai eu en retour :</w:t>
            </w:r>
          </w:p>
          <w:p w14:paraId="4A272CAC" w14:textId="77777777" w:rsidR="00DA157D" w:rsidRPr="00FD1A08" w:rsidRDefault="00DA157D" w:rsidP="00DA157D">
            <w:pPr>
              <w:rPr>
                <w:rFonts w:cstheme="minorHAnsi"/>
                <w:b w:val="0"/>
                <w:bCs/>
                <w:szCs w:val="28"/>
              </w:rPr>
            </w:pPr>
            <w:r w:rsidRPr="00FD1A08">
              <w:rPr>
                <w:rFonts w:cstheme="minorHAnsi"/>
                <w:b w:val="0"/>
                <w:bCs/>
                <w:szCs w:val="28"/>
              </w:rPr>
              <w:t>admin@ip-172-31-42-123:~$ sudo ./aws/install</w:t>
            </w:r>
          </w:p>
          <w:p w14:paraId="5BE9A730" w14:textId="77777777" w:rsidR="00DA157D" w:rsidRPr="00FD1A08" w:rsidRDefault="00DA157D" w:rsidP="00DA157D">
            <w:pPr>
              <w:rPr>
                <w:rFonts w:cstheme="minorHAnsi"/>
                <w:b w:val="0"/>
                <w:bCs/>
                <w:szCs w:val="28"/>
              </w:rPr>
            </w:pPr>
            <w:r w:rsidRPr="00FD1A08">
              <w:rPr>
                <w:rFonts w:cstheme="minorHAnsi"/>
                <w:b w:val="0"/>
                <w:bCs/>
                <w:szCs w:val="28"/>
              </w:rPr>
              <w:t>Puis je suis allé sur roue dentée (configuration) puis « Monitoring Connector Manager »</w:t>
            </w:r>
          </w:p>
          <w:p w14:paraId="2DBFBB13" w14:textId="77777777" w:rsidR="00DA157D" w:rsidRPr="00FD1A08" w:rsidRDefault="00DA157D" w:rsidP="00DA157D">
            <w:pPr>
              <w:rPr>
                <w:rFonts w:cstheme="minorHAnsi"/>
                <w:b w:val="0"/>
                <w:bCs/>
                <w:szCs w:val="28"/>
              </w:rPr>
            </w:pPr>
            <w:r w:rsidRPr="00FD1A08">
              <w:rPr>
                <w:rFonts w:cstheme="minorHAnsi"/>
                <w:b w:val="0"/>
                <w:bCs/>
                <w:szCs w:val="28"/>
              </w:rPr>
              <w:t>J’ai tapé « EC2 » dans « Keyword » puis j’ai cliqué sur le carré « Amazon EC2 » puis j’ai cliqué dessus j’ai vu que c’était payant.</w:t>
            </w:r>
          </w:p>
          <w:p w14:paraId="2F788B30" w14:textId="77777777" w:rsidR="00DA157D" w:rsidRPr="00FD1A08" w:rsidRDefault="00DA157D" w:rsidP="00DA157D">
            <w:pPr>
              <w:rPr>
                <w:rFonts w:cstheme="minorHAnsi"/>
                <w:b w:val="0"/>
                <w:bCs/>
                <w:szCs w:val="28"/>
              </w:rPr>
            </w:pPr>
            <w:r w:rsidRPr="00FD1A08">
              <w:rPr>
                <w:rFonts w:cstheme="minorHAnsi"/>
                <w:b w:val="0"/>
                <w:bCs/>
                <w:szCs w:val="28"/>
              </w:rPr>
              <w:t xml:space="preserve">Je suis donc allé sur </w:t>
            </w:r>
            <w:hyperlink r:id="rId51" w:history="1">
              <w:r w:rsidRPr="00FD1A08">
                <w:rPr>
                  <w:rStyle w:val="Lienhypertexte"/>
                  <w:rFonts w:cstheme="minorHAnsi"/>
                  <w:b w:val="0"/>
                  <w:bCs/>
                  <w:szCs w:val="28"/>
                </w:rPr>
                <w:t>https://www.centreon.com/free-trial/</w:t>
              </w:r>
            </w:hyperlink>
          </w:p>
          <w:p w14:paraId="3E808E9F" w14:textId="77777777" w:rsidR="00DA157D" w:rsidRPr="00FD1A08" w:rsidRDefault="00DA157D" w:rsidP="00DA157D">
            <w:pPr>
              <w:rPr>
                <w:rFonts w:cstheme="minorHAnsi"/>
                <w:b w:val="0"/>
                <w:bCs/>
                <w:szCs w:val="28"/>
              </w:rPr>
            </w:pPr>
            <w:r w:rsidRPr="00FD1A08">
              <w:rPr>
                <w:rFonts w:cstheme="minorHAnsi"/>
                <w:b w:val="0"/>
                <w:bCs/>
                <w:szCs w:val="28"/>
              </w:rPr>
              <w:t>J’ai rempli mes coordonnées</w:t>
            </w:r>
          </w:p>
          <w:p w14:paraId="64EC4FF6" w14:textId="77777777" w:rsidR="00DA157D" w:rsidRPr="00FD1A08" w:rsidRDefault="00DA157D" w:rsidP="00DA157D">
            <w:pPr>
              <w:rPr>
                <w:rFonts w:cstheme="minorHAnsi"/>
                <w:b w:val="0"/>
                <w:bCs/>
                <w:szCs w:val="28"/>
              </w:rPr>
            </w:pPr>
            <w:r w:rsidRPr="00FD1A08">
              <w:rPr>
                <w:rFonts w:cstheme="minorHAnsi"/>
                <w:b w:val="0"/>
                <w:bCs/>
                <w:szCs w:val="28"/>
              </w:rPr>
              <w:t>J’ai alors reçu un token par mail</w:t>
            </w:r>
          </w:p>
          <w:p w14:paraId="58C48747" w14:textId="77777777" w:rsidR="00DA157D" w:rsidRPr="00FD1A08" w:rsidRDefault="00DA157D" w:rsidP="00DA157D">
            <w:pPr>
              <w:rPr>
                <w:rFonts w:cstheme="minorHAnsi"/>
                <w:b w:val="0"/>
                <w:bCs/>
                <w:szCs w:val="28"/>
              </w:rPr>
            </w:pPr>
            <w:r w:rsidRPr="00FD1A08">
              <w:rPr>
                <w:rFonts w:cstheme="minorHAnsi"/>
                <w:b w:val="0"/>
                <w:bCs/>
                <w:szCs w:val="28"/>
              </w:rPr>
              <w:t xml:space="preserve">J’ai lu alors ce tutoriel : </w:t>
            </w:r>
            <w:hyperlink r:id="rId52" w:history="1">
              <w:r w:rsidRPr="00FD1A08">
                <w:rPr>
                  <w:rStyle w:val="Lienhypertexte"/>
                  <w:rFonts w:cstheme="minorHAnsi"/>
                  <w:b w:val="0"/>
                  <w:bCs/>
                  <w:szCs w:val="28"/>
                </w:rPr>
                <w:t>https://docs.centreon.com/fr/docs/administration/licenses/</w:t>
              </w:r>
            </w:hyperlink>
          </w:p>
          <w:p w14:paraId="068692C0" w14:textId="77777777" w:rsidR="00DA157D" w:rsidRPr="00FD1A08" w:rsidRDefault="00DA157D" w:rsidP="00DA157D">
            <w:pPr>
              <w:rPr>
                <w:rFonts w:cstheme="minorHAnsi"/>
                <w:b w:val="0"/>
                <w:bCs/>
                <w:szCs w:val="28"/>
              </w:rPr>
            </w:pPr>
            <w:r w:rsidRPr="00FD1A08">
              <w:rPr>
                <w:rFonts w:cstheme="minorHAnsi"/>
                <w:b w:val="0"/>
                <w:bCs/>
                <w:szCs w:val="28"/>
              </w:rPr>
              <w:t>Je suis donc allé dans Administration/Parameters/Centreon UI dans Proxy j’ai cliqué sur « Test Internet Connection », j’ai eu « Connection successful »</w:t>
            </w:r>
          </w:p>
          <w:p w14:paraId="73B88F10" w14:textId="77777777" w:rsidR="00DA157D" w:rsidRPr="00FD1A08" w:rsidRDefault="00DA157D" w:rsidP="00DA157D">
            <w:pPr>
              <w:rPr>
                <w:rFonts w:cstheme="minorHAnsi"/>
                <w:b w:val="0"/>
                <w:bCs/>
                <w:szCs w:val="28"/>
              </w:rPr>
            </w:pPr>
            <w:r w:rsidRPr="00FD1A08">
              <w:rPr>
                <w:rFonts w:cstheme="minorHAnsi"/>
                <w:b w:val="0"/>
                <w:bCs/>
                <w:szCs w:val="28"/>
              </w:rPr>
              <w:t>Ensuite je suis allé dans Administration/Extensions/Manager</w:t>
            </w:r>
          </w:p>
          <w:p w14:paraId="0A554550" w14:textId="77777777" w:rsidR="00DA157D" w:rsidRPr="00FD1A08" w:rsidRDefault="00DA157D" w:rsidP="00DA157D">
            <w:pPr>
              <w:rPr>
                <w:rFonts w:cstheme="minorHAnsi"/>
                <w:b w:val="0"/>
                <w:bCs/>
                <w:szCs w:val="28"/>
              </w:rPr>
            </w:pPr>
            <w:r w:rsidRPr="00FD1A08">
              <w:rPr>
                <w:rFonts w:cstheme="minorHAnsi"/>
                <w:b w:val="0"/>
                <w:bCs/>
                <w:szCs w:val="28"/>
              </w:rPr>
              <w:t>J’ai cliqué sur « Add token » et y ai collé mon token</w:t>
            </w:r>
          </w:p>
          <w:p w14:paraId="0450C224" w14:textId="77777777" w:rsidR="00DA157D" w:rsidRPr="00FD1A08" w:rsidRDefault="00DA157D" w:rsidP="00DA157D">
            <w:pPr>
              <w:rPr>
                <w:rFonts w:cstheme="minorHAnsi"/>
                <w:b w:val="0"/>
                <w:bCs/>
                <w:szCs w:val="28"/>
              </w:rPr>
            </w:pPr>
            <w:r w:rsidRPr="00FD1A08">
              <w:rPr>
                <w:rFonts w:cstheme="minorHAnsi"/>
                <w:b w:val="0"/>
                <w:bCs/>
                <w:szCs w:val="28"/>
              </w:rPr>
              <w:t>Voilà ma licence était installée</w:t>
            </w:r>
          </w:p>
          <w:p w14:paraId="29349BC6" w14:textId="77777777" w:rsidR="00DA157D" w:rsidRPr="00FD1A08" w:rsidRDefault="00DA157D" w:rsidP="00DA157D">
            <w:pPr>
              <w:rPr>
                <w:rFonts w:cstheme="minorHAnsi"/>
                <w:b w:val="0"/>
                <w:bCs/>
                <w:szCs w:val="28"/>
              </w:rPr>
            </w:pPr>
            <w:r w:rsidRPr="00FD1A08">
              <w:rPr>
                <w:rFonts w:cstheme="minorHAnsi"/>
                <w:b w:val="0"/>
                <w:bCs/>
                <w:szCs w:val="28"/>
              </w:rPr>
              <w:t>J’ai donc recommencé</w:t>
            </w:r>
          </w:p>
          <w:p w14:paraId="6248B359" w14:textId="77777777" w:rsidR="00DA157D" w:rsidRPr="00FD1A08" w:rsidRDefault="00DA157D" w:rsidP="00DA157D">
            <w:pPr>
              <w:rPr>
                <w:rFonts w:cstheme="minorHAnsi"/>
                <w:b w:val="0"/>
                <w:bCs/>
                <w:szCs w:val="28"/>
              </w:rPr>
            </w:pPr>
            <w:r w:rsidRPr="00FD1A08">
              <w:rPr>
                <w:rFonts w:cstheme="minorHAnsi"/>
                <w:b w:val="0"/>
                <w:bCs/>
                <w:szCs w:val="28"/>
              </w:rPr>
              <w:t>Je suis allé sur roue dentée (configuration) puis « Monitoring Connector Manager »</w:t>
            </w:r>
          </w:p>
          <w:p w14:paraId="1A1554EC" w14:textId="77777777" w:rsidR="00DA157D" w:rsidRPr="00FD1A08" w:rsidRDefault="00DA157D" w:rsidP="00DA157D">
            <w:pPr>
              <w:rPr>
                <w:rFonts w:cstheme="minorHAnsi"/>
                <w:b w:val="0"/>
                <w:bCs/>
                <w:szCs w:val="28"/>
              </w:rPr>
            </w:pPr>
            <w:r w:rsidRPr="00FD1A08">
              <w:rPr>
                <w:rFonts w:cstheme="minorHAnsi"/>
                <w:b w:val="0"/>
                <w:bCs/>
                <w:szCs w:val="28"/>
              </w:rPr>
              <w:t>J’ai tapé « EC2 » dans « Keyword » puis j’ai passé ma souris sur « Amazon EC2 » , cliqué sur la croix verte et appuyé sur « Apply » sur la fenêtre qui s’est affichée</w:t>
            </w:r>
          </w:p>
          <w:p w14:paraId="3F679150" w14:textId="77777777" w:rsidR="00DA157D" w:rsidRPr="00FD1A08" w:rsidRDefault="00DA157D" w:rsidP="00DA157D">
            <w:pPr>
              <w:rPr>
                <w:rFonts w:cstheme="minorHAnsi"/>
                <w:b w:val="0"/>
                <w:bCs/>
                <w:szCs w:val="28"/>
              </w:rPr>
            </w:pPr>
            <w:r w:rsidRPr="00FD1A08">
              <w:rPr>
                <w:rFonts w:cstheme="minorHAnsi"/>
                <w:b w:val="0"/>
                <w:bCs/>
                <w:szCs w:val="28"/>
              </w:rPr>
              <w:lastRenderedPageBreak/>
              <w:t>Puis j’ai lancé la commande suivante pour installer le plugin :</w:t>
            </w:r>
          </w:p>
          <w:p w14:paraId="033E9105" w14:textId="77777777" w:rsidR="00DA157D" w:rsidRPr="00FD1A08" w:rsidRDefault="00DA157D" w:rsidP="00DA157D">
            <w:pPr>
              <w:rPr>
                <w:rFonts w:cstheme="minorHAnsi"/>
                <w:b w:val="0"/>
                <w:bCs/>
                <w:szCs w:val="28"/>
              </w:rPr>
            </w:pPr>
            <w:r w:rsidRPr="00FD1A08">
              <w:rPr>
                <w:rFonts w:cstheme="minorHAnsi"/>
                <w:b w:val="0"/>
                <w:bCs/>
                <w:szCs w:val="28"/>
              </w:rPr>
              <w:t>sudo apt install centreon-plugin-cloud-aws-ec2-api</w:t>
            </w:r>
          </w:p>
          <w:p w14:paraId="124E0FF6" w14:textId="77777777" w:rsidR="00DA157D" w:rsidRPr="00FD1A08" w:rsidRDefault="00DA157D" w:rsidP="00DA157D">
            <w:pPr>
              <w:rPr>
                <w:rFonts w:cstheme="minorHAnsi"/>
                <w:b w:val="0"/>
                <w:bCs/>
                <w:szCs w:val="28"/>
              </w:rPr>
            </w:pPr>
            <w:r w:rsidRPr="00FD1A08">
              <w:rPr>
                <w:rFonts w:cstheme="minorHAnsi"/>
                <w:b w:val="0"/>
                <w:bCs/>
                <w:szCs w:val="28"/>
              </w:rPr>
              <w:t>J’ai alors repris la vidéo</w:t>
            </w:r>
          </w:p>
          <w:p w14:paraId="57C70B1D" w14:textId="77777777" w:rsidR="00DA157D" w:rsidRPr="00FD1A08" w:rsidRDefault="00DA157D" w:rsidP="00DA157D">
            <w:pPr>
              <w:rPr>
                <w:rFonts w:cstheme="minorHAnsi"/>
                <w:b w:val="0"/>
                <w:bCs/>
                <w:szCs w:val="28"/>
              </w:rPr>
            </w:pPr>
            <w:r w:rsidRPr="00FD1A08">
              <w:rPr>
                <w:rFonts w:cstheme="minorHAnsi"/>
                <w:b w:val="0"/>
                <w:bCs/>
                <w:szCs w:val="28"/>
              </w:rPr>
              <w:t>Ensuite je suis allé dans Configuration/Hosts/Discovery, j’ai cliqué sur « Amazon AWS EC2 » puis sur « Next »</w:t>
            </w:r>
          </w:p>
          <w:p w14:paraId="0A02319A" w14:textId="77777777" w:rsidR="00DA157D" w:rsidRPr="00FD1A08" w:rsidRDefault="00DA157D" w:rsidP="00DA157D">
            <w:pPr>
              <w:rPr>
                <w:rFonts w:cstheme="minorHAnsi"/>
                <w:b w:val="0"/>
                <w:bCs/>
                <w:szCs w:val="28"/>
              </w:rPr>
            </w:pPr>
          </w:p>
          <w:p w14:paraId="1135A129"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247FF592" wp14:editId="5BFCA792">
                  <wp:extent cx="5753100" cy="5381625"/>
                  <wp:effectExtent l="0" t="0" r="0" b="9525"/>
                  <wp:docPr id="32400234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5381625"/>
                          </a:xfrm>
                          <a:prstGeom prst="rect">
                            <a:avLst/>
                          </a:prstGeom>
                          <a:noFill/>
                          <a:ln>
                            <a:noFill/>
                          </a:ln>
                        </pic:spPr>
                      </pic:pic>
                    </a:graphicData>
                  </a:graphic>
                </wp:inline>
              </w:drawing>
            </w:r>
          </w:p>
          <w:p w14:paraId="51746EEC" w14:textId="77777777" w:rsidR="00DA157D" w:rsidRPr="00FD1A08" w:rsidRDefault="00DA157D" w:rsidP="00DA157D">
            <w:pPr>
              <w:rPr>
                <w:rFonts w:cstheme="minorHAnsi"/>
                <w:b w:val="0"/>
                <w:bCs/>
                <w:szCs w:val="28"/>
              </w:rPr>
            </w:pPr>
            <w:r w:rsidRPr="00FD1A08">
              <w:rPr>
                <w:rFonts w:cstheme="minorHAnsi"/>
                <w:b w:val="0"/>
                <w:bCs/>
                <w:szCs w:val="28"/>
              </w:rPr>
              <w:t>J’ai cliqué sur le petit plus en face de « Choose credentials » et y ai mis mes credentials pour l’utilisateur « centreon »</w:t>
            </w:r>
          </w:p>
          <w:p w14:paraId="7AD02315" w14:textId="15A30D38" w:rsidR="00DA157D" w:rsidRPr="00FD1A08" w:rsidRDefault="00DA157D" w:rsidP="00DA157D">
            <w:pPr>
              <w:rPr>
                <w:rFonts w:cstheme="minorHAnsi"/>
                <w:b w:val="0"/>
                <w:bCs/>
                <w:szCs w:val="28"/>
              </w:rPr>
            </w:pPr>
            <w:r w:rsidRPr="00FD1A08">
              <w:rPr>
                <w:rFonts w:cstheme="minorHAnsi"/>
                <w:b w:val="0"/>
                <w:bCs/>
                <w:szCs w:val="28"/>
              </w:rPr>
              <w:t>J’ai laissé les champs « proxy » vides et sui</w:t>
            </w:r>
            <w:r w:rsidR="0093103F" w:rsidRPr="00FD1A08">
              <w:rPr>
                <w:rFonts w:cstheme="minorHAnsi"/>
                <w:b w:val="0"/>
                <w:bCs/>
                <w:szCs w:val="28"/>
              </w:rPr>
              <w:t>s</w:t>
            </w:r>
            <w:r w:rsidRPr="00FD1A08">
              <w:rPr>
                <w:rFonts w:cstheme="minorHAnsi"/>
                <w:b w:val="0"/>
                <w:bCs/>
                <w:szCs w:val="28"/>
              </w:rPr>
              <w:t xml:space="preserve"> passé à la suite en cliquant sur « Next »</w:t>
            </w:r>
          </w:p>
          <w:p w14:paraId="1DDEC42F" w14:textId="77777777" w:rsidR="00DA157D" w:rsidRPr="00FD1A08" w:rsidRDefault="00DA157D" w:rsidP="00DA157D">
            <w:pPr>
              <w:rPr>
                <w:rFonts w:cstheme="minorHAnsi"/>
                <w:b w:val="0"/>
                <w:bCs/>
                <w:szCs w:val="28"/>
              </w:rPr>
            </w:pPr>
          </w:p>
          <w:p w14:paraId="0618F3C1" w14:textId="77777777" w:rsidR="00DA157D" w:rsidRPr="00FD1A08" w:rsidRDefault="00DA157D" w:rsidP="00DA157D">
            <w:pPr>
              <w:rPr>
                <w:rFonts w:cstheme="minorHAnsi"/>
                <w:b w:val="0"/>
                <w:bCs/>
                <w:szCs w:val="28"/>
              </w:rPr>
            </w:pPr>
            <w:r w:rsidRPr="00FD1A08">
              <w:rPr>
                <w:rFonts w:cstheme="minorHAnsi"/>
                <w:b w:val="0"/>
                <w:bCs/>
                <w:noProof/>
                <w:szCs w:val="28"/>
              </w:rPr>
              <w:lastRenderedPageBreak/>
              <w:drawing>
                <wp:inline distT="0" distB="0" distL="0" distR="0" wp14:anchorId="06B57B76" wp14:editId="7B4E1529">
                  <wp:extent cx="5753100" cy="3267075"/>
                  <wp:effectExtent l="0" t="0" r="0" b="9525"/>
                  <wp:docPr id="186627234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3267075"/>
                          </a:xfrm>
                          <a:prstGeom prst="rect">
                            <a:avLst/>
                          </a:prstGeom>
                          <a:noFill/>
                          <a:ln>
                            <a:noFill/>
                          </a:ln>
                        </pic:spPr>
                      </pic:pic>
                    </a:graphicData>
                  </a:graphic>
                </wp:inline>
              </w:drawing>
            </w:r>
          </w:p>
          <w:p w14:paraId="064BDAD4" w14:textId="77777777" w:rsidR="00DA157D" w:rsidRPr="00FD1A08" w:rsidRDefault="00DA157D" w:rsidP="00DA157D">
            <w:pPr>
              <w:rPr>
                <w:rFonts w:cstheme="minorHAnsi"/>
                <w:b w:val="0"/>
                <w:bCs/>
                <w:szCs w:val="28"/>
              </w:rPr>
            </w:pPr>
          </w:p>
          <w:p w14:paraId="2716B4D5" w14:textId="77777777" w:rsidR="00DA157D" w:rsidRPr="00FD1A08" w:rsidRDefault="00DA157D" w:rsidP="00DA157D">
            <w:pPr>
              <w:rPr>
                <w:rFonts w:cstheme="minorHAnsi"/>
                <w:b w:val="0"/>
                <w:bCs/>
                <w:szCs w:val="28"/>
              </w:rPr>
            </w:pPr>
            <w:r w:rsidRPr="00FD1A08">
              <w:rPr>
                <w:rFonts w:cstheme="minorHAnsi"/>
                <w:b w:val="0"/>
                <w:bCs/>
                <w:szCs w:val="28"/>
              </w:rPr>
              <w:t>La découverte d’instances se fait par régions et comme toutes mes instances sont créées dans la région « us-east-1 » j’ai mis « us-east-1 » dans « region »</w:t>
            </w:r>
          </w:p>
          <w:p w14:paraId="2D24239A"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7D8EC80B" wp14:editId="699D3B77">
                  <wp:extent cx="5762625" cy="3267075"/>
                  <wp:effectExtent l="0" t="0" r="9525" b="9525"/>
                  <wp:docPr id="730181708"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3267075"/>
                          </a:xfrm>
                          <a:prstGeom prst="rect">
                            <a:avLst/>
                          </a:prstGeom>
                          <a:noFill/>
                          <a:ln>
                            <a:noFill/>
                          </a:ln>
                        </pic:spPr>
                      </pic:pic>
                    </a:graphicData>
                  </a:graphic>
                </wp:inline>
              </w:drawing>
            </w:r>
          </w:p>
          <w:p w14:paraId="5E7684B7" w14:textId="77777777" w:rsidR="00DA157D" w:rsidRPr="00FD1A08" w:rsidRDefault="00DA157D" w:rsidP="00DA157D">
            <w:pPr>
              <w:rPr>
                <w:rFonts w:cstheme="minorHAnsi"/>
                <w:b w:val="0"/>
                <w:bCs/>
                <w:szCs w:val="28"/>
              </w:rPr>
            </w:pPr>
            <w:r w:rsidRPr="00FD1A08">
              <w:rPr>
                <w:rFonts w:cstheme="minorHAnsi"/>
                <w:b w:val="0"/>
                <w:bCs/>
                <w:szCs w:val="28"/>
              </w:rPr>
              <w:t>J’ai cliqué sur « Next » sur l’écran suivant puis sur « Aumatic analysis » sur l’écran suivant puis sur « Next », j’ai laissé coché « execute immediately » et cliqué sur « Finish »</w:t>
            </w:r>
          </w:p>
          <w:p w14:paraId="03CE3C0C" w14:textId="77777777" w:rsidR="00DA157D" w:rsidRPr="00FD1A08" w:rsidRDefault="00DA157D" w:rsidP="00DA157D">
            <w:pPr>
              <w:rPr>
                <w:rFonts w:cstheme="minorHAnsi"/>
                <w:b w:val="0"/>
                <w:bCs/>
                <w:szCs w:val="28"/>
              </w:rPr>
            </w:pPr>
            <w:r w:rsidRPr="00FD1A08">
              <w:rPr>
                <w:rFonts w:cstheme="minorHAnsi"/>
                <w:b w:val="0"/>
                <w:bCs/>
                <w:szCs w:val="28"/>
              </w:rPr>
              <w:lastRenderedPageBreak/>
              <w:t>J’ai attendu 10 secondes puis ai cliqué sur l’icône « rafraîchir » ce qui m’a montré qu’il a découvert 5 instances ce qui est normal :</w:t>
            </w:r>
          </w:p>
          <w:p w14:paraId="19E24A7D"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4FFF2C9B" wp14:editId="0B5F1120">
                  <wp:extent cx="5762625" cy="1514475"/>
                  <wp:effectExtent l="0" t="0" r="9525" b="9525"/>
                  <wp:docPr id="1039820326"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1514475"/>
                          </a:xfrm>
                          <a:prstGeom prst="rect">
                            <a:avLst/>
                          </a:prstGeom>
                          <a:noFill/>
                          <a:ln>
                            <a:noFill/>
                          </a:ln>
                        </pic:spPr>
                      </pic:pic>
                    </a:graphicData>
                  </a:graphic>
                </wp:inline>
              </w:drawing>
            </w:r>
          </w:p>
          <w:p w14:paraId="195064BF" w14:textId="77777777" w:rsidR="00DA157D" w:rsidRPr="00FD1A08" w:rsidRDefault="00DA157D" w:rsidP="00DA157D">
            <w:pPr>
              <w:rPr>
                <w:rFonts w:cstheme="minorHAnsi"/>
                <w:b w:val="0"/>
                <w:bCs/>
                <w:szCs w:val="28"/>
              </w:rPr>
            </w:pPr>
            <w:r w:rsidRPr="00FD1A08">
              <w:rPr>
                <w:rFonts w:cstheme="minorHAnsi"/>
                <w:b w:val="0"/>
                <w:bCs/>
                <w:szCs w:val="28"/>
              </w:rPr>
              <w:t>Puis je suis allé sur Configuration/Hosts/Hosts et j’ai retrouvé mes 5 instances AWS</w:t>
            </w:r>
          </w:p>
          <w:p w14:paraId="3C35A3DE" w14:textId="77777777" w:rsidR="00DA157D" w:rsidRPr="00FD1A08" w:rsidRDefault="00DA157D" w:rsidP="00DA157D">
            <w:pPr>
              <w:rPr>
                <w:rFonts w:cstheme="minorHAnsi"/>
                <w:b w:val="0"/>
                <w:bCs/>
                <w:szCs w:val="28"/>
              </w:rPr>
            </w:pPr>
            <w:r w:rsidRPr="00FD1A08">
              <w:rPr>
                <w:rFonts w:cstheme="minorHAnsi"/>
                <w:b w:val="0"/>
                <w:bCs/>
                <w:szCs w:val="28"/>
              </w:rPr>
              <w:t>Puis j’ai coché les 2 instances backend et les 2 instances frontend selon les ids retrouvés dans ma liste d’EC2 sur AWS et j’ai mis « Deploy services » dans la liste déroulante « More actions »</w:t>
            </w:r>
          </w:p>
          <w:p w14:paraId="70DC4321" w14:textId="77777777" w:rsidR="00DA157D" w:rsidRPr="00FD1A08" w:rsidRDefault="00DA157D" w:rsidP="00DA157D">
            <w:pPr>
              <w:rPr>
                <w:rFonts w:cstheme="minorHAnsi"/>
                <w:b w:val="0"/>
                <w:bCs/>
                <w:szCs w:val="28"/>
              </w:rPr>
            </w:pPr>
            <w:r w:rsidRPr="00FD1A08">
              <w:rPr>
                <w:rFonts w:cstheme="minorHAnsi"/>
                <w:b w:val="0"/>
                <w:bCs/>
                <w:szCs w:val="28"/>
              </w:rPr>
              <w:t>Si je clique sur la roue dentée en face d’une instance backend ou frontend je peux voir les services :</w:t>
            </w:r>
          </w:p>
          <w:p w14:paraId="4D082DC4"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5920B1CB" wp14:editId="5651A94A">
                  <wp:extent cx="5753100" cy="1019175"/>
                  <wp:effectExtent l="0" t="0" r="0" b="9525"/>
                  <wp:docPr id="580182750"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3100" cy="1019175"/>
                          </a:xfrm>
                          <a:prstGeom prst="rect">
                            <a:avLst/>
                          </a:prstGeom>
                          <a:noFill/>
                          <a:ln>
                            <a:noFill/>
                          </a:ln>
                        </pic:spPr>
                      </pic:pic>
                    </a:graphicData>
                  </a:graphic>
                </wp:inline>
              </w:drawing>
            </w:r>
          </w:p>
          <w:p w14:paraId="4DD09DE1" w14:textId="13A24946" w:rsidR="00DA157D" w:rsidRPr="00FD1A08" w:rsidRDefault="00DA157D" w:rsidP="00DA157D">
            <w:pPr>
              <w:rPr>
                <w:rFonts w:cstheme="minorHAnsi"/>
                <w:b w:val="0"/>
                <w:bCs/>
                <w:szCs w:val="28"/>
              </w:rPr>
            </w:pPr>
            <w:r w:rsidRPr="00FD1A08">
              <w:rPr>
                <w:rFonts w:cstheme="minorHAnsi"/>
                <w:b w:val="0"/>
                <w:bCs/>
                <w:szCs w:val="28"/>
              </w:rPr>
              <w:t>Ensuite je suis allé dans Configuration/Pollers/Pollers, j’ai coché « Central », j’ai cliqué sur « Export configuration », j’ai coché les premières cases puis j’ai cliqué sur « Export »</w:t>
            </w:r>
          </w:p>
          <w:p w14:paraId="5745AD3C"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15D84EFB" wp14:editId="265AB785">
                  <wp:extent cx="5753100" cy="2686050"/>
                  <wp:effectExtent l="0" t="0" r="0" b="0"/>
                  <wp:docPr id="1788474621"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noFill/>
                          <a:ln>
                            <a:noFill/>
                          </a:ln>
                        </pic:spPr>
                      </pic:pic>
                    </a:graphicData>
                  </a:graphic>
                </wp:inline>
              </w:drawing>
            </w:r>
            <w:r w:rsidRPr="00FD1A08">
              <w:rPr>
                <w:rFonts w:cstheme="minorHAnsi"/>
                <w:b w:val="0"/>
                <w:bCs/>
                <w:szCs w:val="28"/>
              </w:rPr>
              <w:t xml:space="preserve"> </w:t>
            </w:r>
          </w:p>
          <w:p w14:paraId="2713B13D" w14:textId="77777777" w:rsidR="00DA157D" w:rsidRPr="00FD1A08" w:rsidRDefault="00DA157D" w:rsidP="00DA157D">
            <w:pPr>
              <w:rPr>
                <w:rFonts w:cstheme="minorHAnsi"/>
                <w:b w:val="0"/>
                <w:bCs/>
                <w:szCs w:val="28"/>
              </w:rPr>
            </w:pPr>
            <w:r w:rsidRPr="00FD1A08">
              <w:rPr>
                <w:rFonts w:cstheme="minorHAnsi"/>
                <w:b w:val="0"/>
                <w:bCs/>
                <w:szCs w:val="28"/>
              </w:rPr>
              <w:lastRenderedPageBreak/>
              <w:t>Puis j’ai cliqué sur Monitoring (</w:t>
            </w:r>
            <w:r w:rsidRPr="00FD1A08">
              <w:rPr>
                <w:rFonts w:cstheme="minorHAnsi"/>
                <w:b w:val="0"/>
                <w:bCs/>
                <w:noProof/>
                <w:szCs w:val="28"/>
              </w:rPr>
              <w:drawing>
                <wp:inline distT="0" distB="0" distL="0" distR="0" wp14:anchorId="013F35F9" wp14:editId="71063DF6">
                  <wp:extent cx="371475" cy="295275"/>
                  <wp:effectExtent l="0" t="0" r="9525" b="9525"/>
                  <wp:docPr id="1359972739"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475" cy="295275"/>
                          </a:xfrm>
                          <a:prstGeom prst="rect">
                            <a:avLst/>
                          </a:prstGeom>
                          <a:noFill/>
                          <a:ln>
                            <a:noFill/>
                          </a:ln>
                        </pic:spPr>
                      </pic:pic>
                    </a:graphicData>
                  </a:graphic>
                </wp:inline>
              </w:drawing>
            </w:r>
            <w:r w:rsidRPr="00FD1A08">
              <w:rPr>
                <w:rFonts w:cstheme="minorHAnsi"/>
                <w:b w:val="0"/>
                <w:bCs/>
                <w:szCs w:val="28"/>
              </w:rPr>
              <w:t>) / Status details / Services grid puis sur Display details j’ai cliqué sur « All »</w:t>
            </w:r>
          </w:p>
          <w:p w14:paraId="39832DDA"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17840287" wp14:editId="3E61B34F">
                  <wp:extent cx="5762625" cy="2847975"/>
                  <wp:effectExtent l="0" t="0" r="9525" b="9525"/>
                  <wp:docPr id="96449486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7882E2FA" w14:textId="77777777" w:rsidR="00DA157D" w:rsidRPr="00FD1A08" w:rsidRDefault="00DA157D" w:rsidP="00DA157D">
            <w:pPr>
              <w:rPr>
                <w:rFonts w:cstheme="minorHAnsi"/>
                <w:b w:val="0"/>
                <w:bCs/>
                <w:szCs w:val="28"/>
              </w:rPr>
            </w:pPr>
            <w:r w:rsidRPr="00FD1A08">
              <w:rPr>
                <w:rFonts w:cstheme="minorHAnsi"/>
                <w:b w:val="0"/>
                <w:bCs/>
                <w:szCs w:val="28"/>
              </w:rPr>
              <w:t>Nous pouvons voir que nous supervisons :</w:t>
            </w:r>
          </w:p>
          <w:p w14:paraId="504A8868" w14:textId="77777777" w:rsidR="00DA157D" w:rsidRPr="00FD1A08" w:rsidRDefault="00DA157D" w:rsidP="00DA157D">
            <w:pPr>
              <w:pStyle w:val="Paragraphedeliste"/>
              <w:numPr>
                <w:ilvl w:val="0"/>
                <w:numId w:val="44"/>
              </w:numPr>
              <w:spacing w:after="160" w:line="259" w:lineRule="auto"/>
              <w:rPr>
                <w:rFonts w:cstheme="minorHAnsi"/>
                <w:b w:val="0"/>
                <w:bCs/>
                <w:szCs w:val="28"/>
              </w:rPr>
            </w:pPr>
            <w:r w:rsidRPr="00FD1A08">
              <w:rPr>
                <w:rFonts w:cstheme="minorHAnsi"/>
                <w:b w:val="0"/>
                <w:bCs/>
                <w:szCs w:val="28"/>
              </w:rPr>
              <w:t>EC2-Cpu-Credit</w:t>
            </w:r>
          </w:p>
          <w:p w14:paraId="565FD3B9" w14:textId="77777777" w:rsidR="00DA157D" w:rsidRPr="00FD1A08" w:rsidRDefault="00DA157D" w:rsidP="00DA157D">
            <w:pPr>
              <w:pStyle w:val="Paragraphedeliste"/>
              <w:numPr>
                <w:ilvl w:val="0"/>
                <w:numId w:val="44"/>
              </w:numPr>
              <w:spacing w:after="160" w:line="259" w:lineRule="auto"/>
              <w:rPr>
                <w:rFonts w:cstheme="minorHAnsi"/>
                <w:b w:val="0"/>
                <w:bCs/>
                <w:szCs w:val="28"/>
              </w:rPr>
            </w:pPr>
            <w:r w:rsidRPr="00FD1A08">
              <w:rPr>
                <w:rFonts w:cstheme="minorHAnsi"/>
                <w:b w:val="0"/>
                <w:bCs/>
                <w:szCs w:val="28"/>
              </w:rPr>
              <w:t>EC2-CPU-Usage</w:t>
            </w:r>
          </w:p>
          <w:p w14:paraId="354A4729" w14:textId="77777777" w:rsidR="00DA157D" w:rsidRPr="00FD1A08" w:rsidRDefault="00DA157D" w:rsidP="00DA157D">
            <w:pPr>
              <w:pStyle w:val="Paragraphedeliste"/>
              <w:numPr>
                <w:ilvl w:val="0"/>
                <w:numId w:val="44"/>
              </w:numPr>
              <w:spacing w:after="160" w:line="259" w:lineRule="auto"/>
              <w:rPr>
                <w:rFonts w:cstheme="minorHAnsi"/>
                <w:b w:val="0"/>
                <w:bCs/>
                <w:szCs w:val="28"/>
              </w:rPr>
            </w:pPr>
            <w:r w:rsidRPr="00FD1A08">
              <w:rPr>
                <w:rFonts w:cstheme="minorHAnsi"/>
                <w:b w:val="0"/>
                <w:bCs/>
                <w:szCs w:val="28"/>
              </w:rPr>
              <w:t>EC2-Diskio</w:t>
            </w:r>
          </w:p>
          <w:p w14:paraId="7D98B965" w14:textId="77777777" w:rsidR="00DA157D" w:rsidRPr="00FD1A08" w:rsidRDefault="00DA157D" w:rsidP="00DA157D">
            <w:pPr>
              <w:pStyle w:val="Paragraphedeliste"/>
              <w:numPr>
                <w:ilvl w:val="0"/>
                <w:numId w:val="44"/>
              </w:numPr>
              <w:spacing w:after="160" w:line="259" w:lineRule="auto"/>
              <w:rPr>
                <w:rFonts w:cstheme="minorHAnsi"/>
                <w:b w:val="0"/>
                <w:bCs/>
                <w:szCs w:val="28"/>
              </w:rPr>
            </w:pPr>
            <w:r w:rsidRPr="00FD1A08">
              <w:rPr>
                <w:rFonts w:cstheme="minorHAnsi"/>
                <w:b w:val="0"/>
                <w:bCs/>
                <w:szCs w:val="28"/>
              </w:rPr>
              <w:t>EC2-Network</w:t>
            </w:r>
          </w:p>
          <w:p w14:paraId="670D5F29" w14:textId="77777777" w:rsidR="00DA157D" w:rsidRPr="00FD1A08" w:rsidRDefault="00DA157D" w:rsidP="00DA157D">
            <w:pPr>
              <w:pStyle w:val="Paragraphedeliste"/>
              <w:numPr>
                <w:ilvl w:val="0"/>
                <w:numId w:val="44"/>
              </w:numPr>
              <w:spacing w:after="160" w:line="259" w:lineRule="auto"/>
              <w:rPr>
                <w:rFonts w:cstheme="minorHAnsi"/>
                <w:b w:val="0"/>
                <w:bCs/>
                <w:szCs w:val="28"/>
              </w:rPr>
            </w:pPr>
            <w:r w:rsidRPr="00FD1A08">
              <w:rPr>
                <w:rFonts w:cstheme="minorHAnsi"/>
                <w:b w:val="0"/>
                <w:bCs/>
                <w:szCs w:val="28"/>
              </w:rPr>
              <w:t>EC2-Status</w:t>
            </w:r>
          </w:p>
          <w:p w14:paraId="07089153" w14:textId="77777777" w:rsidR="00DA157D" w:rsidRPr="00FD1A08" w:rsidRDefault="00DA157D" w:rsidP="00DA157D">
            <w:pPr>
              <w:rPr>
                <w:rFonts w:cstheme="minorHAnsi"/>
                <w:b w:val="0"/>
                <w:bCs/>
                <w:szCs w:val="28"/>
              </w:rPr>
            </w:pPr>
            <w:r w:rsidRPr="00FD1A08">
              <w:rPr>
                <w:rFonts w:cstheme="minorHAnsi"/>
                <w:b w:val="0"/>
                <w:bCs/>
                <w:szCs w:val="28"/>
              </w:rPr>
              <w:t>En cliquant sur les différentes métriques on a des détails</w:t>
            </w:r>
          </w:p>
          <w:p w14:paraId="6EBBC011" w14:textId="77777777" w:rsidR="00DA157D" w:rsidRPr="00FD1A08" w:rsidRDefault="00DA157D" w:rsidP="00DA157D">
            <w:pPr>
              <w:rPr>
                <w:rStyle w:val="Lienhypertexte"/>
                <w:rFonts w:cstheme="minorHAnsi"/>
                <w:b w:val="0"/>
                <w:bCs/>
                <w:szCs w:val="28"/>
              </w:rPr>
            </w:pPr>
            <w:r w:rsidRPr="00FD1A08">
              <w:rPr>
                <w:rFonts w:cstheme="minorHAnsi"/>
                <w:b w:val="0"/>
                <w:bCs/>
                <w:szCs w:val="28"/>
              </w:rPr>
              <w:t xml:space="preserve">J’ai voulu après faire des graphiques, pour cela je suis allé sur la page Web : </w:t>
            </w:r>
            <w:hyperlink r:id="rId61" w:history="1">
              <w:r w:rsidRPr="00FD1A08">
                <w:rPr>
                  <w:rStyle w:val="Lienhypertexte"/>
                  <w:rFonts w:cstheme="minorHAnsi"/>
                  <w:b w:val="0"/>
                  <w:bCs/>
                  <w:szCs w:val="28"/>
                </w:rPr>
                <w:t>https://docs.centreon.com/fr/docs/metrology/chart-management/</w:t>
              </w:r>
            </w:hyperlink>
          </w:p>
          <w:p w14:paraId="33C43EBE" w14:textId="77777777" w:rsidR="00DA157D" w:rsidRPr="00FD1A08" w:rsidRDefault="00DA157D" w:rsidP="00DA157D">
            <w:pPr>
              <w:rPr>
                <w:rFonts w:cstheme="minorHAnsi"/>
                <w:b w:val="0"/>
                <w:bCs/>
                <w:szCs w:val="28"/>
              </w:rPr>
            </w:pPr>
            <w:r w:rsidRPr="00FD1A08">
              <w:rPr>
                <w:rFonts w:cstheme="minorHAnsi"/>
                <w:b w:val="0"/>
                <w:bCs/>
                <w:szCs w:val="28"/>
              </w:rPr>
              <w:t xml:space="preserve">Exemple de graphique obtenu en cliquant sur Monitoring/Status details/Services grid puis en cliquant sur </w:t>
            </w:r>
            <w:r w:rsidRPr="00FD1A08">
              <w:rPr>
                <w:rFonts w:cstheme="minorHAnsi"/>
                <w:b w:val="0"/>
                <w:bCs/>
                <w:noProof/>
                <w:szCs w:val="28"/>
              </w:rPr>
              <w:drawing>
                <wp:inline distT="0" distB="0" distL="0" distR="0" wp14:anchorId="4528B55E" wp14:editId="45C29E8E">
                  <wp:extent cx="228600" cy="228600"/>
                  <wp:effectExtent l="0" t="0" r="0" b="0"/>
                  <wp:docPr id="16417776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D1A08">
              <w:rPr>
                <w:rFonts w:cstheme="minorHAnsi"/>
                <w:b w:val="0"/>
                <w:bCs/>
                <w:szCs w:val="28"/>
              </w:rPr>
              <w:t> :</w:t>
            </w:r>
          </w:p>
          <w:p w14:paraId="4AA6E67B" w14:textId="7CD515C8"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56498B65" wp14:editId="5E758B6A">
                  <wp:extent cx="5762625" cy="1657350"/>
                  <wp:effectExtent l="0" t="0" r="9525" b="0"/>
                  <wp:docPr id="36068410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2625" cy="1657350"/>
                          </a:xfrm>
                          <a:prstGeom prst="rect">
                            <a:avLst/>
                          </a:prstGeom>
                          <a:noFill/>
                          <a:ln>
                            <a:noFill/>
                          </a:ln>
                        </pic:spPr>
                      </pic:pic>
                    </a:graphicData>
                  </a:graphic>
                </wp:inline>
              </w:drawing>
            </w:r>
          </w:p>
          <w:p w14:paraId="5796B39E" w14:textId="5B1AED5C" w:rsidR="002C1A47" w:rsidRPr="00571F4B" w:rsidRDefault="004470C0" w:rsidP="004470C0">
            <w:pPr>
              <w:pStyle w:val="Titre2"/>
              <w:framePr w:hSpace="0" w:wrap="auto" w:vAnchor="margin" w:hAnchor="text" w:yAlign="inline"/>
            </w:pPr>
            <w:bookmarkStart w:id="58" w:name="_Toc169696857"/>
            <w:bookmarkStart w:id="59" w:name="_Toc169697553"/>
            <w:bookmarkStart w:id="60" w:name="_Toc169697604"/>
            <w:r>
              <w:lastRenderedPageBreak/>
              <w:t>6.</w:t>
            </w:r>
            <w:r w:rsidR="002C1A47" w:rsidRPr="00571F4B">
              <w:t>Conclusion</w:t>
            </w:r>
            <w:bookmarkEnd w:id="58"/>
            <w:bookmarkEnd w:id="59"/>
            <w:bookmarkEnd w:id="60"/>
          </w:p>
          <w:p w14:paraId="2C73D59D" w14:textId="099AF24B" w:rsidR="002C1A47" w:rsidRPr="00FD1A08" w:rsidRDefault="00FE52EB" w:rsidP="00495909">
            <w:pPr>
              <w:rPr>
                <w:rFonts w:cstheme="minorHAnsi"/>
                <w:b w:val="0"/>
                <w:bCs/>
                <w:szCs w:val="28"/>
              </w:rPr>
            </w:pPr>
            <w:r w:rsidRPr="00FD1A08">
              <w:rPr>
                <w:rFonts w:cstheme="minorHAnsi"/>
                <w:b w:val="0"/>
                <w:bCs/>
                <w:szCs w:val="28"/>
              </w:rPr>
              <w:t>Ce travail m’a permis de m’initier à la création d’ instances dans AWS avec Terraform (notamment des load balancers), de réaliser un CI/CD complet avec git et de voir comment installer Centreon. Durant ce travail je n’aurai pas vu la sécurisation à fond (firewall, seLinux etc) ni la dockerisation. J’espère les voir durant le dossier professionnel.</w:t>
            </w:r>
          </w:p>
          <w:p w14:paraId="074041D2" w14:textId="77777777" w:rsidR="00C10CB0" w:rsidRPr="00FD1A08" w:rsidRDefault="00C10CB0" w:rsidP="00C10CB0">
            <w:pPr>
              <w:rPr>
                <w:rFonts w:cstheme="minorHAnsi"/>
                <w:szCs w:val="28"/>
              </w:rPr>
            </w:pPr>
          </w:p>
          <w:p w14:paraId="3AC916AC" w14:textId="26367BB4" w:rsidR="00517039" w:rsidRPr="00FD1A08" w:rsidRDefault="00517039" w:rsidP="00517039">
            <w:pPr>
              <w:rPr>
                <w:rFonts w:cstheme="minorHAnsi"/>
                <w:szCs w:val="28"/>
                <w:lang w:eastAsia="fr-FR"/>
              </w:rPr>
            </w:pPr>
          </w:p>
        </w:tc>
      </w:tr>
    </w:tbl>
    <w:p w14:paraId="55349D0A" w14:textId="77777777" w:rsidR="007057F4" w:rsidRPr="00B30CF8" w:rsidRDefault="007057F4" w:rsidP="001F0AF0">
      <w:pPr>
        <w:spacing w:after="200"/>
        <w:rPr>
          <w:rFonts w:ascii="Calibri" w:hAnsi="Calibri" w:cs="Calibri"/>
        </w:rPr>
      </w:pPr>
    </w:p>
    <w:sectPr w:rsidR="007057F4" w:rsidRPr="00B30CF8" w:rsidSect="0051019E">
      <w:headerReference w:type="even" r:id="rId64"/>
      <w:headerReference w:type="default" r:id="rId65"/>
      <w:footerReference w:type="even" r:id="rId66"/>
      <w:pgSz w:w="11906" w:h="16838" w:code="9"/>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BE8EDB" w14:textId="77777777" w:rsidR="004F18FE" w:rsidRDefault="004F18FE" w:rsidP="007057F4">
      <w:r>
        <w:separator/>
      </w:r>
    </w:p>
  </w:endnote>
  <w:endnote w:type="continuationSeparator" w:id="0">
    <w:p w14:paraId="6B23F0BE" w14:textId="77777777" w:rsidR="004F18FE" w:rsidRDefault="004F18FE"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D3B10" w14:textId="77777777" w:rsidR="00136006" w:rsidRDefault="00000000" w:rsidP="007057F4">
    <w:pPr>
      <w:pStyle w:val="Pieddepage"/>
    </w:pPr>
    <w:sdt>
      <w:sdtPr>
        <w:rPr>
          <w:rFonts w:asciiTheme="majorHAnsi" w:eastAsiaTheme="majorEastAsia" w:hAnsiTheme="majorHAnsi" w:cstheme="majorBidi"/>
        </w:rPr>
        <w:id w:val="306900621"/>
        <w:placeholder>
          <w:docPart w:val="1F3A9AFCCCC84AA082BC06CB8359A01F"/>
        </w:placeholder>
        <w:temporary/>
        <w:showingPlcHdr/>
      </w:sdtPr>
      <w:sdtContent>
        <w:r w:rsidR="006A731D">
          <w:rPr>
            <w:lang w:bidi="fr-FR"/>
          </w:rPr>
          <w:t>Entrez le titre du chapitre (niveau 1)</w:t>
        </w:r>
      </w:sdtContent>
    </w:sdt>
    <w:r w:rsidR="0049185C">
      <w:rPr>
        <w:rFonts w:asciiTheme="majorHAnsi" w:eastAsiaTheme="majorEastAsia" w:hAnsiTheme="majorHAnsi" w:cstheme="majorBidi"/>
        <w:lang w:bidi="fr-FR"/>
      </w:rPr>
      <w:ptab w:relativeTo="margin" w:alignment="right" w:leader="none"/>
    </w:r>
    <w:r w:rsidR="0049185C">
      <w:rPr>
        <w:rFonts w:asciiTheme="majorHAnsi" w:eastAsiaTheme="majorEastAsia" w:hAnsiTheme="majorHAnsi" w:cstheme="majorBidi"/>
        <w:lang w:bidi="fr-FR"/>
      </w:rPr>
      <w:t xml:space="preserve">Page </w:t>
    </w:r>
    <w:r w:rsidR="0049185C">
      <w:rPr>
        <w:lang w:bidi="fr-FR"/>
      </w:rPr>
      <w:fldChar w:fldCharType="begin"/>
    </w:r>
    <w:r w:rsidR="0049185C">
      <w:rPr>
        <w:lang w:bidi="fr-FR"/>
      </w:rPr>
      <w:instrText xml:space="preserve"> PAGE   \* MERGEFORMAT </w:instrText>
    </w:r>
    <w:r w:rsidR="0049185C">
      <w:rPr>
        <w:lang w:bidi="fr-FR"/>
      </w:rPr>
      <w:fldChar w:fldCharType="separate"/>
    </w:r>
    <w:r w:rsidR="0049185C">
      <w:rPr>
        <w:rFonts w:asciiTheme="majorHAnsi" w:eastAsiaTheme="majorEastAsia" w:hAnsiTheme="majorHAnsi" w:cstheme="majorBidi"/>
        <w:noProof/>
        <w:lang w:bidi="fr-FR"/>
      </w:rPr>
      <w:t>4</w:t>
    </w:r>
    <w:r w:rsidR="0049185C">
      <w:rPr>
        <w:rFonts w:asciiTheme="majorHAnsi" w:eastAsiaTheme="majorEastAsia" w:hAnsiTheme="majorHAnsi" w:cstheme="majorBidi"/>
        <w:noProof/>
        <w:lang w:bidi="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13FC0F" w14:textId="77777777" w:rsidR="004F18FE" w:rsidRDefault="004F18FE" w:rsidP="007057F4">
      <w:r>
        <w:separator/>
      </w:r>
    </w:p>
  </w:footnote>
  <w:footnote w:type="continuationSeparator" w:id="0">
    <w:p w14:paraId="0E32D12B" w14:textId="77777777" w:rsidR="004F18FE" w:rsidRDefault="004F18FE"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EB908" w14:textId="77777777" w:rsidR="00136006" w:rsidRDefault="0049185C" w:rsidP="007057F4">
    <w:pPr>
      <w:pStyle w:val="En-tte"/>
    </w:pPr>
    <w:r>
      <w:rPr>
        <w:lang w:bidi="fr-FR"/>
      </w:rPr>
      <w:t>Plan marketing d’Adventure Works</w:t>
    </w:r>
  </w:p>
  <w:p w14:paraId="618D4CFC" w14:textId="77777777" w:rsidR="00136006" w:rsidRDefault="00136006" w:rsidP="007057F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2C70BABF" w14:textId="77777777" w:rsidTr="007057F4">
      <w:trPr>
        <w:trHeight w:val="1712"/>
      </w:trPr>
      <w:tc>
        <w:tcPr>
          <w:tcW w:w="12311" w:type="dxa"/>
          <w:tcBorders>
            <w:top w:val="nil"/>
            <w:left w:val="nil"/>
            <w:bottom w:val="nil"/>
            <w:right w:val="nil"/>
          </w:tcBorders>
        </w:tcPr>
        <w:p w14:paraId="1D0A3A71" w14:textId="77777777" w:rsidR="007057F4" w:rsidRDefault="004F2231" w:rsidP="007057F4">
          <w:pPr>
            <w:pStyle w:val="En-tte"/>
          </w:pPr>
          <w:r>
            <w:rPr>
              <w:noProof/>
              <w:lang w:bidi="fr-FR"/>
            </w:rPr>
            <mc:AlternateContent>
              <mc:Choice Requires="wps">
                <w:drawing>
                  <wp:anchor distT="0" distB="0" distL="114300" distR="114300" simplePos="0" relativeHeight="251665408" behindDoc="0" locked="0" layoutInCell="1" allowOverlap="1" wp14:anchorId="5B6565FD" wp14:editId="5C0689E1">
                    <wp:simplePos x="0" y="0"/>
                    <wp:positionH relativeFrom="column">
                      <wp:posOffset>7118161</wp:posOffset>
                    </wp:positionH>
                    <wp:positionV relativeFrom="paragraph">
                      <wp:posOffset>242518</wp:posOffset>
                    </wp:positionV>
                    <wp:extent cx="778476" cy="298483"/>
                    <wp:effectExtent l="0" t="0" r="0" b="6350"/>
                    <wp:wrapNone/>
                    <wp:docPr id="21" name="Zone de texte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324DB35D" w14:textId="77777777"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14:paraId="69E6BD71"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6565FD" id="_x0000_t202" coordsize="21600,21600" o:spt="202" path="m,l,21600r21600,l21600,xe">
                    <v:stroke joinstyle="miter"/>
                    <v:path gradientshapeok="t" o:connecttype="rect"/>
                  </v:shapetype>
                  <v:shape id="Zone de texte 21" o:spid="_x0000_s1029"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324DB35D" w14:textId="77777777"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14:paraId="69E6BD71" w14:textId="77777777" w:rsidR="004F2231" w:rsidRPr="004F2231" w:rsidRDefault="004F2231" w:rsidP="004F2231">
                          <w:pPr>
                            <w:rPr>
                              <w:sz w:val="32"/>
                            </w:rPr>
                          </w:pPr>
                        </w:p>
                      </w:txbxContent>
                    </v:textbox>
                  </v:shape>
                </w:pict>
              </mc:Fallback>
            </mc:AlternateContent>
          </w:r>
          <w:r w:rsidR="007057F4">
            <w:rPr>
              <w:noProof/>
              <w:lang w:bidi="fr-FR"/>
            </w:rPr>
            <mc:AlternateContent>
              <mc:Choice Requires="wpg">
                <w:drawing>
                  <wp:inline distT="0" distB="0" distL="0" distR="0" wp14:anchorId="01E456F5" wp14:editId="2FE89CCB">
                    <wp:extent cx="8035162" cy="1540990"/>
                    <wp:effectExtent l="0" t="0" r="4445" b="2540"/>
                    <wp:docPr id="20" name="Groupe 20" descr="rectangle coloré pour le titre"/>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sme 14" descr="rectangle coloré"/>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sme 16" descr="rectangle coloré"/>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sme 19" descr="rectangle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97B19F5" id="Groupe 20" o:spid="_x0000_s1026" alt="rectangle coloré pour le titre"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rectangle coloré"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rectangle coloré"/>
                    </v:shape>
                    <v:shape id="Graphisme 16" o:spid="_x0000_s1028" type="#_x0000_t75" alt="rectangle coloré"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rectangle coloré"/>
                    </v:shape>
                    <v:shape id="Graphisme 19" o:spid="_x0000_s1029" type="#_x0000_t75" alt="rectangle gris"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rectangle gris"/>
                    </v:shape>
                    <w10:anchorlock/>
                  </v:group>
                </w:pict>
              </mc:Fallback>
            </mc:AlternateContent>
          </w:r>
        </w:p>
      </w:tc>
    </w:tr>
  </w:tbl>
  <w:p w14:paraId="7BB905FA" w14:textId="77777777" w:rsidR="007057F4" w:rsidRDefault="007057F4" w:rsidP="007057F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538352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39EB2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7CE7EC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F5EE44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E1289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A1664A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37A18D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F2C8E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4AD01A0"/>
    <w:multiLevelType w:val="multilevel"/>
    <w:tmpl w:val="0F688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B206D2"/>
    <w:multiLevelType w:val="multilevel"/>
    <w:tmpl w:val="8FB6D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BD27F3"/>
    <w:multiLevelType w:val="multilevel"/>
    <w:tmpl w:val="A0545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B56466"/>
    <w:multiLevelType w:val="multilevel"/>
    <w:tmpl w:val="DBFAA5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244842"/>
    <w:multiLevelType w:val="multilevel"/>
    <w:tmpl w:val="B350B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7020E2"/>
    <w:multiLevelType w:val="multilevel"/>
    <w:tmpl w:val="4CFE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0D08DE"/>
    <w:multiLevelType w:val="hybridMultilevel"/>
    <w:tmpl w:val="BEE01C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4146877"/>
    <w:multiLevelType w:val="multilevel"/>
    <w:tmpl w:val="CCE02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8E2DB6"/>
    <w:multiLevelType w:val="multilevel"/>
    <w:tmpl w:val="62BC4BE4"/>
    <w:lvl w:ilvl="0">
      <w:start w:val="1"/>
      <w:numFmt w:val="decimal"/>
      <w:lvlText w:val="%1."/>
      <w:lvlJc w:val="left"/>
      <w:pPr>
        <w:ind w:left="720" w:hanging="360"/>
      </w:pPr>
      <w:rPr>
        <w:rFonts w:hint="default"/>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14D4330C"/>
    <w:multiLevelType w:val="multilevel"/>
    <w:tmpl w:val="3FCA9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675C23"/>
    <w:multiLevelType w:val="multilevel"/>
    <w:tmpl w:val="0C5697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AB835A6"/>
    <w:multiLevelType w:val="multilevel"/>
    <w:tmpl w:val="E32E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1E4612"/>
    <w:multiLevelType w:val="multilevel"/>
    <w:tmpl w:val="D05C0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914E9D"/>
    <w:multiLevelType w:val="multilevel"/>
    <w:tmpl w:val="453A32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48B27CD"/>
    <w:multiLevelType w:val="multilevel"/>
    <w:tmpl w:val="4EFC7A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4433FE"/>
    <w:multiLevelType w:val="multilevel"/>
    <w:tmpl w:val="AE5EE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BAD40D6"/>
    <w:multiLevelType w:val="multilevel"/>
    <w:tmpl w:val="121E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283E67"/>
    <w:multiLevelType w:val="multilevel"/>
    <w:tmpl w:val="6A9C7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7370D3"/>
    <w:multiLevelType w:val="multilevel"/>
    <w:tmpl w:val="389AF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03654BF"/>
    <w:multiLevelType w:val="multilevel"/>
    <w:tmpl w:val="DD7A4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7E0DB2"/>
    <w:multiLevelType w:val="multilevel"/>
    <w:tmpl w:val="25801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D059AF"/>
    <w:multiLevelType w:val="multilevel"/>
    <w:tmpl w:val="CF2440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9EE2C79"/>
    <w:multiLevelType w:val="multilevel"/>
    <w:tmpl w:val="A894E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34" w15:restartNumberingAfterBreak="0">
    <w:nsid w:val="3CBF39C6"/>
    <w:multiLevelType w:val="multilevel"/>
    <w:tmpl w:val="2BBE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AA65F0"/>
    <w:multiLevelType w:val="multilevel"/>
    <w:tmpl w:val="FE327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0755E4"/>
    <w:multiLevelType w:val="multilevel"/>
    <w:tmpl w:val="860030D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4A75363D"/>
    <w:multiLevelType w:val="multilevel"/>
    <w:tmpl w:val="E2267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6240E5"/>
    <w:multiLevelType w:val="hybridMultilevel"/>
    <w:tmpl w:val="DCFEADB2"/>
    <w:lvl w:ilvl="0" w:tplc="21E6E29E">
      <w:start w:val="1"/>
      <w:numFmt w:val="bullet"/>
      <w:pStyle w:val="Listepuce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35074BC"/>
    <w:multiLevelType w:val="multilevel"/>
    <w:tmpl w:val="552E5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3FB1C65"/>
    <w:multiLevelType w:val="multilevel"/>
    <w:tmpl w:val="25D4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C527EB"/>
    <w:multiLevelType w:val="multilevel"/>
    <w:tmpl w:val="62BC4BE4"/>
    <w:lvl w:ilvl="0">
      <w:start w:val="1"/>
      <w:numFmt w:val="decimal"/>
      <w:lvlText w:val="%1."/>
      <w:lvlJc w:val="left"/>
      <w:pPr>
        <w:ind w:left="720" w:hanging="360"/>
      </w:pPr>
      <w:rPr>
        <w:rFonts w:hint="default"/>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57830B6F"/>
    <w:multiLevelType w:val="multilevel"/>
    <w:tmpl w:val="985A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0B5E35"/>
    <w:multiLevelType w:val="multilevel"/>
    <w:tmpl w:val="DED0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3678B4"/>
    <w:multiLevelType w:val="multilevel"/>
    <w:tmpl w:val="CA1C07E4"/>
    <w:lvl w:ilvl="0">
      <w:start w:val="2"/>
      <w:numFmt w:val="decimal"/>
      <w:lvlText w:val="%1"/>
      <w:lvlJc w:val="left"/>
      <w:pPr>
        <w:ind w:left="525" w:hanging="525"/>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7" w15:restartNumberingAfterBreak="0">
    <w:nsid w:val="5E372E58"/>
    <w:multiLevelType w:val="multilevel"/>
    <w:tmpl w:val="3D763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38770C"/>
    <w:multiLevelType w:val="multilevel"/>
    <w:tmpl w:val="C8305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92B6558"/>
    <w:multiLevelType w:val="hybridMultilevel"/>
    <w:tmpl w:val="3F726340"/>
    <w:lvl w:ilvl="0" w:tplc="4EBAB786">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9A11C1D"/>
    <w:multiLevelType w:val="multilevel"/>
    <w:tmpl w:val="89D40F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53" w15:restartNumberingAfterBreak="0">
    <w:nsid w:val="760025A6"/>
    <w:multiLevelType w:val="hybridMultilevel"/>
    <w:tmpl w:val="B37E8900"/>
    <w:lvl w:ilvl="0" w:tplc="BBA8B8C4">
      <w:start w:val="1"/>
      <w:numFmt w:val="decimal"/>
      <w:lvlText w:val="%1."/>
      <w:lvlJc w:val="left"/>
      <w:pPr>
        <w:ind w:left="795" w:hanging="435"/>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79AC0104"/>
    <w:multiLevelType w:val="multilevel"/>
    <w:tmpl w:val="C37E5FFE"/>
    <w:lvl w:ilvl="0">
      <w:start w:val="1"/>
      <w:numFmt w:val="decimal"/>
      <w:pStyle w:val="Listenumros"/>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55"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56"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877165">
    <w:abstractNumId w:val="8"/>
  </w:num>
  <w:num w:numId="2" w16cid:durableId="1481462732">
    <w:abstractNumId w:val="54"/>
  </w:num>
  <w:num w:numId="3" w16cid:durableId="499584078">
    <w:abstractNumId w:val="55"/>
  </w:num>
  <w:num w:numId="4" w16cid:durableId="421151224">
    <w:abstractNumId w:val="56"/>
  </w:num>
  <w:num w:numId="5" w16cid:durableId="187958889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1703482">
    <w:abstractNumId w:val="33"/>
  </w:num>
  <w:num w:numId="7" w16cid:durableId="298653381">
    <w:abstractNumId w:val="52"/>
  </w:num>
  <w:num w:numId="8" w16cid:durableId="1085803988">
    <w:abstractNumId w:val="7"/>
  </w:num>
  <w:num w:numId="9" w16cid:durableId="1725367639">
    <w:abstractNumId w:val="6"/>
  </w:num>
  <w:num w:numId="10" w16cid:durableId="1393043418">
    <w:abstractNumId w:val="5"/>
  </w:num>
  <w:num w:numId="11" w16cid:durableId="634455775">
    <w:abstractNumId w:val="4"/>
  </w:num>
  <w:num w:numId="12" w16cid:durableId="732045466">
    <w:abstractNumId w:val="3"/>
  </w:num>
  <w:num w:numId="13" w16cid:durableId="155195809">
    <w:abstractNumId w:val="2"/>
  </w:num>
  <w:num w:numId="14" w16cid:durableId="9259385">
    <w:abstractNumId w:val="1"/>
  </w:num>
  <w:num w:numId="15" w16cid:durableId="2059083244">
    <w:abstractNumId w:val="0"/>
  </w:num>
  <w:num w:numId="16" w16cid:durableId="543905469">
    <w:abstractNumId w:val="35"/>
  </w:num>
  <w:num w:numId="17" w16cid:durableId="1089423436">
    <w:abstractNumId w:val="40"/>
  </w:num>
  <w:num w:numId="18" w16cid:durableId="85424894">
    <w:abstractNumId w:val="24"/>
  </w:num>
  <w:num w:numId="19" w16cid:durableId="2022704686">
    <w:abstractNumId w:val="39"/>
  </w:num>
  <w:num w:numId="20" w16cid:durableId="1858346104">
    <w:abstractNumId w:val="48"/>
  </w:num>
  <w:num w:numId="21" w16cid:durableId="519315858">
    <w:abstractNumId w:val="15"/>
  </w:num>
  <w:num w:numId="22" w16cid:durableId="18750465">
    <w:abstractNumId w:val="17"/>
  </w:num>
  <w:num w:numId="23" w16cid:durableId="1894465685">
    <w:abstractNumId w:val="27"/>
  </w:num>
  <w:num w:numId="24" w16cid:durableId="2098861563">
    <w:abstractNumId w:val="47"/>
  </w:num>
  <w:num w:numId="25" w16cid:durableId="1119375522">
    <w:abstractNumId w:val="9"/>
  </w:num>
  <w:num w:numId="26" w16cid:durableId="1708212029">
    <w:abstractNumId w:val="12"/>
  </w:num>
  <w:num w:numId="27" w16cid:durableId="1508520912">
    <w:abstractNumId w:val="19"/>
  </w:num>
  <w:num w:numId="28" w16cid:durableId="472403470">
    <w:abstractNumId w:val="43"/>
  </w:num>
  <w:num w:numId="29" w16cid:durableId="1943146296">
    <w:abstractNumId w:val="45"/>
  </w:num>
  <w:num w:numId="30" w16cid:durableId="1601059334">
    <w:abstractNumId w:val="18"/>
  </w:num>
  <w:num w:numId="31" w16cid:durableId="1034502458">
    <w:abstractNumId w:val="34"/>
  </w:num>
  <w:num w:numId="32" w16cid:durableId="863059777">
    <w:abstractNumId w:val="14"/>
  </w:num>
  <w:num w:numId="33" w16cid:durableId="1452817636">
    <w:abstractNumId w:val="44"/>
  </w:num>
  <w:num w:numId="34" w16cid:durableId="673992890">
    <w:abstractNumId w:val="41"/>
  </w:num>
  <w:num w:numId="35" w16cid:durableId="341860889">
    <w:abstractNumId w:val="31"/>
  </w:num>
  <w:num w:numId="36" w16cid:durableId="575936384">
    <w:abstractNumId w:val="30"/>
  </w:num>
  <w:num w:numId="37" w16cid:durableId="1117335280">
    <w:abstractNumId w:val="36"/>
  </w:num>
  <w:num w:numId="38" w16cid:durableId="1309629191">
    <w:abstractNumId w:val="21"/>
  </w:num>
  <w:num w:numId="39" w16cid:durableId="2093701048">
    <w:abstractNumId w:val="42"/>
  </w:num>
  <w:num w:numId="40" w16cid:durableId="1243488905">
    <w:abstractNumId w:val="49"/>
  </w:num>
  <w:num w:numId="41" w16cid:durableId="261183887">
    <w:abstractNumId w:val="32"/>
  </w:num>
  <w:num w:numId="42" w16cid:durableId="1059941303">
    <w:abstractNumId w:val="20"/>
  </w:num>
  <w:num w:numId="43" w16cid:durableId="1016925493">
    <w:abstractNumId w:val="13"/>
  </w:num>
  <w:num w:numId="44" w16cid:durableId="790247555">
    <w:abstractNumId w:val="50"/>
  </w:num>
  <w:num w:numId="45" w16cid:durableId="1050375809">
    <w:abstractNumId w:val="51"/>
  </w:num>
  <w:num w:numId="46" w16cid:durableId="2081370124">
    <w:abstractNumId w:val="16"/>
  </w:num>
  <w:num w:numId="47" w16cid:durableId="1988315247">
    <w:abstractNumId w:val="10"/>
  </w:num>
  <w:num w:numId="48" w16cid:durableId="1108433629">
    <w:abstractNumId w:val="28"/>
  </w:num>
  <w:num w:numId="49" w16cid:durableId="504788473">
    <w:abstractNumId w:val="11"/>
  </w:num>
  <w:num w:numId="50" w16cid:durableId="2060743679">
    <w:abstractNumId w:val="46"/>
  </w:num>
  <w:num w:numId="51" w16cid:durableId="1185905384">
    <w:abstractNumId w:val="37"/>
  </w:num>
  <w:num w:numId="52" w16cid:durableId="1354262138">
    <w:abstractNumId w:val="22"/>
  </w:num>
  <w:num w:numId="53" w16cid:durableId="974137424">
    <w:abstractNumId w:val="23"/>
  </w:num>
  <w:num w:numId="54" w16cid:durableId="1651061313">
    <w:abstractNumId w:val="38"/>
  </w:num>
  <w:num w:numId="55" w16cid:durableId="1861238398">
    <w:abstractNumId w:val="25"/>
  </w:num>
  <w:num w:numId="56" w16cid:durableId="1897233187">
    <w:abstractNumId w:val="26"/>
  </w:num>
  <w:num w:numId="57" w16cid:durableId="921373816">
    <w:abstractNumId w:val="29"/>
  </w:num>
  <w:num w:numId="58" w16cid:durableId="131101175">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869"/>
    <w:rsid w:val="00014278"/>
    <w:rsid w:val="000174F2"/>
    <w:rsid w:val="00046FE1"/>
    <w:rsid w:val="00067C92"/>
    <w:rsid w:val="00076F68"/>
    <w:rsid w:val="000C3BE8"/>
    <w:rsid w:val="00136006"/>
    <w:rsid w:val="001449EC"/>
    <w:rsid w:val="00146CD2"/>
    <w:rsid w:val="001566C3"/>
    <w:rsid w:val="001670A7"/>
    <w:rsid w:val="001B361F"/>
    <w:rsid w:val="001B5F01"/>
    <w:rsid w:val="001D10D5"/>
    <w:rsid w:val="001F0AF0"/>
    <w:rsid w:val="001F28E6"/>
    <w:rsid w:val="001F78EC"/>
    <w:rsid w:val="002178B9"/>
    <w:rsid w:val="00267039"/>
    <w:rsid w:val="00291712"/>
    <w:rsid w:val="002928AA"/>
    <w:rsid w:val="002A3BCB"/>
    <w:rsid w:val="002B12B7"/>
    <w:rsid w:val="002C1A47"/>
    <w:rsid w:val="002E0194"/>
    <w:rsid w:val="002F7CFE"/>
    <w:rsid w:val="00303EF8"/>
    <w:rsid w:val="003454E3"/>
    <w:rsid w:val="003620E2"/>
    <w:rsid w:val="003937CC"/>
    <w:rsid w:val="003976EB"/>
    <w:rsid w:val="003B26C3"/>
    <w:rsid w:val="003E0DDE"/>
    <w:rsid w:val="003F5051"/>
    <w:rsid w:val="00403032"/>
    <w:rsid w:val="00420DF5"/>
    <w:rsid w:val="00432ABF"/>
    <w:rsid w:val="004371B6"/>
    <w:rsid w:val="00444C7B"/>
    <w:rsid w:val="004470C0"/>
    <w:rsid w:val="00480465"/>
    <w:rsid w:val="0048718B"/>
    <w:rsid w:val="0049185C"/>
    <w:rsid w:val="00495909"/>
    <w:rsid w:val="004F18FE"/>
    <w:rsid w:val="004F2231"/>
    <w:rsid w:val="00506510"/>
    <w:rsid w:val="0051019E"/>
    <w:rsid w:val="005112D1"/>
    <w:rsid w:val="00517039"/>
    <w:rsid w:val="0055035B"/>
    <w:rsid w:val="00571F4B"/>
    <w:rsid w:val="005B6299"/>
    <w:rsid w:val="005C1036"/>
    <w:rsid w:val="005C3643"/>
    <w:rsid w:val="0061736B"/>
    <w:rsid w:val="0062678D"/>
    <w:rsid w:val="0068500D"/>
    <w:rsid w:val="006A731D"/>
    <w:rsid w:val="006B212D"/>
    <w:rsid w:val="007057F4"/>
    <w:rsid w:val="007417B3"/>
    <w:rsid w:val="00742102"/>
    <w:rsid w:val="00750AC4"/>
    <w:rsid w:val="00773B66"/>
    <w:rsid w:val="007C7473"/>
    <w:rsid w:val="007D26F1"/>
    <w:rsid w:val="007E5499"/>
    <w:rsid w:val="008253A5"/>
    <w:rsid w:val="008417CE"/>
    <w:rsid w:val="0084277E"/>
    <w:rsid w:val="008932FC"/>
    <w:rsid w:val="00895DDF"/>
    <w:rsid w:val="008A3C95"/>
    <w:rsid w:val="008C130A"/>
    <w:rsid w:val="008C386D"/>
    <w:rsid w:val="008C5106"/>
    <w:rsid w:val="008D5829"/>
    <w:rsid w:val="008D7C08"/>
    <w:rsid w:val="008F00C3"/>
    <w:rsid w:val="0093103F"/>
    <w:rsid w:val="00936869"/>
    <w:rsid w:val="00946F55"/>
    <w:rsid w:val="00957458"/>
    <w:rsid w:val="00965BD5"/>
    <w:rsid w:val="00973F76"/>
    <w:rsid w:val="0098207B"/>
    <w:rsid w:val="009875C8"/>
    <w:rsid w:val="00991D08"/>
    <w:rsid w:val="009A13DB"/>
    <w:rsid w:val="009A5827"/>
    <w:rsid w:val="009B5B26"/>
    <w:rsid w:val="009C4645"/>
    <w:rsid w:val="00A63DE6"/>
    <w:rsid w:val="00AF7807"/>
    <w:rsid w:val="00B00CF7"/>
    <w:rsid w:val="00B0688D"/>
    <w:rsid w:val="00B107DB"/>
    <w:rsid w:val="00B24841"/>
    <w:rsid w:val="00B27590"/>
    <w:rsid w:val="00B30CF8"/>
    <w:rsid w:val="00B35F55"/>
    <w:rsid w:val="00B40525"/>
    <w:rsid w:val="00B41D82"/>
    <w:rsid w:val="00B44695"/>
    <w:rsid w:val="00B46C22"/>
    <w:rsid w:val="00B52FD5"/>
    <w:rsid w:val="00B624D7"/>
    <w:rsid w:val="00B84175"/>
    <w:rsid w:val="00B90346"/>
    <w:rsid w:val="00BA7221"/>
    <w:rsid w:val="00BB6CAC"/>
    <w:rsid w:val="00BE7253"/>
    <w:rsid w:val="00C10CB0"/>
    <w:rsid w:val="00C30085"/>
    <w:rsid w:val="00C47DD0"/>
    <w:rsid w:val="00C95D18"/>
    <w:rsid w:val="00CA1218"/>
    <w:rsid w:val="00CA16E0"/>
    <w:rsid w:val="00CC71B3"/>
    <w:rsid w:val="00CE0BC9"/>
    <w:rsid w:val="00D1784D"/>
    <w:rsid w:val="00D2045C"/>
    <w:rsid w:val="00D540AF"/>
    <w:rsid w:val="00D6093C"/>
    <w:rsid w:val="00D638C1"/>
    <w:rsid w:val="00D73D44"/>
    <w:rsid w:val="00D967AC"/>
    <w:rsid w:val="00DA157D"/>
    <w:rsid w:val="00DD1765"/>
    <w:rsid w:val="00DD46FF"/>
    <w:rsid w:val="00E50A4D"/>
    <w:rsid w:val="00E758BC"/>
    <w:rsid w:val="00E95AFE"/>
    <w:rsid w:val="00ED3756"/>
    <w:rsid w:val="00EE5873"/>
    <w:rsid w:val="00F017A0"/>
    <w:rsid w:val="00F04A55"/>
    <w:rsid w:val="00F27B86"/>
    <w:rsid w:val="00F3277D"/>
    <w:rsid w:val="00F33A20"/>
    <w:rsid w:val="00F43A02"/>
    <w:rsid w:val="00F45884"/>
    <w:rsid w:val="00F553FE"/>
    <w:rsid w:val="00F63939"/>
    <w:rsid w:val="00F76A86"/>
    <w:rsid w:val="00F91AD0"/>
    <w:rsid w:val="00F96CC8"/>
    <w:rsid w:val="00FB05E4"/>
    <w:rsid w:val="00FC4062"/>
    <w:rsid w:val="00FD1A08"/>
    <w:rsid w:val="00FE274F"/>
    <w:rsid w:val="00FE52EB"/>
    <w:rsid w:val="00FE54FD"/>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6DDA2DC"/>
  <w15:chartTrackingRefBased/>
  <w15:docId w15:val="{510ACB1D-A9AB-4476-86CA-9F2C5B943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Titre1">
    <w:name w:val="heading 1"/>
    <w:basedOn w:val="Normal"/>
    <w:next w:val="Normal"/>
    <w:link w:val="Titre1Car"/>
    <w:uiPriority w:val="9"/>
    <w:qFormat/>
    <w:rsid w:val="001B5F01"/>
    <w:pPr>
      <w:keepNext/>
      <w:keepLines/>
      <w:framePr w:hSpace="180" w:wrap="around" w:vAnchor="page" w:hAnchor="margin" w:y="974"/>
      <w:contextualSpacing/>
      <w:jc w:val="both"/>
      <w:outlineLvl w:val="0"/>
    </w:pPr>
    <w:rPr>
      <w:rFonts w:asciiTheme="majorHAnsi" w:eastAsiaTheme="majorEastAsia" w:hAnsiTheme="majorHAnsi" w:cstheme="majorBidi"/>
      <w:bCs/>
      <w:sz w:val="40"/>
      <w:szCs w:val="28"/>
    </w:rPr>
  </w:style>
  <w:style w:type="paragraph" w:styleId="Titre2">
    <w:name w:val="heading 2"/>
    <w:basedOn w:val="Normal"/>
    <w:next w:val="Normal"/>
    <w:link w:val="Titre2C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Titre3">
    <w:name w:val="heading 3"/>
    <w:basedOn w:val="Normal"/>
    <w:next w:val="Normal"/>
    <w:link w:val="Titre3Car"/>
    <w:uiPriority w:val="9"/>
    <w:unhideWhenUsed/>
    <w:qFormat/>
    <w:rsid w:val="007057F4"/>
    <w:pPr>
      <w:outlineLvl w:val="2"/>
    </w:pPr>
    <w:rPr>
      <w:rFonts w:asciiTheme="majorHAnsi" w:hAnsiTheme="majorHAnsi"/>
      <w:sz w:val="32"/>
      <w:szCs w:val="32"/>
    </w:rPr>
  </w:style>
  <w:style w:type="paragraph" w:styleId="Titre4">
    <w:name w:val="heading 4"/>
    <w:basedOn w:val="Normal"/>
    <w:next w:val="Normal"/>
    <w:link w:val="Titre4C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itredulivre">
    <w:name w:val="Book Title"/>
    <w:basedOn w:val="Policepardfaut"/>
    <w:uiPriority w:val="33"/>
    <w:semiHidden/>
    <w:unhideWhenUsed/>
    <w:qFormat/>
    <w:rPr>
      <w:b/>
      <w:bCs/>
      <w:i/>
      <w:iCs/>
      <w:spacing w:val="0"/>
    </w:rPr>
  </w:style>
  <w:style w:type="character" w:styleId="Rfrenceintense">
    <w:name w:val="Intense Reference"/>
    <w:basedOn w:val="Policepardfaut"/>
    <w:uiPriority w:val="32"/>
    <w:semiHidden/>
    <w:unhideWhenUsed/>
    <w:qFormat/>
    <w:rPr>
      <w:b/>
      <w:bCs/>
      <w:caps w:val="0"/>
      <w:smallCaps/>
      <w:color w:val="0189F9" w:themeColor="accent1"/>
      <w:spacing w:val="0"/>
    </w:rPr>
  </w:style>
  <w:style w:type="character" w:customStyle="1" w:styleId="Titre1Car">
    <w:name w:val="Titre 1 Car"/>
    <w:basedOn w:val="Policepardfaut"/>
    <w:link w:val="Titre1"/>
    <w:uiPriority w:val="9"/>
    <w:rsid w:val="001B5F01"/>
    <w:rPr>
      <w:rFonts w:asciiTheme="majorHAnsi" w:eastAsiaTheme="majorEastAsia" w:hAnsiTheme="majorHAnsi" w:cstheme="majorBidi"/>
      <w:b/>
      <w:bCs/>
      <w:color w:val="0F0F3F" w:themeColor="text1"/>
      <w:sz w:val="40"/>
      <w:szCs w:val="28"/>
      <w:lang w:eastAsia="en-US"/>
    </w:rPr>
  </w:style>
  <w:style w:type="character" w:customStyle="1" w:styleId="Titre2Car">
    <w:name w:val="Titre 2 Car"/>
    <w:basedOn w:val="Policepardfaut"/>
    <w:link w:val="Titre2"/>
    <w:uiPriority w:val="9"/>
    <w:rsid w:val="002178B9"/>
    <w:rPr>
      <w:rFonts w:asciiTheme="majorHAnsi" w:hAnsiTheme="majorHAnsi"/>
      <w:b/>
      <w:color w:val="0189F9" w:themeColor="accent1"/>
      <w:sz w:val="40"/>
      <w:szCs w:val="40"/>
      <w:lang w:eastAsia="en-US"/>
    </w:rPr>
  </w:style>
  <w:style w:type="paragraph" w:styleId="Listepuces">
    <w:name w:val="List Bullet"/>
    <w:basedOn w:val="Contenu"/>
    <w:uiPriority w:val="11"/>
    <w:qFormat/>
    <w:rsid w:val="005C3643"/>
    <w:pPr>
      <w:framePr w:wrap="around"/>
      <w:numPr>
        <w:numId w:val="17"/>
      </w:numPr>
    </w:pPr>
    <w:rPr>
      <w:noProof/>
    </w:rPr>
  </w:style>
  <w:style w:type="paragraph" w:customStyle="1" w:styleId="AlignedText">
    <w:name w:val="Aligned Text"/>
    <w:basedOn w:val="Titre3"/>
    <w:uiPriority w:val="2"/>
    <w:qFormat/>
    <w:rsid w:val="004F2231"/>
  </w:style>
  <w:style w:type="paragraph" w:styleId="TM1">
    <w:name w:val="toc 1"/>
    <w:basedOn w:val="Normal"/>
    <w:uiPriority w:val="39"/>
    <w:pPr>
      <w:tabs>
        <w:tab w:val="right" w:leader="dot" w:pos="5040"/>
      </w:tabs>
    </w:pPr>
  </w:style>
  <w:style w:type="paragraph" w:styleId="TM2">
    <w:name w:val="toc 2"/>
    <w:basedOn w:val="Normal"/>
    <w:uiPriority w:val="39"/>
    <w:pPr>
      <w:tabs>
        <w:tab w:val="right" w:leader="dot" w:pos="5040"/>
      </w:tabs>
    </w:pPr>
  </w:style>
  <w:style w:type="paragraph" w:styleId="Titre">
    <w:name w:val="Title"/>
    <w:basedOn w:val="Normal"/>
    <w:link w:val="TitreC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reCar">
    <w:name w:val="Titre Car"/>
    <w:basedOn w:val="Policepardfaut"/>
    <w:link w:val="Titre"/>
    <w:uiPriority w:val="1"/>
    <w:rsid w:val="002E0194"/>
    <w:rPr>
      <w:rFonts w:asciiTheme="majorHAnsi" w:eastAsiaTheme="majorEastAsia" w:hAnsiTheme="majorHAnsi" w:cstheme="majorBidi"/>
      <w:b/>
      <w:color w:val="0F0F3F" w:themeColor="text1"/>
      <w:kern w:val="28"/>
      <w:sz w:val="80"/>
      <w:szCs w:val="80"/>
      <w:lang w:eastAsia="en-US"/>
    </w:rPr>
  </w:style>
  <w:style w:type="paragraph" w:styleId="En-ttedetabledesmatires">
    <w:name w:val="TOC Heading"/>
    <w:basedOn w:val="Titre1"/>
    <w:next w:val="Normal"/>
    <w:uiPriority w:val="39"/>
    <w:qFormat/>
    <w:rsid w:val="001B5F01"/>
    <w:pPr>
      <w:pageBreakBefore/>
      <w:framePr w:wrap="around"/>
      <w:outlineLvl w:val="9"/>
    </w:pPr>
    <w:rPr>
      <w:caps/>
    </w:rPr>
  </w:style>
  <w:style w:type="paragraph" w:styleId="Pieddepage">
    <w:name w:val="footer"/>
    <w:basedOn w:val="Normal"/>
    <w:link w:val="PieddepageCar"/>
    <w:uiPriority w:val="99"/>
    <w:pPr>
      <w:spacing w:line="240" w:lineRule="auto"/>
      <w:ind w:right="130"/>
      <w:jc w:val="right"/>
    </w:pPr>
  </w:style>
  <w:style w:type="character" w:customStyle="1" w:styleId="PieddepageCar">
    <w:name w:val="Pied de page Car"/>
    <w:basedOn w:val="Policepardfaut"/>
    <w:link w:val="Pieddepage"/>
    <w:uiPriority w:val="99"/>
    <w:rPr>
      <w:lang w:eastAsia="en-US"/>
    </w:rPr>
  </w:style>
  <w:style w:type="paragraph" w:styleId="En-tte">
    <w:name w:val="header"/>
    <w:basedOn w:val="Normal"/>
    <w:link w:val="En-tteCar"/>
    <w:uiPriority w:val="99"/>
    <w:pPr>
      <w:spacing w:line="240" w:lineRule="auto"/>
      <w:jc w:val="right"/>
    </w:pPr>
  </w:style>
  <w:style w:type="character" w:customStyle="1" w:styleId="En-tteCar">
    <w:name w:val="En-tête Car"/>
    <w:basedOn w:val="Policepardfaut"/>
    <w:link w:val="En-tte"/>
    <w:uiPriority w:val="99"/>
    <w:rPr>
      <w:lang w:eastAsia="en-US"/>
    </w:rPr>
  </w:style>
  <w:style w:type="table" w:styleId="Grilledutableau">
    <w:name w:val="Table Grid"/>
    <w:basedOn w:val="Tableau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Pr>
      <w:rFonts w:ascii="Segoe UI" w:hAnsi="Segoe UI" w:cs="Segoe UI"/>
      <w:sz w:val="18"/>
      <w:szCs w:val="18"/>
      <w:lang w:eastAsia="en-US"/>
    </w:rPr>
  </w:style>
  <w:style w:type="paragraph" w:styleId="Listenumros">
    <w:name w:val="List Number"/>
    <w:basedOn w:val="Normal"/>
    <w:uiPriority w:val="10"/>
    <w:qFormat/>
    <w:rsid w:val="00B0688D"/>
    <w:pPr>
      <w:numPr>
        <w:numId w:val="2"/>
      </w:numPr>
    </w:pPr>
    <w:rPr>
      <w:rFonts w:eastAsiaTheme="minorHAnsi"/>
      <w:b w:val="0"/>
    </w:rPr>
  </w:style>
  <w:style w:type="character" w:customStyle="1" w:styleId="Titre3Car">
    <w:name w:val="Titre 3 Car"/>
    <w:basedOn w:val="Policepardfaut"/>
    <w:link w:val="Titre3"/>
    <w:uiPriority w:val="9"/>
    <w:rsid w:val="007057F4"/>
    <w:rPr>
      <w:rFonts w:asciiTheme="majorHAnsi" w:hAnsiTheme="majorHAnsi"/>
      <w:b/>
      <w:color w:val="0F0F3F" w:themeColor="text1"/>
      <w:sz w:val="32"/>
      <w:szCs w:val="32"/>
      <w:lang w:eastAsia="en-US"/>
    </w:rPr>
  </w:style>
  <w:style w:type="paragraph" w:styleId="TM3">
    <w:name w:val="toc 3"/>
    <w:basedOn w:val="Normal"/>
    <w:next w:val="Normal"/>
    <w:autoRedefine/>
    <w:uiPriority w:val="39"/>
    <w:unhideWhenUsed/>
    <w:rsid w:val="007057F4"/>
    <w:pPr>
      <w:spacing w:after="100"/>
      <w:ind w:left="560"/>
    </w:pPr>
  </w:style>
  <w:style w:type="character" w:styleId="Lienhypertexte">
    <w:name w:val="Hyperlink"/>
    <w:basedOn w:val="Policepardfaut"/>
    <w:uiPriority w:val="99"/>
    <w:unhideWhenUsed/>
    <w:rsid w:val="007057F4"/>
    <w:rPr>
      <w:color w:val="60C5E8" w:themeColor="hyperlink"/>
      <w:u w:val="single"/>
    </w:rPr>
  </w:style>
  <w:style w:type="character" w:customStyle="1" w:styleId="Titre4Car">
    <w:name w:val="Titre 4 Car"/>
    <w:basedOn w:val="Policepardfaut"/>
    <w:link w:val="Titre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u">
    <w:name w:val="Contenu"/>
    <w:basedOn w:val="Normal"/>
    <w:link w:val="Caractredecontenu"/>
    <w:qFormat/>
    <w:rsid w:val="002178B9"/>
    <w:pPr>
      <w:framePr w:hSpace="180" w:wrap="around" w:vAnchor="page" w:hAnchor="margin" w:y="3427"/>
      <w:spacing w:line="240" w:lineRule="auto"/>
    </w:pPr>
    <w:rPr>
      <w:b w:val="0"/>
    </w:rPr>
  </w:style>
  <w:style w:type="character" w:styleId="Accentuation">
    <w:name w:val="Emphasis"/>
    <w:basedOn w:val="Policepardfaut"/>
    <w:uiPriority w:val="20"/>
    <w:unhideWhenUsed/>
    <w:qFormat/>
    <w:rsid w:val="007C7473"/>
    <w:rPr>
      <w:i/>
      <w:iCs/>
    </w:rPr>
  </w:style>
  <w:style w:type="character" w:customStyle="1" w:styleId="Caractredecontenu">
    <w:name w:val="Caractère de contenu"/>
    <w:basedOn w:val="Policepardfaut"/>
    <w:link w:val="Contenu"/>
    <w:rsid w:val="002178B9"/>
    <w:rPr>
      <w:color w:val="0F0F3F" w:themeColor="text1"/>
      <w:sz w:val="28"/>
      <w:lang w:eastAsia="en-US"/>
    </w:rPr>
  </w:style>
  <w:style w:type="paragraph" w:styleId="Paragraphedeliste">
    <w:name w:val="List Paragraph"/>
    <w:basedOn w:val="Normal"/>
    <w:uiPriority w:val="34"/>
    <w:unhideWhenUsed/>
    <w:qFormat/>
    <w:rsid w:val="00F76A86"/>
    <w:pPr>
      <w:ind w:left="720"/>
      <w:contextualSpacing/>
    </w:pPr>
  </w:style>
  <w:style w:type="character" w:styleId="CodeHTML">
    <w:name w:val="HTML Code"/>
    <w:basedOn w:val="Policepardfaut"/>
    <w:uiPriority w:val="99"/>
    <w:semiHidden/>
    <w:unhideWhenUsed/>
    <w:rsid w:val="001F78EC"/>
    <w:rPr>
      <w:rFonts w:ascii="Courier New" w:eastAsia="Times New Roman" w:hAnsi="Courier New" w:cs="Courier New"/>
      <w:sz w:val="20"/>
      <w:szCs w:val="20"/>
    </w:rPr>
  </w:style>
  <w:style w:type="character" w:styleId="lev">
    <w:name w:val="Strong"/>
    <w:basedOn w:val="Policepardfaut"/>
    <w:uiPriority w:val="22"/>
    <w:qFormat/>
    <w:rsid w:val="005B6299"/>
    <w:rPr>
      <w:b/>
      <w:bCs/>
    </w:rPr>
  </w:style>
  <w:style w:type="paragraph" w:styleId="NormalWeb">
    <w:name w:val="Normal (Web)"/>
    <w:basedOn w:val="Normal"/>
    <w:uiPriority w:val="99"/>
    <w:semiHidden/>
    <w:unhideWhenUsed/>
    <w:rsid w:val="00432ABF"/>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 w:type="character" w:customStyle="1" w:styleId="awsuilabel1wepg1bo9u101">
    <w:name w:val="awsui_label_1wepg_1bo9u_101"/>
    <w:basedOn w:val="Policepardfaut"/>
    <w:rsid w:val="00DA15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6641777">
      <w:bodyDiv w:val="1"/>
      <w:marLeft w:val="0"/>
      <w:marRight w:val="0"/>
      <w:marTop w:val="0"/>
      <w:marBottom w:val="0"/>
      <w:divBdr>
        <w:top w:val="none" w:sz="0" w:space="0" w:color="auto"/>
        <w:left w:val="none" w:sz="0" w:space="0" w:color="auto"/>
        <w:bottom w:val="none" w:sz="0" w:space="0" w:color="auto"/>
        <w:right w:val="none" w:sz="0" w:space="0" w:color="auto"/>
      </w:divBdr>
    </w:div>
    <w:div w:id="313679724">
      <w:bodyDiv w:val="1"/>
      <w:marLeft w:val="0"/>
      <w:marRight w:val="0"/>
      <w:marTop w:val="0"/>
      <w:marBottom w:val="0"/>
      <w:divBdr>
        <w:top w:val="none" w:sz="0" w:space="0" w:color="auto"/>
        <w:left w:val="none" w:sz="0" w:space="0" w:color="auto"/>
        <w:bottom w:val="none" w:sz="0" w:space="0" w:color="auto"/>
        <w:right w:val="none" w:sz="0" w:space="0" w:color="auto"/>
      </w:divBdr>
    </w:div>
    <w:div w:id="579676862">
      <w:bodyDiv w:val="1"/>
      <w:marLeft w:val="0"/>
      <w:marRight w:val="0"/>
      <w:marTop w:val="0"/>
      <w:marBottom w:val="0"/>
      <w:divBdr>
        <w:top w:val="none" w:sz="0" w:space="0" w:color="auto"/>
        <w:left w:val="none" w:sz="0" w:space="0" w:color="auto"/>
        <w:bottom w:val="none" w:sz="0" w:space="0" w:color="auto"/>
        <w:right w:val="none" w:sz="0" w:space="0" w:color="auto"/>
      </w:divBdr>
    </w:div>
    <w:div w:id="606809108">
      <w:bodyDiv w:val="1"/>
      <w:marLeft w:val="0"/>
      <w:marRight w:val="0"/>
      <w:marTop w:val="0"/>
      <w:marBottom w:val="0"/>
      <w:divBdr>
        <w:top w:val="none" w:sz="0" w:space="0" w:color="auto"/>
        <w:left w:val="none" w:sz="0" w:space="0" w:color="auto"/>
        <w:bottom w:val="none" w:sz="0" w:space="0" w:color="auto"/>
        <w:right w:val="none" w:sz="0" w:space="0" w:color="auto"/>
      </w:divBdr>
    </w:div>
    <w:div w:id="808089424">
      <w:bodyDiv w:val="1"/>
      <w:marLeft w:val="0"/>
      <w:marRight w:val="0"/>
      <w:marTop w:val="0"/>
      <w:marBottom w:val="0"/>
      <w:divBdr>
        <w:top w:val="none" w:sz="0" w:space="0" w:color="auto"/>
        <w:left w:val="none" w:sz="0" w:space="0" w:color="auto"/>
        <w:bottom w:val="none" w:sz="0" w:space="0" w:color="auto"/>
        <w:right w:val="none" w:sz="0" w:space="0" w:color="auto"/>
      </w:divBdr>
      <w:divsChild>
        <w:div w:id="46731276">
          <w:marLeft w:val="0"/>
          <w:marRight w:val="0"/>
          <w:marTop w:val="0"/>
          <w:marBottom w:val="0"/>
          <w:divBdr>
            <w:top w:val="none" w:sz="0" w:space="0" w:color="auto"/>
            <w:left w:val="none" w:sz="0" w:space="0" w:color="auto"/>
            <w:bottom w:val="none" w:sz="0" w:space="0" w:color="auto"/>
            <w:right w:val="none" w:sz="0" w:space="0" w:color="auto"/>
          </w:divBdr>
          <w:divsChild>
            <w:div w:id="1438477560">
              <w:marLeft w:val="0"/>
              <w:marRight w:val="0"/>
              <w:marTop w:val="0"/>
              <w:marBottom w:val="0"/>
              <w:divBdr>
                <w:top w:val="none" w:sz="0" w:space="0" w:color="auto"/>
                <w:left w:val="none" w:sz="0" w:space="0" w:color="auto"/>
                <w:bottom w:val="none" w:sz="0" w:space="0" w:color="auto"/>
                <w:right w:val="none" w:sz="0" w:space="0" w:color="auto"/>
              </w:divBdr>
              <w:divsChild>
                <w:div w:id="865289843">
                  <w:marLeft w:val="0"/>
                  <w:marRight w:val="0"/>
                  <w:marTop w:val="0"/>
                  <w:marBottom w:val="0"/>
                  <w:divBdr>
                    <w:top w:val="none" w:sz="0" w:space="0" w:color="auto"/>
                    <w:left w:val="none" w:sz="0" w:space="0" w:color="auto"/>
                    <w:bottom w:val="none" w:sz="0" w:space="0" w:color="auto"/>
                    <w:right w:val="none" w:sz="0" w:space="0" w:color="auto"/>
                  </w:divBdr>
                  <w:divsChild>
                    <w:div w:id="1738505549">
                      <w:marLeft w:val="0"/>
                      <w:marRight w:val="0"/>
                      <w:marTop w:val="0"/>
                      <w:marBottom w:val="0"/>
                      <w:divBdr>
                        <w:top w:val="none" w:sz="0" w:space="0" w:color="auto"/>
                        <w:left w:val="none" w:sz="0" w:space="0" w:color="auto"/>
                        <w:bottom w:val="none" w:sz="0" w:space="0" w:color="auto"/>
                        <w:right w:val="none" w:sz="0" w:space="0" w:color="auto"/>
                      </w:divBdr>
                      <w:divsChild>
                        <w:div w:id="834226601">
                          <w:marLeft w:val="0"/>
                          <w:marRight w:val="0"/>
                          <w:marTop w:val="0"/>
                          <w:marBottom w:val="0"/>
                          <w:divBdr>
                            <w:top w:val="none" w:sz="0" w:space="0" w:color="auto"/>
                            <w:left w:val="none" w:sz="0" w:space="0" w:color="auto"/>
                            <w:bottom w:val="none" w:sz="0" w:space="0" w:color="auto"/>
                            <w:right w:val="none" w:sz="0" w:space="0" w:color="auto"/>
                          </w:divBdr>
                          <w:divsChild>
                            <w:div w:id="2479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704971">
      <w:bodyDiv w:val="1"/>
      <w:marLeft w:val="0"/>
      <w:marRight w:val="0"/>
      <w:marTop w:val="0"/>
      <w:marBottom w:val="0"/>
      <w:divBdr>
        <w:top w:val="none" w:sz="0" w:space="0" w:color="auto"/>
        <w:left w:val="none" w:sz="0" w:space="0" w:color="auto"/>
        <w:bottom w:val="none" w:sz="0" w:space="0" w:color="auto"/>
        <w:right w:val="none" w:sz="0" w:space="0" w:color="auto"/>
      </w:divBdr>
      <w:divsChild>
        <w:div w:id="981543537">
          <w:marLeft w:val="0"/>
          <w:marRight w:val="0"/>
          <w:marTop w:val="0"/>
          <w:marBottom w:val="0"/>
          <w:divBdr>
            <w:top w:val="none" w:sz="0" w:space="0" w:color="auto"/>
            <w:left w:val="none" w:sz="0" w:space="0" w:color="auto"/>
            <w:bottom w:val="none" w:sz="0" w:space="0" w:color="auto"/>
            <w:right w:val="none" w:sz="0" w:space="0" w:color="auto"/>
          </w:divBdr>
          <w:divsChild>
            <w:div w:id="883063618">
              <w:marLeft w:val="0"/>
              <w:marRight w:val="0"/>
              <w:marTop w:val="0"/>
              <w:marBottom w:val="0"/>
              <w:divBdr>
                <w:top w:val="none" w:sz="0" w:space="0" w:color="auto"/>
                <w:left w:val="none" w:sz="0" w:space="0" w:color="auto"/>
                <w:bottom w:val="none" w:sz="0" w:space="0" w:color="auto"/>
                <w:right w:val="none" w:sz="0" w:space="0" w:color="auto"/>
              </w:divBdr>
              <w:divsChild>
                <w:div w:id="389964958">
                  <w:marLeft w:val="0"/>
                  <w:marRight w:val="0"/>
                  <w:marTop w:val="0"/>
                  <w:marBottom w:val="0"/>
                  <w:divBdr>
                    <w:top w:val="none" w:sz="0" w:space="0" w:color="auto"/>
                    <w:left w:val="none" w:sz="0" w:space="0" w:color="auto"/>
                    <w:bottom w:val="none" w:sz="0" w:space="0" w:color="auto"/>
                    <w:right w:val="none" w:sz="0" w:space="0" w:color="auto"/>
                  </w:divBdr>
                  <w:divsChild>
                    <w:div w:id="1537619559">
                      <w:marLeft w:val="0"/>
                      <w:marRight w:val="0"/>
                      <w:marTop w:val="0"/>
                      <w:marBottom w:val="0"/>
                      <w:divBdr>
                        <w:top w:val="none" w:sz="0" w:space="0" w:color="auto"/>
                        <w:left w:val="none" w:sz="0" w:space="0" w:color="auto"/>
                        <w:bottom w:val="none" w:sz="0" w:space="0" w:color="auto"/>
                        <w:right w:val="none" w:sz="0" w:space="0" w:color="auto"/>
                      </w:divBdr>
                      <w:divsChild>
                        <w:div w:id="1866286217">
                          <w:marLeft w:val="0"/>
                          <w:marRight w:val="0"/>
                          <w:marTop w:val="0"/>
                          <w:marBottom w:val="0"/>
                          <w:divBdr>
                            <w:top w:val="none" w:sz="0" w:space="0" w:color="auto"/>
                            <w:left w:val="none" w:sz="0" w:space="0" w:color="auto"/>
                            <w:bottom w:val="none" w:sz="0" w:space="0" w:color="auto"/>
                            <w:right w:val="none" w:sz="0" w:space="0" w:color="auto"/>
                          </w:divBdr>
                          <w:divsChild>
                            <w:div w:id="77725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094730">
      <w:bodyDiv w:val="1"/>
      <w:marLeft w:val="0"/>
      <w:marRight w:val="0"/>
      <w:marTop w:val="0"/>
      <w:marBottom w:val="0"/>
      <w:divBdr>
        <w:top w:val="none" w:sz="0" w:space="0" w:color="auto"/>
        <w:left w:val="none" w:sz="0" w:space="0" w:color="auto"/>
        <w:bottom w:val="none" w:sz="0" w:space="0" w:color="auto"/>
        <w:right w:val="none" w:sz="0" w:space="0" w:color="auto"/>
      </w:divBdr>
      <w:divsChild>
        <w:div w:id="1723021713">
          <w:marLeft w:val="0"/>
          <w:marRight w:val="0"/>
          <w:marTop w:val="0"/>
          <w:marBottom w:val="0"/>
          <w:divBdr>
            <w:top w:val="none" w:sz="0" w:space="0" w:color="auto"/>
            <w:left w:val="none" w:sz="0" w:space="0" w:color="auto"/>
            <w:bottom w:val="none" w:sz="0" w:space="0" w:color="auto"/>
            <w:right w:val="none" w:sz="0" w:space="0" w:color="auto"/>
          </w:divBdr>
          <w:divsChild>
            <w:div w:id="1170145656">
              <w:marLeft w:val="0"/>
              <w:marRight w:val="0"/>
              <w:marTop w:val="0"/>
              <w:marBottom w:val="0"/>
              <w:divBdr>
                <w:top w:val="none" w:sz="0" w:space="0" w:color="auto"/>
                <w:left w:val="none" w:sz="0" w:space="0" w:color="auto"/>
                <w:bottom w:val="none" w:sz="0" w:space="0" w:color="auto"/>
                <w:right w:val="none" w:sz="0" w:space="0" w:color="auto"/>
              </w:divBdr>
              <w:divsChild>
                <w:div w:id="1960261714">
                  <w:marLeft w:val="0"/>
                  <w:marRight w:val="0"/>
                  <w:marTop w:val="0"/>
                  <w:marBottom w:val="0"/>
                  <w:divBdr>
                    <w:top w:val="none" w:sz="0" w:space="0" w:color="auto"/>
                    <w:left w:val="none" w:sz="0" w:space="0" w:color="auto"/>
                    <w:bottom w:val="none" w:sz="0" w:space="0" w:color="auto"/>
                    <w:right w:val="none" w:sz="0" w:space="0" w:color="auto"/>
                  </w:divBdr>
                  <w:divsChild>
                    <w:div w:id="1110467871">
                      <w:marLeft w:val="0"/>
                      <w:marRight w:val="0"/>
                      <w:marTop w:val="0"/>
                      <w:marBottom w:val="0"/>
                      <w:divBdr>
                        <w:top w:val="none" w:sz="0" w:space="0" w:color="auto"/>
                        <w:left w:val="none" w:sz="0" w:space="0" w:color="auto"/>
                        <w:bottom w:val="none" w:sz="0" w:space="0" w:color="auto"/>
                        <w:right w:val="none" w:sz="0" w:space="0" w:color="auto"/>
                      </w:divBdr>
                      <w:divsChild>
                        <w:div w:id="682443045">
                          <w:marLeft w:val="0"/>
                          <w:marRight w:val="0"/>
                          <w:marTop w:val="0"/>
                          <w:marBottom w:val="0"/>
                          <w:divBdr>
                            <w:top w:val="none" w:sz="0" w:space="0" w:color="auto"/>
                            <w:left w:val="none" w:sz="0" w:space="0" w:color="auto"/>
                            <w:bottom w:val="none" w:sz="0" w:space="0" w:color="auto"/>
                            <w:right w:val="none" w:sz="0" w:space="0" w:color="auto"/>
                          </w:divBdr>
                          <w:divsChild>
                            <w:div w:id="262760062">
                              <w:marLeft w:val="0"/>
                              <w:marRight w:val="0"/>
                              <w:marTop w:val="0"/>
                              <w:marBottom w:val="0"/>
                              <w:divBdr>
                                <w:top w:val="none" w:sz="0" w:space="0" w:color="auto"/>
                                <w:left w:val="none" w:sz="0" w:space="0" w:color="auto"/>
                                <w:bottom w:val="none" w:sz="0" w:space="0" w:color="auto"/>
                                <w:right w:val="none" w:sz="0" w:space="0" w:color="auto"/>
                              </w:divBdr>
                              <w:divsChild>
                                <w:div w:id="231887114">
                                  <w:marLeft w:val="0"/>
                                  <w:marRight w:val="0"/>
                                  <w:marTop w:val="0"/>
                                  <w:marBottom w:val="0"/>
                                  <w:divBdr>
                                    <w:top w:val="none" w:sz="0" w:space="0" w:color="auto"/>
                                    <w:left w:val="none" w:sz="0" w:space="0" w:color="auto"/>
                                    <w:bottom w:val="none" w:sz="0" w:space="0" w:color="auto"/>
                                    <w:right w:val="none" w:sz="0" w:space="0" w:color="auto"/>
                                  </w:divBdr>
                                  <w:divsChild>
                                    <w:div w:id="339704084">
                                      <w:marLeft w:val="0"/>
                                      <w:marRight w:val="0"/>
                                      <w:marTop w:val="0"/>
                                      <w:marBottom w:val="0"/>
                                      <w:divBdr>
                                        <w:top w:val="none" w:sz="0" w:space="0" w:color="auto"/>
                                        <w:left w:val="none" w:sz="0" w:space="0" w:color="auto"/>
                                        <w:bottom w:val="none" w:sz="0" w:space="0" w:color="auto"/>
                                        <w:right w:val="none" w:sz="0" w:space="0" w:color="auto"/>
                                      </w:divBdr>
                                      <w:divsChild>
                                        <w:div w:id="17321209">
                                          <w:marLeft w:val="0"/>
                                          <w:marRight w:val="0"/>
                                          <w:marTop w:val="0"/>
                                          <w:marBottom w:val="0"/>
                                          <w:divBdr>
                                            <w:top w:val="none" w:sz="0" w:space="0" w:color="auto"/>
                                            <w:left w:val="none" w:sz="0" w:space="0" w:color="auto"/>
                                            <w:bottom w:val="none" w:sz="0" w:space="0" w:color="auto"/>
                                            <w:right w:val="none" w:sz="0" w:space="0" w:color="auto"/>
                                          </w:divBdr>
                                          <w:divsChild>
                                            <w:div w:id="1359087150">
                                              <w:marLeft w:val="0"/>
                                              <w:marRight w:val="0"/>
                                              <w:marTop w:val="0"/>
                                              <w:marBottom w:val="0"/>
                                              <w:divBdr>
                                                <w:top w:val="none" w:sz="0" w:space="0" w:color="auto"/>
                                                <w:left w:val="none" w:sz="0" w:space="0" w:color="auto"/>
                                                <w:bottom w:val="none" w:sz="0" w:space="0" w:color="auto"/>
                                                <w:right w:val="none" w:sz="0" w:space="0" w:color="auto"/>
                                              </w:divBdr>
                                              <w:divsChild>
                                                <w:div w:id="438916891">
                                                  <w:marLeft w:val="0"/>
                                                  <w:marRight w:val="0"/>
                                                  <w:marTop w:val="0"/>
                                                  <w:marBottom w:val="0"/>
                                                  <w:divBdr>
                                                    <w:top w:val="none" w:sz="0" w:space="0" w:color="auto"/>
                                                    <w:left w:val="none" w:sz="0" w:space="0" w:color="auto"/>
                                                    <w:bottom w:val="none" w:sz="0" w:space="0" w:color="auto"/>
                                                    <w:right w:val="none" w:sz="0" w:space="0" w:color="auto"/>
                                                  </w:divBdr>
                                                  <w:divsChild>
                                                    <w:div w:id="234125044">
                                                      <w:marLeft w:val="0"/>
                                                      <w:marRight w:val="0"/>
                                                      <w:marTop w:val="0"/>
                                                      <w:marBottom w:val="0"/>
                                                      <w:divBdr>
                                                        <w:top w:val="none" w:sz="0" w:space="0" w:color="auto"/>
                                                        <w:left w:val="none" w:sz="0" w:space="0" w:color="auto"/>
                                                        <w:bottom w:val="none" w:sz="0" w:space="0" w:color="auto"/>
                                                        <w:right w:val="none" w:sz="0" w:space="0" w:color="auto"/>
                                                      </w:divBdr>
                                                      <w:divsChild>
                                                        <w:div w:id="990059412">
                                                          <w:marLeft w:val="0"/>
                                                          <w:marRight w:val="0"/>
                                                          <w:marTop w:val="0"/>
                                                          <w:marBottom w:val="0"/>
                                                          <w:divBdr>
                                                            <w:top w:val="none" w:sz="0" w:space="0" w:color="auto"/>
                                                            <w:left w:val="none" w:sz="0" w:space="0" w:color="auto"/>
                                                            <w:bottom w:val="none" w:sz="0" w:space="0" w:color="auto"/>
                                                            <w:right w:val="none" w:sz="0" w:space="0" w:color="auto"/>
                                                          </w:divBdr>
                                                          <w:divsChild>
                                                            <w:div w:id="1966887442">
                                                              <w:marLeft w:val="0"/>
                                                              <w:marRight w:val="0"/>
                                                              <w:marTop w:val="0"/>
                                                              <w:marBottom w:val="0"/>
                                                              <w:divBdr>
                                                                <w:top w:val="none" w:sz="0" w:space="0" w:color="auto"/>
                                                                <w:left w:val="none" w:sz="0" w:space="0" w:color="auto"/>
                                                                <w:bottom w:val="none" w:sz="0" w:space="0" w:color="auto"/>
                                                                <w:right w:val="none" w:sz="0" w:space="0" w:color="auto"/>
                                                              </w:divBdr>
                                                              <w:divsChild>
                                                                <w:div w:id="510678993">
                                                                  <w:marLeft w:val="0"/>
                                                                  <w:marRight w:val="0"/>
                                                                  <w:marTop w:val="0"/>
                                                                  <w:marBottom w:val="0"/>
                                                                  <w:divBdr>
                                                                    <w:top w:val="none" w:sz="0" w:space="0" w:color="auto"/>
                                                                    <w:left w:val="none" w:sz="0" w:space="0" w:color="auto"/>
                                                                    <w:bottom w:val="none" w:sz="0" w:space="0" w:color="auto"/>
                                                                    <w:right w:val="none" w:sz="0" w:space="0" w:color="auto"/>
                                                                  </w:divBdr>
                                                                  <w:divsChild>
                                                                    <w:div w:id="744182737">
                                                                      <w:marLeft w:val="0"/>
                                                                      <w:marRight w:val="0"/>
                                                                      <w:marTop w:val="0"/>
                                                                      <w:marBottom w:val="0"/>
                                                                      <w:divBdr>
                                                                        <w:top w:val="none" w:sz="0" w:space="0" w:color="auto"/>
                                                                        <w:left w:val="none" w:sz="0" w:space="0" w:color="auto"/>
                                                                        <w:bottom w:val="none" w:sz="0" w:space="0" w:color="auto"/>
                                                                        <w:right w:val="none" w:sz="0" w:space="0" w:color="auto"/>
                                                                      </w:divBdr>
                                                                    </w:div>
                                                                  </w:divsChild>
                                                                </w:div>
                                                                <w:div w:id="384178291">
                                                                  <w:marLeft w:val="0"/>
                                                                  <w:marRight w:val="0"/>
                                                                  <w:marTop w:val="0"/>
                                                                  <w:marBottom w:val="0"/>
                                                                  <w:divBdr>
                                                                    <w:top w:val="none" w:sz="0" w:space="0" w:color="auto"/>
                                                                    <w:left w:val="none" w:sz="0" w:space="0" w:color="auto"/>
                                                                    <w:bottom w:val="none" w:sz="0" w:space="0" w:color="auto"/>
                                                                    <w:right w:val="none" w:sz="0" w:space="0" w:color="auto"/>
                                                                  </w:divBdr>
                                                                </w:div>
                                                              </w:divsChild>
                                                            </w:div>
                                                            <w:div w:id="1351757338">
                                                              <w:marLeft w:val="0"/>
                                                              <w:marRight w:val="0"/>
                                                              <w:marTop w:val="0"/>
                                                              <w:marBottom w:val="0"/>
                                                              <w:divBdr>
                                                                <w:top w:val="none" w:sz="0" w:space="0" w:color="auto"/>
                                                                <w:left w:val="none" w:sz="0" w:space="0" w:color="auto"/>
                                                                <w:bottom w:val="none" w:sz="0" w:space="0" w:color="auto"/>
                                                                <w:right w:val="none" w:sz="0" w:space="0" w:color="auto"/>
                                                              </w:divBdr>
                                                              <w:divsChild>
                                                                <w:div w:id="957420308">
                                                                  <w:marLeft w:val="0"/>
                                                                  <w:marRight w:val="0"/>
                                                                  <w:marTop w:val="0"/>
                                                                  <w:marBottom w:val="0"/>
                                                                  <w:divBdr>
                                                                    <w:top w:val="none" w:sz="0" w:space="0" w:color="auto"/>
                                                                    <w:left w:val="none" w:sz="0" w:space="0" w:color="auto"/>
                                                                    <w:bottom w:val="none" w:sz="0" w:space="0" w:color="auto"/>
                                                                    <w:right w:val="none" w:sz="0" w:space="0" w:color="auto"/>
                                                                  </w:divBdr>
                                                                  <w:divsChild>
                                                                    <w:div w:id="350496265">
                                                                      <w:marLeft w:val="0"/>
                                                                      <w:marRight w:val="0"/>
                                                                      <w:marTop w:val="0"/>
                                                                      <w:marBottom w:val="0"/>
                                                                      <w:divBdr>
                                                                        <w:top w:val="none" w:sz="0" w:space="0" w:color="auto"/>
                                                                        <w:left w:val="none" w:sz="0" w:space="0" w:color="auto"/>
                                                                        <w:bottom w:val="none" w:sz="0" w:space="0" w:color="auto"/>
                                                                        <w:right w:val="none" w:sz="0" w:space="0" w:color="auto"/>
                                                                      </w:divBdr>
                                                                    </w:div>
                                                                  </w:divsChild>
                                                                </w:div>
                                                                <w:div w:id="186574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5008431">
                                              <w:marLeft w:val="0"/>
                                              <w:marRight w:val="0"/>
                                              <w:marTop w:val="0"/>
                                              <w:marBottom w:val="0"/>
                                              <w:divBdr>
                                                <w:top w:val="none" w:sz="0" w:space="0" w:color="auto"/>
                                                <w:left w:val="none" w:sz="0" w:space="0" w:color="auto"/>
                                                <w:bottom w:val="none" w:sz="0" w:space="0" w:color="auto"/>
                                                <w:right w:val="none" w:sz="0" w:space="0" w:color="auto"/>
                                              </w:divBdr>
                                              <w:divsChild>
                                                <w:div w:id="1415392749">
                                                  <w:marLeft w:val="0"/>
                                                  <w:marRight w:val="0"/>
                                                  <w:marTop w:val="0"/>
                                                  <w:marBottom w:val="0"/>
                                                  <w:divBdr>
                                                    <w:top w:val="none" w:sz="0" w:space="0" w:color="auto"/>
                                                    <w:left w:val="none" w:sz="0" w:space="0" w:color="auto"/>
                                                    <w:bottom w:val="none" w:sz="0" w:space="0" w:color="auto"/>
                                                    <w:right w:val="none" w:sz="0" w:space="0" w:color="auto"/>
                                                  </w:divBdr>
                                                  <w:divsChild>
                                                    <w:div w:id="1623683205">
                                                      <w:marLeft w:val="0"/>
                                                      <w:marRight w:val="0"/>
                                                      <w:marTop w:val="0"/>
                                                      <w:marBottom w:val="0"/>
                                                      <w:divBdr>
                                                        <w:top w:val="none" w:sz="0" w:space="0" w:color="auto"/>
                                                        <w:left w:val="none" w:sz="0" w:space="0" w:color="auto"/>
                                                        <w:bottom w:val="none" w:sz="0" w:space="0" w:color="auto"/>
                                                        <w:right w:val="none" w:sz="0" w:space="0" w:color="auto"/>
                                                      </w:divBdr>
                                                      <w:divsChild>
                                                        <w:div w:id="35292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74548892">
          <w:marLeft w:val="0"/>
          <w:marRight w:val="0"/>
          <w:marTop w:val="0"/>
          <w:marBottom w:val="0"/>
          <w:divBdr>
            <w:top w:val="none" w:sz="0" w:space="0" w:color="auto"/>
            <w:left w:val="none" w:sz="0" w:space="0" w:color="auto"/>
            <w:bottom w:val="none" w:sz="0" w:space="0" w:color="auto"/>
            <w:right w:val="none" w:sz="0" w:space="0" w:color="auto"/>
          </w:divBdr>
          <w:divsChild>
            <w:div w:id="1510290036">
              <w:marLeft w:val="0"/>
              <w:marRight w:val="0"/>
              <w:marTop w:val="0"/>
              <w:marBottom w:val="0"/>
              <w:divBdr>
                <w:top w:val="none" w:sz="0" w:space="0" w:color="auto"/>
                <w:left w:val="none" w:sz="0" w:space="0" w:color="auto"/>
                <w:bottom w:val="none" w:sz="0" w:space="0" w:color="auto"/>
                <w:right w:val="none" w:sz="0" w:space="0" w:color="auto"/>
              </w:divBdr>
              <w:divsChild>
                <w:div w:id="3697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664346">
      <w:bodyDiv w:val="1"/>
      <w:marLeft w:val="0"/>
      <w:marRight w:val="0"/>
      <w:marTop w:val="0"/>
      <w:marBottom w:val="0"/>
      <w:divBdr>
        <w:top w:val="none" w:sz="0" w:space="0" w:color="auto"/>
        <w:left w:val="none" w:sz="0" w:space="0" w:color="auto"/>
        <w:bottom w:val="none" w:sz="0" w:space="0" w:color="auto"/>
        <w:right w:val="none" w:sz="0" w:space="0" w:color="auto"/>
      </w:divBdr>
    </w:div>
    <w:div w:id="1635913999">
      <w:bodyDiv w:val="1"/>
      <w:marLeft w:val="0"/>
      <w:marRight w:val="0"/>
      <w:marTop w:val="0"/>
      <w:marBottom w:val="0"/>
      <w:divBdr>
        <w:top w:val="none" w:sz="0" w:space="0" w:color="auto"/>
        <w:left w:val="none" w:sz="0" w:space="0" w:color="auto"/>
        <w:bottom w:val="none" w:sz="0" w:space="0" w:color="auto"/>
        <w:right w:val="none" w:sz="0" w:space="0" w:color="auto"/>
      </w:divBdr>
    </w:div>
    <w:div w:id="1655832764">
      <w:bodyDiv w:val="1"/>
      <w:marLeft w:val="0"/>
      <w:marRight w:val="0"/>
      <w:marTop w:val="0"/>
      <w:marBottom w:val="0"/>
      <w:divBdr>
        <w:top w:val="none" w:sz="0" w:space="0" w:color="auto"/>
        <w:left w:val="none" w:sz="0" w:space="0" w:color="auto"/>
        <w:bottom w:val="none" w:sz="0" w:space="0" w:color="auto"/>
        <w:right w:val="none" w:sz="0" w:space="0" w:color="auto"/>
      </w:divBdr>
    </w:div>
    <w:div w:id="1667443539">
      <w:bodyDiv w:val="1"/>
      <w:marLeft w:val="0"/>
      <w:marRight w:val="0"/>
      <w:marTop w:val="0"/>
      <w:marBottom w:val="0"/>
      <w:divBdr>
        <w:top w:val="none" w:sz="0" w:space="0" w:color="auto"/>
        <w:left w:val="none" w:sz="0" w:space="0" w:color="auto"/>
        <w:bottom w:val="none" w:sz="0" w:space="0" w:color="auto"/>
        <w:right w:val="none" w:sz="0" w:space="0" w:color="auto"/>
      </w:divBdr>
    </w:div>
    <w:div w:id="1993100909">
      <w:bodyDiv w:val="1"/>
      <w:marLeft w:val="0"/>
      <w:marRight w:val="0"/>
      <w:marTop w:val="0"/>
      <w:marBottom w:val="0"/>
      <w:divBdr>
        <w:top w:val="none" w:sz="0" w:space="0" w:color="auto"/>
        <w:left w:val="none" w:sz="0" w:space="0" w:color="auto"/>
        <w:bottom w:val="none" w:sz="0" w:space="0" w:color="auto"/>
        <w:right w:val="none" w:sz="0" w:space="0" w:color="auto"/>
      </w:divBdr>
      <w:divsChild>
        <w:div w:id="912666690">
          <w:marLeft w:val="0"/>
          <w:marRight w:val="0"/>
          <w:marTop w:val="0"/>
          <w:marBottom w:val="0"/>
          <w:divBdr>
            <w:top w:val="none" w:sz="0" w:space="0" w:color="auto"/>
            <w:left w:val="none" w:sz="0" w:space="0" w:color="auto"/>
            <w:bottom w:val="none" w:sz="0" w:space="0" w:color="auto"/>
            <w:right w:val="none" w:sz="0" w:space="0" w:color="auto"/>
          </w:divBdr>
          <w:divsChild>
            <w:div w:id="1842499221">
              <w:marLeft w:val="0"/>
              <w:marRight w:val="0"/>
              <w:marTop w:val="0"/>
              <w:marBottom w:val="0"/>
              <w:divBdr>
                <w:top w:val="none" w:sz="0" w:space="0" w:color="auto"/>
                <w:left w:val="none" w:sz="0" w:space="0" w:color="auto"/>
                <w:bottom w:val="none" w:sz="0" w:space="0" w:color="auto"/>
                <w:right w:val="none" w:sz="0" w:space="0" w:color="auto"/>
              </w:divBdr>
              <w:divsChild>
                <w:div w:id="1406955394">
                  <w:marLeft w:val="0"/>
                  <w:marRight w:val="0"/>
                  <w:marTop w:val="0"/>
                  <w:marBottom w:val="0"/>
                  <w:divBdr>
                    <w:top w:val="none" w:sz="0" w:space="0" w:color="auto"/>
                    <w:left w:val="none" w:sz="0" w:space="0" w:color="auto"/>
                    <w:bottom w:val="none" w:sz="0" w:space="0" w:color="auto"/>
                    <w:right w:val="none" w:sz="0" w:space="0" w:color="auto"/>
                  </w:divBdr>
                  <w:divsChild>
                    <w:div w:id="1413158115">
                      <w:marLeft w:val="0"/>
                      <w:marRight w:val="0"/>
                      <w:marTop w:val="0"/>
                      <w:marBottom w:val="0"/>
                      <w:divBdr>
                        <w:top w:val="none" w:sz="0" w:space="0" w:color="auto"/>
                        <w:left w:val="none" w:sz="0" w:space="0" w:color="auto"/>
                        <w:bottom w:val="none" w:sz="0" w:space="0" w:color="auto"/>
                        <w:right w:val="none" w:sz="0" w:space="0" w:color="auto"/>
                      </w:divBdr>
                      <w:divsChild>
                        <w:div w:id="1170875256">
                          <w:marLeft w:val="0"/>
                          <w:marRight w:val="0"/>
                          <w:marTop w:val="0"/>
                          <w:marBottom w:val="0"/>
                          <w:divBdr>
                            <w:top w:val="none" w:sz="0" w:space="0" w:color="auto"/>
                            <w:left w:val="none" w:sz="0" w:space="0" w:color="auto"/>
                            <w:bottom w:val="none" w:sz="0" w:space="0" w:color="auto"/>
                            <w:right w:val="none" w:sz="0" w:space="0" w:color="auto"/>
                          </w:divBdr>
                          <w:divsChild>
                            <w:div w:id="1083335932">
                              <w:marLeft w:val="0"/>
                              <w:marRight w:val="0"/>
                              <w:marTop w:val="0"/>
                              <w:marBottom w:val="0"/>
                              <w:divBdr>
                                <w:top w:val="none" w:sz="0" w:space="0" w:color="auto"/>
                                <w:left w:val="none" w:sz="0" w:space="0" w:color="auto"/>
                                <w:bottom w:val="none" w:sz="0" w:space="0" w:color="auto"/>
                                <w:right w:val="none" w:sz="0" w:space="0" w:color="auto"/>
                              </w:divBdr>
                              <w:divsChild>
                                <w:div w:id="1355495188">
                                  <w:marLeft w:val="0"/>
                                  <w:marRight w:val="0"/>
                                  <w:marTop w:val="0"/>
                                  <w:marBottom w:val="0"/>
                                  <w:divBdr>
                                    <w:top w:val="none" w:sz="0" w:space="0" w:color="auto"/>
                                    <w:left w:val="none" w:sz="0" w:space="0" w:color="auto"/>
                                    <w:bottom w:val="none" w:sz="0" w:space="0" w:color="auto"/>
                                    <w:right w:val="none" w:sz="0" w:space="0" w:color="auto"/>
                                  </w:divBdr>
                                  <w:divsChild>
                                    <w:div w:id="638071811">
                                      <w:marLeft w:val="0"/>
                                      <w:marRight w:val="0"/>
                                      <w:marTop w:val="0"/>
                                      <w:marBottom w:val="0"/>
                                      <w:divBdr>
                                        <w:top w:val="none" w:sz="0" w:space="0" w:color="auto"/>
                                        <w:left w:val="none" w:sz="0" w:space="0" w:color="auto"/>
                                        <w:bottom w:val="none" w:sz="0" w:space="0" w:color="auto"/>
                                        <w:right w:val="none" w:sz="0" w:space="0" w:color="auto"/>
                                      </w:divBdr>
                                      <w:divsChild>
                                        <w:div w:id="538124651">
                                          <w:marLeft w:val="0"/>
                                          <w:marRight w:val="0"/>
                                          <w:marTop w:val="0"/>
                                          <w:marBottom w:val="0"/>
                                          <w:divBdr>
                                            <w:top w:val="none" w:sz="0" w:space="0" w:color="auto"/>
                                            <w:left w:val="none" w:sz="0" w:space="0" w:color="auto"/>
                                            <w:bottom w:val="none" w:sz="0" w:space="0" w:color="auto"/>
                                            <w:right w:val="none" w:sz="0" w:space="0" w:color="auto"/>
                                          </w:divBdr>
                                        </w:div>
                                      </w:divsChild>
                                    </w:div>
                                    <w:div w:id="2110352467">
                                      <w:marLeft w:val="0"/>
                                      <w:marRight w:val="0"/>
                                      <w:marTop w:val="0"/>
                                      <w:marBottom w:val="0"/>
                                      <w:divBdr>
                                        <w:top w:val="none" w:sz="0" w:space="0" w:color="auto"/>
                                        <w:left w:val="none" w:sz="0" w:space="0" w:color="auto"/>
                                        <w:bottom w:val="none" w:sz="0" w:space="0" w:color="auto"/>
                                        <w:right w:val="none" w:sz="0" w:space="0" w:color="auto"/>
                                      </w:divBdr>
                                    </w:div>
                                  </w:divsChild>
                                </w:div>
                                <w:div w:id="940646065">
                                  <w:marLeft w:val="0"/>
                                  <w:marRight w:val="0"/>
                                  <w:marTop w:val="0"/>
                                  <w:marBottom w:val="0"/>
                                  <w:divBdr>
                                    <w:top w:val="none" w:sz="0" w:space="0" w:color="auto"/>
                                    <w:left w:val="none" w:sz="0" w:space="0" w:color="auto"/>
                                    <w:bottom w:val="none" w:sz="0" w:space="0" w:color="auto"/>
                                    <w:right w:val="none" w:sz="0" w:space="0" w:color="auto"/>
                                  </w:divBdr>
                                  <w:divsChild>
                                    <w:div w:id="549847233">
                                      <w:marLeft w:val="0"/>
                                      <w:marRight w:val="0"/>
                                      <w:marTop w:val="0"/>
                                      <w:marBottom w:val="0"/>
                                      <w:divBdr>
                                        <w:top w:val="none" w:sz="0" w:space="0" w:color="auto"/>
                                        <w:left w:val="none" w:sz="0" w:space="0" w:color="auto"/>
                                        <w:bottom w:val="none" w:sz="0" w:space="0" w:color="auto"/>
                                        <w:right w:val="none" w:sz="0" w:space="0" w:color="auto"/>
                                      </w:divBdr>
                                      <w:divsChild>
                                        <w:div w:id="95255808">
                                          <w:marLeft w:val="0"/>
                                          <w:marRight w:val="0"/>
                                          <w:marTop w:val="0"/>
                                          <w:marBottom w:val="0"/>
                                          <w:divBdr>
                                            <w:top w:val="none" w:sz="0" w:space="0" w:color="auto"/>
                                            <w:left w:val="none" w:sz="0" w:space="0" w:color="auto"/>
                                            <w:bottom w:val="none" w:sz="0" w:space="0" w:color="auto"/>
                                            <w:right w:val="none" w:sz="0" w:space="0" w:color="auto"/>
                                          </w:divBdr>
                                        </w:div>
                                      </w:divsChild>
                                    </w:div>
                                    <w:div w:id="14232223">
                                      <w:marLeft w:val="0"/>
                                      <w:marRight w:val="0"/>
                                      <w:marTop w:val="0"/>
                                      <w:marBottom w:val="0"/>
                                      <w:divBdr>
                                        <w:top w:val="none" w:sz="0" w:space="0" w:color="auto"/>
                                        <w:left w:val="none" w:sz="0" w:space="0" w:color="auto"/>
                                        <w:bottom w:val="none" w:sz="0" w:space="0" w:color="auto"/>
                                        <w:right w:val="none" w:sz="0" w:space="0" w:color="auto"/>
                                      </w:divBdr>
                                    </w:div>
                                  </w:divsChild>
                                </w:div>
                                <w:div w:id="1799881775">
                                  <w:marLeft w:val="0"/>
                                  <w:marRight w:val="0"/>
                                  <w:marTop w:val="0"/>
                                  <w:marBottom w:val="0"/>
                                  <w:divBdr>
                                    <w:top w:val="none" w:sz="0" w:space="0" w:color="auto"/>
                                    <w:left w:val="none" w:sz="0" w:space="0" w:color="auto"/>
                                    <w:bottom w:val="none" w:sz="0" w:space="0" w:color="auto"/>
                                    <w:right w:val="none" w:sz="0" w:space="0" w:color="auto"/>
                                  </w:divBdr>
                                  <w:divsChild>
                                    <w:div w:id="1862013386">
                                      <w:marLeft w:val="0"/>
                                      <w:marRight w:val="0"/>
                                      <w:marTop w:val="0"/>
                                      <w:marBottom w:val="0"/>
                                      <w:divBdr>
                                        <w:top w:val="none" w:sz="0" w:space="0" w:color="auto"/>
                                        <w:left w:val="none" w:sz="0" w:space="0" w:color="auto"/>
                                        <w:bottom w:val="none" w:sz="0" w:space="0" w:color="auto"/>
                                        <w:right w:val="none" w:sz="0" w:space="0" w:color="auto"/>
                                      </w:divBdr>
                                      <w:divsChild>
                                        <w:div w:id="201526916">
                                          <w:marLeft w:val="0"/>
                                          <w:marRight w:val="0"/>
                                          <w:marTop w:val="0"/>
                                          <w:marBottom w:val="0"/>
                                          <w:divBdr>
                                            <w:top w:val="none" w:sz="0" w:space="0" w:color="auto"/>
                                            <w:left w:val="none" w:sz="0" w:space="0" w:color="auto"/>
                                            <w:bottom w:val="none" w:sz="0" w:space="0" w:color="auto"/>
                                            <w:right w:val="none" w:sz="0" w:space="0" w:color="auto"/>
                                          </w:divBdr>
                                        </w:div>
                                      </w:divsChild>
                                    </w:div>
                                    <w:div w:id="8409680">
                                      <w:marLeft w:val="0"/>
                                      <w:marRight w:val="0"/>
                                      <w:marTop w:val="0"/>
                                      <w:marBottom w:val="0"/>
                                      <w:divBdr>
                                        <w:top w:val="none" w:sz="0" w:space="0" w:color="auto"/>
                                        <w:left w:val="none" w:sz="0" w:space="0" w:color="auto"/>
                                        <w:bottom w:val="none" w:sz="0" w:space="0" w:color="auto"/>
                                        <w:right w:val="none" w:sz="0" w:space="0" w:color="auto"/>
                                      </w:divBdr>
                                    </w:div>
                                  </w:divsChild>
                                </w:div>
                                <w:div w:id="1176070717">
                                  <w:marLeft w:val="0"/>
                                  <w:marRight w:val="0"/>
                                  <w:marTop w:val="0"/>
                                  <w:marBottom w:val="0"/>
                                  <w:divBdr>
                                    <w:top w:val="none" w:sz="0" w:space="0" w:color="auto"/>
                                    <w:left w:val="none" w:sz="0" w:space="0" w:color="auto"/>
                                    <w:bottom w:val="none" w:sz="0" w:space="0" w:color="auto"/>
                                    <w:right w:val="none" w:sz="0" w:space="0" w:color="auto"/>
                                  </w:divBdr>
                                  <w:divsChild>
                                    <w:div w:id="1946110866">
                                      <w:marLeft w:val="0"/>
                                      <w:marRight w:val="0"/>
                                      <w:marTop w:val="0"/>
                                      <w:marBottom w:val="0"/>
                                      <w:divBdr>
                                        <w:top w:val="none" w:sz="0" w:space="0" w:color="auto"/>
                                        <w:left w:val="none" w:sz="0" w:space="0" w:color="auto"/>
                                        <w:bottom w:val="none" w:sz="0" w:space="0" w:color="auto"/>
                                        <w:right w:val="none" w:sz="0" w:space="0" w:color="auto"/>
                                      </w:divBdr>
                                      <w:divsChild>
                                        <w:div w:id="353506442">
                                          <w:marLeft w:val="0"/>
                                          <w:marRight w:val="0"/>
                                          <w:marTop w:val="0"/>
                                          <w:marBottom w:val="0"/>
                                          <w:divBdr>
                                            <w:top w:val="none" w:sz="0" w:space="0" w:color="auto"/>
                                            <w:left w:val="none" w:sz="0" w:space="0" w:color="auto"/>
                                            <w:bottom w:val="none" w:sz="0" w:space="0" w:color="auto"/>
                                            <w:right w:val="none" w:sz="0" w:space="0" w:color="auto"/>
                                          </w:divBdr>
                                        </w:div>
                                      </w:divsChild>
                                    </w:div>
                                    <w:div w:id="1178882933">
                                      <w:marLeft w:val="0"/>
                                      <w:marRight w:val="0"/>
                                      <w:marTop w:val="0"/>
                                      <w:marBottom w:val="0"/>
                                      <w:divBdr>
                                        <w:top w:val="none" w:sz="0" w:space="0" w:color="auto"/>
                                        <w:left w:val="none" w:sz="0" w:space="0" w:color="auto"/>
                                        <w:bottom w:val="none" w:sz="0" w:space="0" w:color="auto"/>
                                        <w:right w:val="none" w:sz="0" w:space="0" w:color="auto"/>
                                      </w:divBdr>
                                    </w:div>
                                  </w:divsChild>
                                </w:div>
                                <w:div w:id="1901818551">
                                  <w:marLeft w:val="0"/>
                                  <w:marRight w:val="0"/>
                                  <w:marTop w:val="0"/>
                                  <w:marBottom w:val="0"/>
                                  <w:divBdr>
                                    <w:top w:val="none" w:sz="0" w:space="0" w:color="auto"/>
                                    <w:left w:val="none" w:sz="0" w:space="0" w:color="auto"/>
                                    <w:bottom w:val="none" w:sz="0" w:space="0" w:color="auto"/>
                                    <w:right w:val="none" w:sz="0" w:space="0" w:color="auto"/>
                                  </w:divBdr>
                                  <w:divsChild>
                                    <w:div w:id="1569654162">
                                      <w:marLeft w:val="0"/>
                                      <w:marRight w:val="0"/>
                                      <w:marTop w:val="0"/>
                                      <w:marBottom w:val="0"/>
                                      <w:divBdr>
                                        <w:top w:val="none" w:sz="0" w:space="0" w:color="auto"/>
                                        <w:left w:val="none" w:sz="0" w:space="0" w:color="auto"/>
                                        <w:bottom w:val="none" w:sz="0" w:space="0" w:color="auto"/>
                                        <w:right w:val="none" w:sz="0" w:space="0" w:color="auto"/>
                                      </w:divBdr>
                                      <w:divsChild>
                                        <w:div w:id="1537431023">
                                          <w:marLeft w:val="0"/>
                                          <w:marRight w:val="0"/>
                                          <w:marTop w:val="0"/>
                                          <w:marBottom w:val="0"/>
                                          <w:divBdr>
                                            <w:top w:val="none" w:sz="0" w:space="0" w:color="auto"/>
                                            <w:left w:val="none" w:sz="0" w:space="0" w:color="auto"/>
                                            <w:bottom w:val="none" w:sz="0" w:space="0" w:color="auto"/>
                                            <w:right w:val="none" w:sz="0" w:space="0" w:color="auto"/>
                                          </w:divBdr>
                                        </w:div>
                                      </w:divsChild>
                                    </w:div>
                                    <w:div w:id="853611244">
                                      <w:marLeft w:val="0"/>
                                      <w:marRight w:val="0"/>
                                      <w:marTop w:val="0"/>
                                      <w:marBottom w:val="0"/>
                                      <w:divBdr>
                                        <w:top w:val="none" w:sz="0" w:space="0" w:color="auto"/>
                                        <w:left w:val="none" w:sz="0" w:space="0" w:color="auto"/>
                                        <w:bottom w:val="none" w:sz="0" w:space="0" w:color="auto"/>
                                        <w:right w:val="none" w:sz="0" w:space="0" w:color="auto"/>
                                      </w:divBdr>
                                    </w:div>
                                  </w:divsChild>
                                </w:div>
                                <w:div w:id="194081736">
                                  <w:marLeft w:val="0"/>
                                  <w:marRight w:val="0"/>
                                  <w:marTop w:val="0"/>
                                  <w:marBottom w:val="0"/>
                                  <w:divBdr>
                                    <w:top w:val="none" w:sz="0" w:space="0" w:color="auto"/>
                                    <w:left w:val="none" w:sz="0" w:space="0" w:color="auto"/>
                                    <w:bottom w:val="none" w:sz="0" w:space="0" w:color="auto"/>
                                    <w:right w:val="none" w:sz="0" w:space="0" w:color="auto"/>
                                  </w:divBdr>
                                  <w:divsChild>
                                    <w:div w:id="1100375898">
                                      <w:marLeft w:val="0"/>
                                      <w:marRight w:val="0"/>
                                      <w:marTop w:val="0"/>
                                      <w:marBottom w:val="0"/>
                                      <w:divBdr>
                                        <w:top w:val="none" w:sz="0" w:space="0" w:color="auto"/>
                                        <w:left w:val="none" w:sz="0" w:space="0" w:color="auto"/>
                                        <w:bottom w:val="none" w:sz="0" w:space="0" w:color="auto"/>
                                        <w:right w:val="none" w:sz="0" w:space="0" w:color="auto"/>
                                      </w:divBdr>
                                      <w:divsChild>
                                        <w:div w:id="61029942">
                                          <w:marLeft w:val="0"/>
                                          <w:marRight w:val="0"/>
                                          <w:marTop w:val="0"/>
                                          <w:marBottom w:val="0"/>
                                          <w:divBdr>
                                            <w:top w:val="none" w:sz="0" w:space="0" w:color="auto"/>
                                            <w:left w:val="none" w:sz="0" w:space="0" w:color="auto"/>
                                            <w:bottom w:val="none" w:sz="0" w:space="0" w:color="auto"/>
                                            <w:right w:val="none" w:sz="0" w:space="0" w:color="auto"/>
                                          </w:divBdr>
                                        </w:div>
                                      </w:divsChild>
                                    </w:div>
                                    <w:div w:id="2138598074">
                                      <w:marLeft w:val="0"/>
                                      <w:marRight w:val="0"/>
                                      <w:marTop w:val="0"/>
                                      <w:marBottom w:val="0"/>
                                      <w:divBdr>
                                        <w:top w:val="none" w:sz="0" w:space="0" w:color="auto"/>
                                        <w:left w:val="none" w:sz="0" w:space="0" w:color="auto"/>
                                        <w:bottom w:val="none" w:sz="0" w:space="0" w:color="auto"/>
                                        <w:right w:val="none" w:sz="0" w:space="0" w:color="auto"/>
                                      </w:divBdr>
                                    </w:div>
                                  </w:divsChild>
                                </w:div>
                                <w:div w:id="1479417883">
                                  <w:marLeft w:val="0"/>
                                  <w:marRight w:val="0"/>
                                  <w:marTop w:val="0"/>
                                  <w:marBottom w:val="0"/>
                                  <w:divBdr>
                                    <w:top w:val="none" w:sz="0" w:space="0" w:color="auto"/>
                                    <w:left w:val="none" w:sz="0" w:space="0" w:color="auto"/>
                                    <w:bottom w:val="none" w:sz="0" w:space="0" w:color="auto"/>
                                    <w:right w:val="none" w:sz="0" w:space="0" w:color="auto"/>
                                  </w:divBdr>
                                  <w:divsChild>
                                    <w:div w:id="2133093281">
                                      <w:marLeft w:val="0"/>
                                      <w:marRight w:val="0"/>
                                      <w:marTop w:val="0"/>
                                      <w:marBottom w:val="0"/>
                                      <w:divBdr>
                                        <w:top w:val="none" w:sz="0" w:space="0" w:color="auto"/>
                                        <w:left w:val="none" w:sz="0" w:space="0" w:color="auto"/>
                                        <w:bottom w:val="none" w:sz="0" w:space="0" w:color="auto"/>
                                        <w:right w:val="none" w:sz="0" w:space="0" w:color="auto"/>
                                      </w:divBdr>
                                      <w:divsChild>
                                        <w:div w:id="1558855037">
                                          <w:marLeft w:val="0"/>
                                          <w:marRight w:val="0"/>
                                          <w:marTop w:val="0"/>
                                          <w:marBottom w:val="0"/>
                                          <w:divBdr>
                                            <w:top w:val="none" w:sz="0" w:space="0" w:color="auto"/>
                                            <w:left w:val="none" w:sz="0" w:space="0" w:color="auto"/>
                                            <w:bottom w:val="none" w:sz="0" w:space="0" w:color="auto"/>
                                            <w:right w:val="none" w:sz="0" w:space="0" w:color="auto"/>
                                          </w:divBdr>
                                        </w:div>
                                      </w:divsChild>
                                    </w:div>
                                    <w:div w:id="61101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006401">
      <w:bodyDiv w:val="1"/>
      <w:marLeft w:val="0"/>
      <w:marRight w:val="0"/>
      <w:marTop w:val="0"/>
      <w:marBottom w:val="0"/>
      <w:divBdr>
        <w:top w:val="none" w:sz="0" w:space="0" w:color="auto"/>
        <w:left w:val="none" w:sz="0" w:space="0" w:color="auto"/>
        <w:bottom w:val="none" w:sz="0" w:space="0" w:color="auto"/>
        <w:right w:val="none" w:sz="0" w:space="0" w:color="auto"/>
      </w:divBdr>
      <w:divsChild>
        <w:div w:id="1124077752">
          <w:marLeft w:val="0"/>
          <w:marRight w:val="0"/>
          <w:marTop w:val="0"/>
          <w:marBottom w:val="0"/>
          <w:divBdr>
            <w:top w:val="none" w:sz="0" w:space="0" w:color="auto"/>
            <w:left w:val="none" w:sz="0" w:space="0" w:color="auto"/>
            <w:bottom w:val="none" w:sz="0" w:space="0" w:color="auto"/>
            <w:right w:val="none" w:sz="0" w:space="0" w:color="auto"/>
          </w:divBdr>
          <w:divsChild>
            <w:div w:id="1011755753">
              <w:marLeft w:val="0"/>
              <w:marRight w:val="0"/>
              <w:marTop w:val="0"/>
              <w:marBottom w:val="0"/>
              <w:divBdr>
                <w:top w:val="none" w:sz="0" w:space="0" w:color="auto"/>
                <w:left w:val="none" w:sz="0" w:space="0" w:color="auto"/>
                <w:bottom w:val="none" w:sz="0" w:space="0" w:color="auto"/>
                <w:right w:val="none" w:sz="0" w:space="0" w:color="auto"/>
              </w:divBdr>
              <w:divsChild>
                <w:div w:id="1126243155">
                  <w:marLeft w:val="0"/>
                  <w:marRight w:val="0"/>
                  <w:marTop w:val="0"/>
                  <w:marBottom w:val="0"/>
                  <w:divBdr>
                    <w:top w:val="none" w:sz="0" w:space="0" w:color="auto"/>
                    <w:left w:val="none" w:sz="0" w:space="0" w:color="auto"/>
                    <w:bottom w:val="none" w:sz="0" w:space="0" w:color="auto"/>
                    <w:right w:val="none" w:sz="0" w:space="0" w:color="auto"/>
                  </w:divBdr>
                  <w:divsChild>
                    <w:div w:id="20712310">
                      <w:marLeft w:val="0"/>
                      <w:marRight w:val="0"/>
                      <w:marTop w:val="0"/>
                      <w:marBottom w:val="0"/>
                      <w:divBdr>
                        <w:top w:val="none" w:sz="0" w:space="0" w:color="auto"/>
                        <w:left w:val="none" w:sz="0" w:space="0" w:color="auto"/>
                        <w:bottom w:val="none" w:sz="0" w:space="0" w:color="auto"/>
                        <w:right w:val="none" w:sz="0" w:space="0" w:color="auto"/>
                      </w:divBdr>
                      <w:divsChild>
                        <w:div w:id="283384757">
                          <w:marLeft w:val="0"/>
                          <w:marRight w:val="0"/>
                          <w:marTop w:val="0"/>
                          <w:marBottom w:val="0"/>
                          <w:divBdr>
                            <w:top w:val="none" w:sz="0" w:space="0" w:color="auto"/>
                            <w:left w:val="none" w:sz="0" w:space="0" w:color="auto"/>
                            <w:bottom w:val="none" w:sz="0" w:space="0" w:color="auto"/>
                            <w:right w:val="none" w:sz="0" w:space="0" w:color="auto"/>
                          </w:divBdr>
                          <w:divsChild>
                            <w:div w:id="113405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hyperlink" Target="https://us-east-1.console.aws.amazon.com/iam/home?region=us-east-1" TargetMode="External"/><Relationship Id="rId63" Type="http://schemas.openxmlformats.org/officeDocument/2006/relationships/image" Target="media/image46.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nodejs.org/en/" TargetMode="External"/><Relationship Id="rId29" Type="http://schemas.openxmlformats.org/officeDocument/2006/relationships/hyperlink" Target="mailto:admin@52.23.219.243"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youtube.com/watch?v=m8aXs53C9eg"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docs.centreon.com/fr/docs/metrology/chart-management/" TargetMode="Externa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us-east-1.console.aws.amazon.com/iam/home?region=us-east-1" TargetMode="External"/><Relationship Id="rId56" Type="http://schemas.openxmlformats.org/officeDocument/2006/relationships/image" Target="media/image40.png"/><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centreon.com/free-tria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1.png"/><Relationship Id="rId10" Type="http://schemas.openxmlformats.org/officeDocument/2006/relationships/image" Target="media/image3.svg"/><Relationship Id="rId31" Type="http://schemas.openxmlformats.org/officeDocument/2006/relationships/hyperlink" Target="https://docs.centreon.com/fr/docs/installation/installation-of-a-central-server/using-packages/" TargetMode="External"/><Relationship Id="rId44" Type="http://schemas.openxmlformats.org/officeDocument/2006/relationships/image" Target="media/image34.png"/><Relationship Id="rId52" Type="http://schemas.openxmlformats.org/officeDocument/2006/relationships/hyperlink" Target="https://docs.centreon.com/fr/docs/administration/licenses/" TargetMode="External"/><Relationship Id="rId60" Type="http://schemas.openxmlformats.org/officeDocument/2006/relationships/image" Target="media/image44.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sv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docs.centreon.com/fr/pp/integrations/plugin-packs/procedures/cloud-aws-ec2/" TargetMode="External"/><Relationship Id="rId55" Type="http://schemas.openxmlformats.org/officeDocument/2006/relationships/image" Target="media/image39.png"/></Relationships>
</file>

<file path=word/_rels/header2.xml.rels><?xml version="1.0" encoding="UTF-8" standalone="yes"?>
<Relationships xmlns="http://schemas.openxmlformats.org/package/2006/relationships"><Relationship Id="rId8" Type="http://schemas.openxmlformats.org/officeDocument/2006/relationships/image" Target="media/image54.png"/><Relationship Id="rId3" Type="http://schemas.openxmlformats.org/officeDocument/2006/relationships/image" Target="media/image49.png"/><Relationship Id="rId7" Type="http://schemas.openxmlformats.org/officeDocument/2006/relationships/image" Target="media/image53.png"/><Relationship Id="rId2" Type="http://schemas.openxmlformats.org/officeDocument/2006/relationships/image" Target="media/image48.svg"/><Relationship Id="rId1" Type="http://schemas.openxmlformats.org/officeDocument/2006/relationships/image" Target="media/image47.png"/><Relationship Id="rId6" Type="http://schemas.openxmlformats.org/officeDocument/2006/relationships/image" Target="media/image52.svg"/><Relationship Id="rId5" Type="http://schemas.openxmlformats.org/officeDocument/2006/relationships/image" Target="media/image51.png"/><Relationship Id="rId4" Type="http://schemas.openxmlformats.org/officeDocument/2006/relationships/image" Target="media/image50.svg"/><Relationship Id="rId9"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ylvain\AppData\Roaming\Microsoft\Templates\Rapport%20d&#8217;activit&#233;s%20(conception%20graphiqu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1F3A9AFCCCC84AA082BC06CB8359A01F"/>
        <w:category>
          <w:name w:val="Général"/>
          <w:gallery w:val="placeholder"/>
        </w:category>
        <w:types>
          <w:type w:val="bbPlcHdr"/>
        </w:types>
        <w:behaviors>
          <w:behavior w:val="content"/>
        </w:behaviors>
        <w:guid w:val="{1098BE70-8AD4-4BCA-BFD2-8AD4C1684F05}"/>
      </w:docPartPr>
      <w:docPartBody>
        <w:p w:rsidR="000C2E3F" w:rsidRDefault="00000000">
          <w:pPr>
            <w:pStyle w:val="1F3A9AFCCCC84AA082BC06CB8359A01F"/>
          </w:pPr>
          <w:r>
            <w:rPr>
              <w:lang w:bidi="fr-FR"/>
            </w:rPr>
            <w:t>Entrez le titre du chapitre (niveau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180"/>
    <w:rsid w:val="000C2E3F"/>
    <w:rsid w:val="007135EE"/>
    <w:rsid w:val="00AA23A9"/>
    <w:rsid w:val="00B27590"/>
    <w:rsid w:val="00B52FD5"/>
    <w:rsid w:val="00C0718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F3A9AFCCCC84AA082BC06CB8359A01F">
    <w:name w:val="1F3A9AFCCCC84AA082BC06CB8359A0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FE1FC9-1A6E-4B2E-87DB-57CE8BD11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d’activités (conception graphique).dotx</Template>
  <TotalTime>163</TotalTime>
  <Pages>60</Pages>
  <Words>8984</Words>
  <Characters>49418</Characters>
  <Application>Microsoft Office Word</Application>
  <DocSecurity>0</DocSecurity>
  <Lines>411</Lines>
  <Paragraphs>116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Sylvain</dc:creator>
  <cp:keywords/>
  <dc:description/>
  <cp:lastModifiedBy>Sylvain Ard</cp:lastModifiedBy>
  <cp:revision>64</cp:revision>
  <dcterms:created xsi:type="dcterms:W3CDTF">2024-06-19T09:21:00Z</dcterms:created>
  <dcterms:modified xsi:type="dcterms:W3CDTF">2024-06-19T12:22:00Z</dcterms:modified>
</cp:coreProperties>
</file>